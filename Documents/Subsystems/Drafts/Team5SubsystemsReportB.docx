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CB43D" w14:textId="77777777" w:rsidR="00584028" w:rsidRPr="00BC3838" w:rsidRDefault="00584028" w:rsidP="00584028">
      <w:pPr>
        <w:pStyle w:val="Title"/>
      </w:pPr>
      <w:r w:rsidRPr="00BC3838">
        <w:t>Cyber-Energy Operation Management System</w:t>
      </w:r>
    </w:p>
    <w:p w14:paraId="647B454D" w14:textId="77777777" w:rsidR="00F84F03" w:rsidRDefault="00EF0811">
      <w:pPr>
        <w:pStyle w:val="Title"/>
      </w:pPr>
      <w:r>
        <w:t>Subsystems Report</w:t>
      </w:r>
    </w:p>
    <w:p w14:paraId="681E7D34" w14:textId="60A3B562" w:rsidR="00F84F03" w:rsidRDefault="00284E66">
      <w:pPr>
        <w:pStyle w:val="Subtitle"/>
      </w:pPr>
      <w:r>
        <w:t>Version &lt;1.5</w:t>
      </w:r>
      <w:r w:rsidR="00F84F03">
        <w:t>&gt;</w:t>
      </w:r>
    </w:p>
    <w:p w14:paraId="74B612BF" w14:textId="77777777" w:rsidR="00F84F03" w:rsidRDefault="008349F6">
      <w:pPr>
        <w:pStyle w:val="Subtitle"/>
        <w:rPr>
          <w:color w:val="000000"/>
        </w:rPr>
      </w:pPr>
      <w:fldSimple w:instr=" DATE  \* MERGEFORMAT ">
        <w:r>
          <w:rPr>
            <w:noProof/>
          </w:rPr>
          <w:t>3/14/2013</w:t>
        </w:r>
      </w:fldSimple>
    </w:p>
    <w:p w14:paraId="07FA27F2" w14:textId="77777777" w:rsidR="00F84F03" w:rsidRDefault="00F84F03">
      <w:pPr>
        <w:pStyle w:val="DocControlHeading"/>
        <w:sectPr w:rsidR="00F84F0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2DB1A73" w14:textId="77777777" w:rsidR="00F84F03" w:rsidRDefault="00F84F03">
      <w:pPr>
        <w:pStyle w:val="DocControlHeading"/>
      </w:pPr>
      <w:bookmarkStart w:id="3" w:name="_Toc351060877"/>
      <w:r>
        <w:lastRenderedPageBreak/>
        <w:t>Document Control</w:t>
      </w:r>
      <w:bookmarkEnd w:id="0"/>
      <w:bookmarkEnd w:id="1"/>
      <w:bookmarkEnd w:id="2"/>
      <w:bookmarkEnd w:id="3"/>
    </w:p>
    <w:p w14:paraId="4A9275B5" w14:textId="77777777" w:rsidR="00F84F03" w:rsidRDefault="00F84F03">
      <w:pPr>
        <w:pStyle w:val="DocControlHeading2"/>
      </w:pPr>
      <w:bookmarkStart w:id="4" w:name="_Toc461626764"/>
      <w:bookmarkStart w:id="5" w:name="_Toc461628994"/>
      <w:bookmarkStart w:id="6" w:name="_Toc461632036"/>
      <w:bookmarkStart w:id="7" w:name="_Toc351060878"/>
      <w:r>
        <w:t>Approval</w:t>
      </w:r>
      <w:bookmarkEnd w:id="4"/>
      <w:bookmarkEnd w:id="5"/>
      <w:bookmarkEnd w:id="6"/>
      <w:bookmarkEnd w:id="7"/>
    </w:p>
    <w:p w14:paraId="6FBA88FA" w14:textId="77777777" w:rsidR="00F84F03" w:rsidRDefault="00F84F03">
      <w:pPr>
        <w:pStyle w:val="Paragraph"/>
      </w:pPr>
      <w:r>
        <w:t>The Guidance Team and the customer shall approve this document.</w:t>
      </w:r>
    </w:p>
    <w:p w14:paraId="6225D20F" w14:textId="77777777" w:rsidR="00F84F03" w:rsidRDefault="00F84F03">
      <w:pPr>
        <w:pStyle w:val="DocControlHeading2"/>
      </w:pPr>
      <w:bookmarkStart w:id="8" w:name="_Toc461626765"/>
      <w:bookmarkStart w:id="9" w:name="_Toc461628995"/>
      <w:bookmarkStart w:id="10" w:name="_Toc461632037"/>
      <w:bookmarkStart w:id="11" w:name="_Toc351060879"/>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1313E76C" w14:textId="77777777">
        <w:tc>
          <w:tcPr>
            <w:tcW w:w="4428" w:type="dxa"/>
          </w:tcPr>
          <w:p w14:paraId="5FF87160" w14:textId="77777777" w:rsidR="00F84F03" w:rsidRDefault="00F84F03">
            <w:pPr>
              <w:jc w:val="right"/>
            </w:pPr>
            <w:r>
              <w:t>Initial Release:</w:t>
            </w:r>
          </w:p>
        </w:tc>
        <w:tc>
          <w:tcPr>
            <w:tcW w:w="4428" w:type="dxa"/>
          </w:tcPr>
          <w:p w14:paraId="5922473D" w14:textId="77777777" w:rsidR="00F84F03" w:rsidRDefault="00584028">
            <w:r>
              <w:t>1.0</w:t>
            </w:r>
          </w:p>
        </w:tc>
      </w:tr>
      <w:tr w:rsidR="00F84F03" w14:paraId="109F5B00" w14:textId="77777777">
        <w:tc>
          <w:tcPr>
            <w:tcW w:w="4428" w:type="dxa"/>
          </w:tcPr>
          <w:p w14:paraId="7DA1E229" w14:textId="77777777" w:rsidR="00F84F03" w:rsidRDefault="00F84F03">
            <w:pPr>
              <w:jc w:val="right"/>
            </w:pPr>
            <w:r>
              <w:t>Current Release:</w:t>
            </w:r>
          </w:p>
        </w:tc>
        <w:tc>
          <w:tcPr>
            <w:tcW w:w="4428" w:type="dxa"/>
          </w:tcPr>
          <w:p w14:paraId="466E4D7C" w14:textId="71011B71" w:rsidR="00F84F03" w:rsidRDefault="00584028">
            <w:r>
              <w:t>1.</w:t>
            </w:r>
            <w:r w:rsidR="00FC3260">
              <w:t>5</w:t>
            </w:r>
          </w:p>
        </w:tc>
      </w:tr>
      <w:tr w:rsidR="00F84F03" w14:paraId="3F46B829" w14:textId="77777777">
        <w:tc>
          <w:tcPr>
            <w:tcW w:w="4428" w:type="dxa"/>
          </w:tcPr>
          <w:p w14:paraId="4C72D761" w14:textId="77777777" w:rsidR="00F84F03" w:rsidRDefault="00F84F03">
            <w:pPr>
              <w:jc w:val="right"/>
            </w:pPr>
            <w:r>
              <w:t>Indicator of Last Page in Document:</w:t>
            </w:r>
          </w:p>
        </w:tc>
        <w:tc>
          <w:tcPr>
            <w:tcW w:w="4428" w:type="dxa"/>
          </w:tcPr>
          <w:p w14:paraId="6CBD8FE8" w14:textId="77777777" w:rsidR="00F84F03" w:rsidRDefault="00584028">
            <w:r>
              <w:t>@</w:t>
            </w:r>
          </w:p>
        </w:tc>
      </w:tr>
      <w:tr w:rsidR="00F84F03" w14:paraId="7ACA82D8" w14:textId="77777777">
        <w:tc>
          <w:tcPr>
            <w:tcW w:w="4428" w:type="dxa"/>
          </w:tcPr>
          <w:p w14:paraId="1713C08F" w14:textId="77777777" w:rsidR="00F84F03" w:rsidRDefault="00F84F03">
            <w:pPr>
              <w:jc w:val="right"/>
            </w:pPr>
            <w:r>
              <w:t>Date of Last Review:</w:t>
            </w:r>
          </w:p>
        </w:tc>
        <w:tc>
          <w:tcPr>
            <w:tcW w:w="4428" w:type="dxa"/>
          </w:tcPr>
          <w:p w14:paraId="6BCEE23F" w14:textId="2B592846" w:rsidR="00F84F03" w:rsidRDefault="003D577F">
            <w:r>
              <w:t>03/14</w:t>
            </w:r>
            <w:r w:rsidR="00584028">
              <w:t>/2013</w:t>
            </w:r>
          </w:p>
        </w:tc>
      </w:tr>
      <w:tr w:rsidR="00F84F03" w14:paraId="343FBE82" w14:textId="77777777">
        <w:tc>
          <w:tcPr>
            <w:tcW w:w="4428" w:type="dxa"/>
          </w:tcPr>
          <w:p w14:paraId="460A9154" w14:textId="77777777" w:rsidR="00F84F03" w:rsidRDefault="00F84F03">
            <w:pPr>
              <w:jc w:val="right"/>
            </w:pPr>
            <w:r>
              <w:t>Date of Next Review:</w:t>
            </w:r>
          </w:p>
        </w:tc>
        <w:tc>
          <w:tcPr>
            <w:tcW w:w="4428" w:type="dxa"/>
          </w:tcPr>
          <w:p w14:paraId="1E761CE8" w14:textId="77777777" w:rsidR="00F84F03" w:rsidRDefault="00584028">
            <w:r>
              <w:t>To Be Determined</w:t>
            </w:r>
          </w:p>
        </w:tc>
      </w:tr>
      <w:tr w:rsidR="00F84F03" w14:paraId="3DACD6C7" w14:textId="77777777">
        <w:tc>
          <w:tcPr>
            <w:tcW w:w="4428" w:type="dxa"/>
          </w:tcPr>
          <w:p w14:paraId="0C7C4CFC" w14:textId="77777777" w:rsidR="00F84F03" w:rsidRDefault="00F84F03">
            <w:pPr>
              <w:jc w:val="right"/>
            </w:pPr>
            <w:r>
              <w:t>Target Date for Next Update:</w:t>
            </w:r>
          </w:p>
        </w:tc>
        <w:tc>
          <w:tcPr>
            <w:tcW w:w="4428" w:type="dxa"/>
          </w:tcPr>
          <w:p w14:paraId="17A2052A" w14:textId="77777777" w:rsidR="00F84F03" w:rsidRDefault="00584028">
            <w:r>
              <w:t>To Be Determined</w:t>
            </w:r>
          </w:p>
        </w:tc>
      </w:tr>
    </w:tbl>
    <w:p w14:paraId="2AB864D0" w14:textId="77777777" w:rsidR="00F84F03" w:rsidRDefault="00F84F03">
      <w:pPr>
        <w:pStyle w:val="DocControlHeading2"/>
      </w:pPr>
      <w:bookmarkStart w:id="12" w:name="_Toc461626766"/>
      <w:bookmarkStart w:id="13" w:name="_Toc461628996"/>
      <w:bookmarkStart w:id="14" w:name="_Toc461632038"/>
      <w:bookmarkStart w:id="15" w:name="_Toc351060880"/>
      <w:r>
        <w:t>Distribution List</w:t>
      </w:r>
      <w:bookmarkEnd w:id="12"/>
      <w:bookmarkEnd w:id="13"/>
      <w:bookmarkEnd w:id="14"/>
      <w:bookmarkEnd w:id="15"/>
    </w:p>
    <w:p w14:paraId="7F005534" w14:textId="77777777" w:rsidR="00F84F03" w:rsidRDefault="00F84F03">
      <w:pPr>
        <w:pStyle w:val="Paragraph"/>
      </w:pPr>
      <w:r>
        <w:t>This following list of people shall receive a copy of this document every time a new version of this document becomes available:</w:t>
      </w:r>
    </w:p>
    <w:p w14:paraId="038785CA" w14:textId="77777777" w:rsidR="006F5BA2" w:rsidRDefault="006F5BA2">
      <w:pPr>
        <w:pStyle w:val="Paragraph"/>
      </w:pPr>
    </w:p>
    <w:p w14:paraId="4AD19D55" w14:textId="77777777" w:rsidR="00F84F03" w:rsidRPr="00584028" w:rsidRDefault="00F84F03">
      <w:pPr>
        <w:ind w:left="2160"/>
        <w:rPr>
          <w:b/>
        </w:rPr>
      </w:pPr>
      <w:r w:rsidRPr="00584028">
        <w:rPr>
          <w:b/>
        </w:rPr>
        <w:t>Guidance Team Members:</w:t>
      </w:r>
    </w:p>
    <w:p w14:paraId="668DA004" w14:textId="77777777" w:rsidR="00584028" w:rsidRDefault="00584028" w:rsidP="00584028">
      <w:pPr>
        <w:ind w:left="2160"/>
      </w:pPr>
      <w:r>
        <w:t xml:space="preserve">Dr. </w:t>
      </w:r>
      <w:proofErr w:type="spellStart"/>
      <w:r>
        <w:t>Yoonsik</w:t>
      </w:r>
      <w:proofErr w:type="spellEnd"/>
      <w:r>
        <w:t xml:space="preserve"> </w:t>
      </w:r>
      <w:proofErr w:type="spellStart"/>
      <w:r>
        <w:t>Cheon</w:t>
      </w:r>
      <w:proofErr w:type="spellEnd"/>
    </w:p>
    <w:p w14:paraId="6240A6FF" w14:textId="77777777" w:rsidR="00584028" w:rsidRDefault="00584028" w:rsidP="00584028">
      <w:pPr>
        <w:ind w:left="2160"/>
      </w:pPr>
      <w:r>
        <w:t xml:space="preserve">Dr. </w:t>
      </w:r>
      <w:proofErr w:type="spellStart"/>
      <w:r>
        <w:t>Irbis</w:t>
      </w:r>
      <w:proofErr w:type="spellEnd"/>
      <w:r>
        <w:t xml:space="preserve"> Gallegos</w:t>
      </w:r>
    </w:p>
    <w:p w14:paraId="655373E7" w14:textId="77777777" w:rsidR="00584028" w:rsidRDefault="00584028" w:rsidP="00584028">
      <w:pPr>
        <w:ind w:left="2160"/>
      </w:pPr>
      <w:proofErr w:type="spellStart"/>
      <w:r>
        <w:t>Aditi</w:t>
      </w:r>
      <w:proofErr w:type="spellEnd"/>
      <w:r>
        <w:t xml:space="preserve"> </w:t>
      </w:r>
      <w:proofErr w:type="spellStart"/>
      <w:r>
        <w:t>Barua</w:t>
      </w:r>
      <w:proofErr w:type="spellEnd"/>
    </w:p>
    <w:p w14:paraId="02BA1966" w14:textId="77777777" w:rsidR="00F84F03" w:rsidRDefault="00F84F03">
      <w:pPr>
        <w:ind w:left="2160"/>
      </w:pPr>
    </w:p>
    <w:p w14:paraId="386CFDFA" w14:textId="77777777" w:rsidR="00584028" w:rsidRDefault="00F84F03">
      <w:pPr>
        <w:ind w:left="1440" w:firstLine="720"/>
      </w:pPr>
      <w:r w:rsidRPr="00584028">
        <w:rPr>
          <w:b/>
        </w:rPr>
        <w:t>Customer</w:t>
      </w:r>
      <w:r>
        <w:t xml:space="preserve">: </w:t>
      </w:r>
    </w:p>
    <w:p w14:paraId="485821D6" w14:textId="77777777" w:rsidR="00584028" w:rsidRDefault="00584028" w:rsidP="00584028">
      <w:pPr>
        <w:ind w:left="1440" w:firstLine="720"/>
      </w:pPr>
      <w:r>
        <w:t>Dr. Ralph Martinez</w:t>
      </w:r>
    </w:p>
    <w:p w14:paraId="1FBD86A2" w14:textId="01243A21" w:rsidR="00F84F03" w:rsidRDefault="00F84F03" w:rsidP="006F5BA2">
      <w:pPr>
        <w:ind w:left="1440" w:firstLine="720"/>
      </w:pPr>
      <w:r>
        <w:tab/>
      </w:r>
    </w:p>
    <w:p w14:paraId="44E2C001" w14:textId="77777777" w:rsidR="00F84F03" w:rsidRPr="00584028" w:rsidRDefault="00F84F03">
      <w:pPr>
        <w:ind w:left="1440" w:firstLine="720"/>
        <w:rPr>
          <w:b/>
        </w:rPr>
      </w:pPr>
      <w:r w:rsidRPr="00584028">
        <w:rPr>
          <w:b/>
        </w:rPr>
        <w:t>Software Team Members:</w:t>
      </w:r>
    </w:p>
    <w:p w14:paraId="49ECC752" w14:textId="77777777" w:rsidR="00584028" w:rsidRDefault="00584028" w:rsidP="00584028">
      <w:pPr>
        <w:ind w:left="1440" w:firstLine="720"/>
      </w:pPr>
      <w:r>
        <w:t>Gabriel Arellano</w:t>
      </w:r>
    </w:p>
    <w:p w14:paraId="1BA77047" w14:textId="77777777" w:rsidR="00584028" w:rsidRDefault="00584028" w:rsidP="00584028">
      <w:pPr>
        <w:ind w:left="1440" w:firstLine="720"/>
      </w:pPr>
      <w:r>
        <w:t>Chris Duran</w:t>
      </w:r>
    </w:p>
    <w:p w14:paraId="018B2552" w14:textId="77777777" w:rsidR="00584028" w:rsidRDefault="00584028" w:rsidP="00584028">
      <w:pPr>
        <w:ind w:left="1440" w:firstLine="720"/>
      </w:pPr>
      <w:r>
        <w:t>Crystal Lopez</w:t>
      </w:r>
    </w:p>
    <w:p w14:paraId="52235FE1" w14:textId="77777777" w:rsidR="00584028" w:rsidRDefault="00584028" w:rsidP="00584028">
      <w:pPr>
        <w:ind w:left="1440" w:firstLine="720"/>
      </w:pPr>
      <w:r>
        <w:t xml:space="preserve">John </w:t>
      </w:r>
      <w:proofErr w:type="spellStart"/>
      <w:r>
        <w:t>McKallip</w:t>
      </w:r>
      <w:proofErr w:type="spellEnd"/>
    </w:p>
    <w:p w14:paraId="32221135" w14:textId="77777777" w:rsidR="00584028" w:rsidRDefault="00584028" w:rsidP="00584028">
      <w:pPr>
        <w:ind w:left="1440" w:firstLine="720"/>
      </w:pPr>
      <w:r>
        <w:t>Ramon Vega</w:t>
      </w:r>
    </w:p>
    <w:p w14:paraId="5FFAF4B8" w14:textId="77777777" w:rsidR="00584028" w:rsidRDefault="00584028" w:rsidP="00584028">
      <w:pPr>
        <w:ind w:left="1440" w:firstLine="720"/>
      </w:pPr>
      <w:r>
        <w:t xml:space="preserve">Matthew </w:t>
      </w:r>
      <w:proofErr w:type="spellStart"/>
      <w:r>
        <w:t>Wojciechowski</w:t>
      </w:r>
      <w:proofErr w:type="spellEnd"/>
    </w:p>
    <w:p w14:paraId="398B2836" w14:textId="77777777" w:rsidR="00584028" w:rsidRDefault="00584028">
      <w:pPr>
        <w:ind w:left="1440" w:firstLine="720"/>
      </w:pPr>
    </w:p>
    <w:p w14:paraId="1167B60E" w14:textId="77777777" w:rsidR="003E5481" w:rsidRDefault="003E5481">
      <w:pPr>
        <w:ind w:left="1440" w:firstLine="720"/>
      </w:pPr>
    </w:p>
    <w:p w14:paraId="52BFF8CC" w14:textId="77777777" w:rsidR="003E5481" w:rsidRDefault="003E5481">
      <w:pPr>
        <w:ind w:left="1440" w:firstLine="720"/>
      </w:pPr>
    </w:p>
    <w:p w14:paraId="29B88F6A" w14:textId="77777777" w:rsidR="003E5481" w:rsidRDefault="003E5481">
      <w:pPr>
        <w:ind w:left="1440" w:firstLine="720"/>
      </w:pPr>
    </w:p>
    <w:p w14:paraId="28629F2A" w14:textId="77777777" w:rsidR="003E5481" w:rsidRDefault="003E5481">
      <w:pPr>
        <w:ind w:left="1440" w:firstLine="720"/>
      </w:pPr>
    </w:p>
    <w:p w14:paraId="6A80D6F0" w14:textId="77777777" w:rsidR="003E5481" w:rsidRDefault="003E5481">
      <w:pPr>
        <w:ind w:left="1440" w:firstLine="720"/>
      </w:pPr>
    </w:p>
    <w:p w14:paraId="6BC2965E" w14:textId="77777777" w:rsidR="003E5481" w:rsidRDefault="003E5481">
      <w:pPr>
        <w:ind w:left="1440" w:firstLine="720"/>
      </w:pPr>
    </w:p>
    <w:p w14:paraId="230F848B" w14:textId="77777777" w:rsidR="003E5481" w:rsidRDefault="003E5481">
      <w:pPr>
        <w:ind w:left="1440" w:firstLine="720"/>
      </w:pPr>
    </w:p>
    <w:p w14:paraId="255C8DA8" w14:textId="77777777" w:rsidR="003E5481" w:rsidRDefault="003E5481">
      <w:pPr>
        <w:ind w:left="1440" w:firstLine="720"/>
      </w:pPr>
    </w:p>
    <w:p w14:paraId="2A9272A4" w14:textId="77777777" w:rsidR="00F84F03" w:rsidRDefault="00F84F03">
      <w:pPr>
        <w:pStyle w:val="DocControlHeading2"/>
      </w:pPr>
      <w:bookmarkStart w:id="16" w:name="_Toc461626767"/>
      <w:bookmarkStart w:id="17" w:name="_Toc461628997"/>
      <w:bookmarkStart w:id="18" w:name="_Toc461632039"/>
      <w:bookmarkStart w:id="19" w:name="_Toc351060881"/>
      <w:r>
        <w:lastRenderedPageBreak/>
        <w:t>Change Summary</w:t>
      </w:r>
      <w:bookmarkEnd w:id="16"/>
      <w:bookmarkEnd w:id="17"/>
      <w:bookmarkEnd w:id="18"/>
      <w:bookmarkEnd w:id="19"/>
    </w:p>
    <w:p w14:paraId="4F44BAF2" w14:textId="77777777" w:rsidR="00F84F03" w:rsidRDefault="00F84F03">
      <w:pPr>
        <w:pStyle w:val="Paragraph"/>
      </w:pPr>
      <w:r>
        <w:t>The following table details changes made between versions of this document</w:t>
      </w:r>
    </w:p>
    <w:p w14:paraId="1AC4A6B0"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310"/>
        <w:gridCol w:w="2830"/>
        <w:gridCol w:w="2948"/>
      </w:tblGrid>
      <w:tr w:rsidR="003D577F" w14:paraId="545CC700" w14:textId="77777777" w:rsidTr="003D577F">
        <w:tc>
          <w:tcPr>
            <w:tcW w:w="1764" w:type="dxa"/>
          </w:tcPr>
          <w:p w14:paraId="053B8070" w14:textId="77777777" w:rsidR="00F84F03" w:rsidRDefault="00F84F03">
            <w:pPr>
              <w:jc w:val="center"/>
            </w:pPr>
            <w:r>
              <w:t>Version</w:t>
            </w:r>
          </w:p>
        </w:tc>
        <w:tc>
          <w:tcPr>
            <w:tcW w:w="1310" w:type="dxa"/>
          </w:tcPr>
          <w:p w14:paraId="56BAFBA3" w14:textId="77777777" w:rsidR="00F84F03" w:rsidRDefault="00F84F03">
            <w:pPr>
              <w:jc w:val="center"/>
            </w:pPr>
            <w:r>
              <w:t>Date</w:t>
            </w:r>
          </w:p>
        </w:tc>
        <w:tc>
          <w:tcPr>
            <w:tcW w:w="2830" w:type="dxa"/>
          </w:tcPr>
          <w:p w14:paraId="5E5489D5" w14:textId="77777777" w:rsidR="00F84F03" w:rsidRDefault="00F84F03">
            <w:pPr>
              <w:jc w:val="center"/>
            </w:pPr>
            <w:r>
              <w:t>Modifier</w:t>
            </w:r>
          </w:p>
        </w:tc>
        <w:tc>
          <w:tcPr>
            <w:tcW w:w="2948" w:type="dxa"/>
          </w:tcPr>
          <w:p w14:paraId="6C38A69D" w14:textId="77777777" w:rsidR="00F84F03" w:rsidRDefault="00F84F03">
            <w:pPr>
              <w:jc w:val="center"/>
            </w:pPr>
            <w:r>
              <w:t>Description</w:t>
            </w:r>
          </w:p>
        </w:tc>
      </w:tr>
      <w:tr w:rsidR="003D577F" w14:paraId="5B17599F" w14:textId="77777777" w:rsidTr="003D577F">
        <w:tc>
          <w:tcPr>
            <w:tcW w:w="1764" w:type="dxa"/>
          </w:tcPr>
          <w:p w14:paraId="064B2F7C" w14:textId="77777777" w:rsidR="00F84F03" w:rsidRDefault="00584028">
            <w:pPr>
              <w:jc w:val="center"/>
            </w:pPr>
            <w:r>
              <w:t>1.0</w:t>
            </w:r>
          </w:p>
        </w:tc>
        <w:tc>
          <w:tcPr>
            <w:tcW w:w="1310" w:type="dxa"/>
          </w:tcPr>
          <w:p w14:paraId="0D694B6B" w14:textId="77777777" w:rsidR="00F84F03" w:rsidRDefault="00584028">
            <w:pPr>
              <w:jc w:val="center"/>
            </w:pPr>
            <w:r>
              <w:t>03/09/2013</w:t>
            </w:r>
          </w:p>
        </w:tc>
        <w:tc>
          <w:tcPr>
            <w:tcW w:w="2830" w:type="dxa"/>
          </w:tcPr>
          <w:p w14:paraId="1B7EF129" w14:textId="77777777" w:rsidR="00F84F03" w:rsidRDefault="00584028">
            <w:pPr>
              <w:jc w:val="center"/>
            </w:pPr>
            <w:r>
              <w:t>Crystal Lopez</w:t>
            </w:r>
          </w:p>
        </w:tc>
        <w:tc>
          <w:tcPr>
            <w:tcW w:w="2948" w:type="dxa"/>
          </w:tcPr>
          <w:p w14:paraId="6FF66897" w14:textId="77777777" w:rsidR="00F84F03" w:rsidRDefault="00584028" w:rsidP="00584028">
            <w:pPr>
              <w:pStyle w:val="TableText"/>
              <w:widowControl/>
              <w:spacing w:before="0" w:after="0"/>
              <w:jc w:val="center"/>
            </w:pPr>
            <w:r>
              <w:t>Initial Document</w:t>
            </w:r>
          </w:p>
        </w:tc>
      </w:tr>
      <w:tr w:rsidR="003D577F" w14:paraId="5EB83CAF" w14:textId="77777777" w:rsidTr="003D577F">
        <w:tc>
          <w:tcPr>
            <w:tcW w:w="1764" w:type="dxa"/>
          </w:tcPr>
          <w:p w14:paraId="29D610D7" w14:textId="77777777" w:rsidR="00F84F03" w:rsidRDefault="00584028" w:rsidP="00584028">
            <w:pPr>
              <w:jc w:val="center"/>
            </w:pPr>
            <w:r>
              <w:t>1.1</w:t>
            </w:r>
          </w:p>
        </w:tc>
        <w:tc>
          <w:tcPr>
            <w:tcW w:w="1310" w:type="dxa"/>
          </w:tcPr>
          <w:p w14:paraId="1450C70C" w14:textId="77777777" w:rsidR="00F84F03" w:rsidRDefault="00584028">
            <w:r>
              <w:t>03/09/2013</w:t>
            </w:r>
          </w:p>
        </w:tc>
        <w:tc>
          <w:tcPr>
            <w:tcW w:w="2830" w:type="dxa"/>
          </w:tcPr>
          <w:p w14:paraId="79F0E103" w14:textId="77777777" w:rsidR="00F84F03" w:rsidRDefault="00584028" w:rsidP="00584028">
            <w:pPr>
              <w:jc w:val="center"/>
            </w:pPr>
            <w:r>
              <w:t>Crystal Lopez</w:t>
            </w:r>
          </w:p>
        </w:tc>
        <w:tc>
          <w:tcPr>
            <w:tcW w:w="2948" w:type="dxa"/>
          </w:tcPr>
          <w:p w14:paraId="28F51F23" w14:textId="77777777" w:rsidR="00F84F03" w:rsidRDefault="00584028" w:rsidP="00584028">
            <w:pPr>
              <w:jc w:val="center"/>
            </w:pPr>
            <w:r>
              <w:t>Introduction</w:t>
            </w:r>
          </w:p>
        </w:tc>
      </w:tr>
      <w:tr w:rsidR="003D577F" w14:paraId="0A17124A" w14:textId="77777777" w:rsidTr="003D577F">
        <w:tc>
          <w:tcPr>
            <w:tcW w:w="1764" w:type="dxa"/>
          </w:tcPr>
          <w:p w14:paraId="5CFCDD8A" w14:textId="557348DF" w:rsidR="002A2627" w:rsidRDefault="003D577F" w:rsidP="003D577F">
            <w:pPr>
              <w:jc w:val="center"/>
            </w:pPr>
            <w:r>
              <w:t>1.2</w:t>
            </w:r>
          </w:p>
        </w:tc>
        <w:tc>
          <w:tcPr>
            <w:tcW w:w="1310" w:type="dxa"/>
          </w:tcPr>
          <w:p w14:paraId="6BCBDA69" w14:textId="61D40E79" w:rsidR="002A2627" w:rsidRDefault="003D577F" w:rsidP="003D577F">
            <w:pPr>
              <w:jc w:val="center"/>
            </w:pPr>
            <w:r>
              <w:t>03/13/2013</w:t>
            </w:r>
          </w:p>
        </w:tc>
        <w:tc>
          <w:tcPr>
            <w:tcW w:w="2830" w:type="dxa"/>
          </w:tcPr>
          <w:p w14:paraId="0686E1D6" w14:textId="77777777" w:rsidR="002A2627" w:rsidRDefault="002A2627" w:rsidP="003D577F">
            <w:pPr>
              <w:jc w:val="center"/>
            </w:pPr>
            <w:r>
              <w:t>Gabriel Arellano,</w:t>
            </w:r>
          </w:p>
          <w:p w14:paraId="365C25A7" w14:textId="77777777" w:rsidR="00297514" w:rsidRDefault="00297514" w:rsidP="00297514">
            <w:pPr>
              <w:jc w:val="center"/>
            </w:pPr>
            <w:r>
              <w:t>Chris Duran,</w:t>
            </w:r>
          </w:p>
          <w:p w14:paraId="661D8D4C" w14:textId="4B10F67B" w:rsidR="00297514" w:rsidRPr="002A2627" w:rsidRDefault="00297514" w:rsidP="00297514">
            <w:pPr>
              <w:jc w:val="center"/>
            </w:pPr>
            <w:r>
              <w:t>Crystal Lopez,</w:t>
            </w:r>
          </w:p>
          <w:p w14:paraId="3DDC64BA" w14:textId="77777777" w:rsidR="00297514" w:rsidRDefault="00297514" w:rsidP="00297514">
            <w:pPr>
              <w:jc w:val="center"/>
            </w:pPr>
            <w:r>
              <w:t>Ramon Vega,</w:t>
            </w:r>
          </w:p>
          <w:p w14:paraId="7F929399" w14:textId="64CCAE63" w:rsidR="002A2627" w:rsidRDefault="002A2627" w:rsidP="00297514">
            <w:r w:rsidRPr="002A2627">
              <w:t xml:space="preserve">Matthew </w:t>
            </w:r>
            <w:proofErr w:type="spellStart"/>
            <w:r w:rsidRPr="002A2627">
              <w:t>Wojciechowski</w:t>
            </w:r>
            <w:proofErr w:type="spellEnd"/>
          </w:p>
          <w:p w14:paraId="3AA527CE" w14:textId="77777777" w:rsidR="002A2627" w:rsidRDefault="002A2627" w:rsidP="00297514">
            <w:pPr>
              <w:jc w:val="center"/>
            </w:pPr>
          </w:p>
        </w:tc>
        <w:tc>
          <w:tcPr>
            <w:tcW w:w="2948" w:type="dxa"/>
          </w:tcPr>
          <w:p w14:paraId="6CF4E58C" w14:textId="77777777" w:rsidR="002A2627" w:rsidRDefault="002A2627" w:rsidP="002A2627">
            <w:pPr>
              <w:jc w:val="center"/>
            </w:pPr>
            <w:r>
              <w:t>CRC Cards</w:t>
            </w:r>
          </w:p>
        </w:tc>
      </w:tr>
      <w:tr w:rsidR="003D577F" w14:paraId="79426F5E" w14:textId="77777777" w:rsidTr="003D577F">
        <w:tc>
          <w:tcPr>
            <w:tcW w:w="1764" w:type="dxa"/>
          </w:tcPr>
          <w:p w14:paraId="3225600C" w14:textId="42BF7BC3" w:rsidR="002A2627" w:rsidRDefault="003D577F" w:rsidP="003D577F">
            <w:pPr>
              <w:jc w:val="center"/>
            </w:pPr>
            <w:r>
              <w:t>1.3</w:t>
            </w:r>
          </w:p>
        </w:tc>
        <w:tc>
          <w:tcPr>
            <w:tcW w:w="1310" w:type="dxa"/>
          </w:tcPr>
          <w:p w14:paraId="5EE28AEB" w14:textId="28F1DDBB" w:rsidR="002A2627" w:rsidRDefault="003D577F" w:rsidP="003D577F">
            <w:pPr>
              <w:jc w:val="center"/>
            </w:pPr>
            <w:r>
              <w:t>03/13/2013</w:t>
            </w:r>
          </w:p>
        </w:tc>
        <w:tc>
          <w:tcPr>
            <w:tcW w:w="2830" w:type="dxa"/>
          </w:tcPr>
          <w:p w14:paraId="33F83C0D" w14:textId="77777777" w:rsidR="002A2627" w:rsidRDefault="002A2627" w:rsidP="003D577F">
            <w:pPr>
              <w:jc w:val="center"/>
            </w:pPr>
            <w:r>
              <w:t xml:space="preserve">John </w:t>
            </w:r>
            <w:proofErr w:type="spellStart"/>
            <w:r>
              <w:t>McKallip</w:t>
            </w:r>
            <w:proofErr w:type="spellEnd"/>
          </w:p>
        </w:tc>
        <w:tc>
          <w:tcPr>
            <w:tcW w:w="2948" w:type="dxa"/>
          </w:tcPr>
          <w:p w14:paraId="5524A107" w14:textId="77777777" w:rsidR="002A2627" w:rsidRDefault="002A2627" w:rsidP="003E5481">
            <w:pPr>
              <w:jc w:val="center"/>
            </w:pPr>
            <w:r>
              <w:t>Subsystem Cards</w:t>
            </w:r>
          </w:p>
        </w:tc>
      </w:tr>
      <w:tr w:rsidR="003D577F" w14:paraId="15EC602C" w14:textId="77777777" w:rsidTr="003D577F">
        <w:tc>
          <w:tcPr>
            <w:tcW w:w="1764" w:type="dxa"/>
          </w:tcPr>
          <w:p w14:paraId="04B76396" w14:textId="46FBBF22" w:rsidR="002A2627" w:rsidRDefault="003D577F" w:rsidP="003D577F">
            <w:pPr>
              <w:jc w:val="center"/>
            </w:pPr>
            <w:r>
              <w:t>1.4</w:t>
            </w:r>
          </w:p>
        </w:tc>
        <w:tc>
          <w:tcPr>
            <w:tcW w:w="1310" w:type="dxa"/>
          </w:tcPr>
          <w:p w14:paraId="0A741D7B" w14:textId="1A46CB4C" w:rsidR="002A2627" w:rsidRDefault="003D577F" w:rsidP="003D577F">
            <w:pPr>
              <w:jc w:val="center"/>
            </w:pPr>
            <w:r>
              <w:t>03/13/2013</w:t>
            </w:r>
          </w:p>
        </w:tc>
        <w:tc>
          <w:tcPr>
            <w:tcW w:w="2830" w:type="dxa"/>
          </w:tcPr>
          <w:p w14:paraId="239B9CB3" w14:textId="77777777" w:rsidR="002A2627" w:rsidRDefault="00F96873" w:rsidP="003D577F">
            <w:pPr>
              <w:jc w:val="center"/>
            </w:pPr>
            <w:r>
              <w:t>Chris Duran</w:t>
            </w:r>
          </w:p>
        </w:tc>
        <w:tc>
          <w:tcPr>
            <w:tcW w:w="2948" w:type="dxa"/>
          </w:tcPr>
          <w:p w14:paraId="23D74E87" w14:textId="77777777" w:rsidR="002A2627" w:rsidRDefault="002A2627" w:rsidP="002A2627">
            <w:pPr>
              <w:jc w:val="center"/>
            </w:pPr>
            <w:r>
              <w:t>Class Diagram</w:t>
            </w:r>
          </w:p>
        </w:tc>
      </w:tr>
      <w:tr w:rsidR="003D577F" w14:paraId="5E35809C" w14:textId="77777777" w:rsidTr="003D577F">
        <w:tc>
          <w:tcPr>
            <w:tcW w:w="1764" w:type="dxa"/>
          </w:tcPr>
          <w:p w14:paraId="28322445" w14:textId="30F50436" w:rsidR="002A2627" w:rsidRDefault="003D577F" w:rsidP="003D577F">
            <w:pPr>
              <w:jc w:val="center"/>
            </w:pPr>
            <w:r>
              <w:t>1.5</w:t>
            </w:r>
          </w:p>
        </w:tc>
        <w:tc>
          <w:tcPr>
            <w:tcW w:w="1310" w:type="dxa"/>
          </w:tcPr>
          <w:p w14:paraId="26A62BF5" w14:textId="166ACCFD" w:rsidR="002A2627" w:rsidRDefault="003D577F" w:rsidP="003D577F">
            <w:pPr>
              <w:jc w:val="center"/>
            </w:pPr>
            <w:r>
              <w:t>03/13/2013</w:t>
            </w:r>
          </w:p>
        </w:tc>
        <w:tc>
          <w:tcPr>
            <w:tcW w:w="2830" w:type="dxa"/>
          </w:tcPr>
          <w:p w14:paraId="4FF11505" w14:textId="77777777" w:rsidR="002A2627" w:rsidRDefault="00F96873" w:rsidP="003D577F">
            <w:pPr>
              <w:jc w:val="center"/>
            </w:pPr>
            <w:r>
              <w:t>Gabriel Arellano</w:t>
            </w:r>
          </w:p>
        </w:tc>
        <w:tc>
          <w:tcPr>
            <w:tcW w:w="2948" w:type="dxa"/>
          </w:tcPr>
          <w:p w14:paraId="6EC03170" w14:textId="1F3C12FF" w:rsidR="002A2627" w:rsidRDefault="002A2627" w:rsidP="002A2627">
            <w:pPr>
              <w:jc w:val="center"/>
            </w:pPr>
            <w:r>
              <w:t>Collaboration Graph</w:t>
            </w:r>
            <w:r w:rsidR="003D577F">
              <w:t>s</w:t>
            </w:r>
          </w:p>
        </w:tc>
      </w:tr>
    </w:tbl>
    <w:p w14:paraId="4593C24E" w14:textId="77777777" w:rsidR="00F84F03" w:rsidRDefault="00F84F03">
      <w:pPr>
        <w:ind w:left="144"/>
      </w:pPr>
    </w:p>
    <w:p w14:paraId="5091F7D0" w14:textId="77777777" w:rsidR="00F84F03" w:rsidRDefault="00F84F03">
      <w:pPr>
        <w:ind w:left="144"/>
      </w:pPr>
    </w:p>
    <w:p w14:paraId="0ADCB95D" w14:textId="77777777" w:rsidR="00F84F03" w:rsidRDefault="00F84F03">
      <w:pPr>
        <w:ind w:left="144"/>
      </w:pPr>
    </w:p>
    <w:p w14:paraId="50BFCD3F" w14:textId="77777777" w:rsidR="00F84F03" w:rsidRDefault="00F84F03">
      <w:pPr>
        <w:ind w:left="144"/>
      </w:pPr>
    </w:p>
    <w:p w14:paraId="6931C705" w14:textId="77777777" w:rsidR="00F84F03" w:rsidRDefault="00F84F03">
      <w:pPr>
        <w:pStyle w:val="Paragraph"/>
      </w:pPr>
      <w:r>
        <w:br w:type="column"/>
      </w:r>
    </w:p>
    <w:p w14:paraId="35AD028E" w14:textId="77777777" w:rsidR="00F84F03" w:rsidRDefault="00F84F03">
      <w:pPr>
        <w:ind w:left="144"/>
      </w:pPr>
    </w:p>
    <w:p w14:paraId="4947BF1A" w14:textId="77777777" w:rsidR="00F84F03" w:rsidRDefault="00F84F03">
      <w:pPr>
        <w:pStyle w:val="TOC2"/>
        <w:rPr>
          <w:sz w:val="28"/>
        </w:rPr>
      </w:pPr>
      <w:r>
        <w:rPr>
          <w:sz w:val="28"/>
        </w:rPr>
        <w:t>Table of Contents</w:t>
      </w:r>
    </w:p>
    <w:p w14:paraId="798B8B79" w14:textId="77777777" w:rsidR="00C60912" w:rsidRDefault="004A4872">
      <w:pPr>
        <w:pStyle w:val="TOC1"/>
        <w:rPr>
          <w:rFonts w:asciiTheme="minorHAnsi" w:eastAsiaTheme="minorEastAsia" w:hAnsiTheme="minorHAnsi" w:cstheme="minorBidi"/>
          <w:b w:val="0"/>
          <w:caps w:val="0"/>
          <w:noProof/>
          <w:sz w:val="22"/>
          <w:szCs w:val="22"/>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351060877" w:history="1">
        <w:r w:rsidR="00C60912" w:rsidRPr="00EA229C">
          <w:rPr>
            <w:rStyle w:val="Hyperlink"/>
            <w:noProof/>
          </w:rPr>
          <w:t>Document Control</w:t>
        </w:r>
        <w:r w:rsidR="00C60912">
          <w:rPr>
            <w:noProof/>
            <w:webHidden/>
          </w:rPr>
          <w:tab/>
        </w:r>
        <w:r w:rsidR="00C60912">
          <w:rPr>
            <w:noProof/>
            <w:webHidden/>
          </w:rPr>
          <w:fldChar w:fldCharType="begin"/>
        </w:r>
        <w:r w:rsidR="00C60912">
          <w:rPr>
            <w:noProof/>
            <w:webHidden/>
          </w:rPr>
          <w:instrText xml:space="preserve"> PAGEREF _Toc351060877 \h </w:instrText>
        </w:r>
        <w:r w:rsidR="00C60912">
          <w:rPr>
            <w:noProof/>
            <w:webHidden/>
          </w:rPr>
        </w:r>
        <w:r w:rsidR="00C60912">
          <w:rPr>
            <w:noProof/>
            <w:webHidden/>
          </w:rPr>
          <w:fldChar w:fldCharType="separate"/>
        </w:r>
        <w:r w:rsidR="00C60912">
          <w:rPr>
            <w:noProof/>
            <w:webHidden/>
          </w:rPr>
          <w:t>ii</w:t>
        </w:r>
        <w:r w:rsidR="00C60912">
          <w:rPr>
            <w:noProof/>
            <w:webHidden/>
          </w:rPr>
          <w:fldChar w:fldCharType="end"/>
        </w:r>
      </w:hyperlink>
    </w:p>
    <w:p w14:paraId="79728A3A" w14:textId="77777777" w:rsidR="00C60912" w:rsidRDefault="008349F6">
      <w:pPr>
        <w:pStyle w:val="TOC2"/>
        <w:rPr>
          <w:rFonts w:asciiTheme="minorHAnsi" w:eastAsiaTheme="minorEastAsia" w:hAnsiTheme="minorHAnsi" w:cstheme="minorBidi"/>
          <w:b w:val="0"/>
          <w:bCs w:val="0"/>
          <w:smallCaps w:val="0"/>
          <w:noProof/>
          <w:sz w:val="22"/>
          <w:szCs w:val="22"/>
        </w:rPr>
      </w:pPr>
      <w:hyperlink w:anchor="_Toc351060878" w:history="1">
        <w:r w:rsidR="00C60912" w:rsidRPr="00EA229C">
          <w:rPr>
            <w:rStyle w:val="Hyperlink"/>
            <w:noProof/>
          </w:rPr>
          <w:t>Approval</w:t>
        </w:r>
        <w:r w:rsidR="00C60912">
          <w:rPr>
            <w:noProof/>
            <w:webHidden/>
          </w:rPr>
          <w:tab/>
        </w:r>
        <w:r w:rsidR="00C60912">
          <w:rPr>
            <w:noProof/>
            <w:webHidden/>
          </w:rPr>
          <w:fldChar w:fldCharType="begin"/>
        </w:r>
        <w:r w:rsidR="00C60912">
          <w:rPr>
            <w:noProof/>
            <w:webHidden/>
          </w:rPr>
          <w:instrText xml:space="preserve"> PAGEREF _Toc351060878 \h </w:instrText>
        </w:r>
        <w:r w:rsidR="00C60912">
          <w:rPr>
            <w:noProof/>
            <w:webHidden/>
          </w:rPr>
        </w:r>
        <w:r w:rsidR="00C60912">
          <w:rPr>
            <w:noProof/>
            <w:webHidden/>
          </w:rPr>
          <w:fldChar w:fldCharType="separate"/>
        </w:r>
        <w:r w:rsidR="00C60912">
          <w:rPr>
            <w:noProof/>
            <w:webHidden/>
          </w:rPr>
          <w:t>ii</w:t>
        </w:r>
        <w:r w:rsidR="00C60912">
          <w:rPr>
            <w:noProof/>
            <w:webHidden/>
          </w:rPr>
          <w:fldChar w:fldCharType="end"/>
        </w:r>
      </w:hyperlink>
    </w:p>
    <w:p w14:paraId="3A2DDB37" w14:textId="77777777" w:rsidR="00C60912" w:rsidRDefault="008349F6">
      <w:pPr>
        <w:pStyle w:val="TOC2"/>
        <w:rPr>
          <w:rFonts w:asciiTheme="minorHAnsi" w:eastAsiaTheme="minorEastAsia" w:hAnsiTheme="minorHAnsi" w:cstheme="minorBidi"/>
          <w:b w:val="0"/>
          <w:bCs w:val="0"/>
          <w:smallCaps w:val="0"/>
          <w:noProof/>
          <w:sz w:val="22"/>
          <w:szCs w:val="22"/>
        </w:rPr>
      </w:pPr>
      <w:hyperlink w:anchor="_Toc351060879" w:history="1">
        <w:r w:rsidR="00C60912" w:rsidRPr="00EA229C">
          <w:rPr>
            <w:rStyle w:val="Hyperlink"/>
            <w:noProof/>
          </w:rPr>
          <w:t>Document Change Control</w:t>
        </w:r>
        <w:r w:rsidR="00C60912">
          <w:rPr>
            <w:noProof/>
            <w:webHidden/>
          </w:rPr>
          <w:tab/>
        </w:r>
        <w:r w:rsidR="00C60912">
          <w:rPr>
            <w:noProof/>
            <w:webHidden/>
          </w:rPr>
          <w:fldChar w:fldCharType="begin"/>
        </w:r>
        <w:r w:rsidR="00C60912">
          <w:rPr>
            <w:noProof/>
            <w:webHidden/>
          </w:rPr>
          <w:instrText xml:space="preserve"> PAGEREF _Toc351060879 \h </w:instrText>
        </w:r>
        <w:r w:rsidR="00C60912">
          <w:rPr>
            <w:noProof/>
            <w:webHidden/>
          </w:rPr>
        </w:r>
        <w:r w:rsidR="00C60912">
          <w:rPr>
            <w:noProof/>
            <w:webHidden/>
          </w:rPr>
          <w:fldChar w:fldCharType="separate"/>
        </w:r>
        <w:r w:rsidR="00C60912">
          <w:rPr>
            <w:noProof/>
            <w:webHidden/>
          </w:rPr>
          <w:t>ii</w:t>
        </w:r>
        <w:r w:rsidR="00C60912">
          <w:rPr>
            <w:noProof/>
            <w:webHidden/>
          </w:rPr>
          <w:fldChar w:fldCharType="end"/>
        </w:r>
      </w:hyperlink>
    </w:p>
    <w:p w14:paraId="0C3FA879" w14:textId="77777777" w:rsidR="00C60912" w:rsidRDefault="008349F6">
      <w:pPr>
        <w:pStyle w:val="TOC2"/>
        <w:rPr>
          <w:rFonts w:asciiTheme="minorHAnsi" w:eastAsiaTheme="minorEastAsia" w:hAnsiTheme="minorHAnsi" w:cstheme="minorBidi"/>
          <w:b w:val="0"/>
          <w:bCs w:val="0"/>
          <w:smallCaps w:val="0"/>
          <w:noProof/>
          <w:sz w:val="22"/>
          <w:szCs w:val="22"/>
        </w:rPr>
      </w:pPr>
      <w:hyperlink w:anchor="_Toc351060880" w:history="1">
        <w:r w:rsidR="00C60912" w:rsidRPr="00EA229C">
          <w:rPr>
            <w:rStyle w:val="Hyperlink"/>
            <w:noProof/>
          </w:rPr>
          <w:t>Distribution List</w:t>
        </w:r>
        <w:r w:rsidR="00C60912">
          <w:rPr>
            <w:noProof/>
            <w:webHidden/>
          </w:rPr>
          <w:tab/>
        </w:r>
        <w:r w:rsidR="00C60912">
          <w:rPr>
            <w:noProof/>
            <w:webHidden/>
          </w:rPr>
          <w:fldChar w:fldCharType="begin"/>
        </w:r>
        <w:r w:rsidR="00C60912">
          <w:rPr>
            <w:noProof/>
            <w:webHidden/>
          </w:rPr>
          <w:instrText xml:space="preserve"> PAGEREF _Toc351060880 \h </w:instrText>
        </w:r>
        <w:r w:rsidR="00C60912">
          <w:rPr>
            <w:noProof/>
            <w:webHidden/>
          </w:rPr>
        </w:r>
        <w:r w:rsidR="00C60912">
          <w:rPr>
            <w:noProof/>
            <w:webHidden/>
          </w:rPr>
          <w:fldChar w:fldCharType="separate"/>
        </w:r>
        <w:r w:rsidR="00C60912">
          <w:rPr>
            <w:noProof/>
            <w:webHidden/>
          </w:rPr>
          <w:t>ii</w:t>
        </w:r>
        <w:r w:rsidR="00C60912">
          <w:rPr>
            <w:noProof/>
            <w:webHidden/>
          </w:rPr>
          <w:fldChar w:fldCharType="end"/>
        </w:r>
      </w:hyperlink>
    </w:p>
    <w:p w14:paraId="012ED51F" w14:textId="77777777" w:rsidR="00C60912" w:rsidRDefault="008349F6">
      <w:pPr>
        <w:pStyle w:val="TOC2"/>
        <w:rPr>
          <w:rFonts w:asciiTheme="minorHAnsi" w:eastAsiaTheme="minorEastAsia" w:hAnsiTheme="minorHAnsi" w:cstheme="minorBidi"/>
          <w:b w:val="0"/>
          <w:bCs w:val="0"/>
          <w:smallCaps w:val="0"/>
          <w:noProof/>
          <w:sz w:val="22"/>
          <w:szCs w:val="22"/>
        </w:rPr>
      </w:pPr>
      <w:hyperlink w:anchor="_Toc351060881" w:history="1">
        <w:r w:rsidR="00C60912" w:rsidRPr="00EA229C">
          <w:rPr>
            <w:rStyle w:val="Hyperlink"/>
            <w:noProof/>
          </w:rPr>
          <w:t>Change Summary</w:t>
        </w:r>
        <w:r w:rsidR="00C60912">
          <w:rPr>
            <w:noProof/>
            <w:webHidden/>
          </w:rPr>
          <w:tab/>
        </w:r>
        <w:r w:rsidR="00C60912">
          <w:rPr>
            <w:noProof/>
            <w:webHidden/>
          </w:rPr>
          <w:fldChar w:fldCharType="begin"/>
        </w:r>
        <w:r w:rsidR="00C60912">
          <w:rPr>
            <w:noProof/>
            <w:webHidden/>
          </w:rPr>
          <w:instrText xml:space="preserve"> PAGEREF _Toc351060881 \h </w:instrText>
        </w:r>
        <w:r w:rsidR="00C60912">
          <w:rPr>
            <w:noProof/>
            <w:webHidden/>
          </w:rPr>
        </w:r>
        <w:r w:rsidR="00C60912">
          <w:rPr>
            <w:noProof/>
            <w:webHidden/>
          </w:rPr>
          <w:fldChar w:fldCharType="separate"/>
        </w:r>
        <w:r w:rsidR="00C60912">
          <w:rPr>
            <w:noProof/>
            <w:webHidden/>
          </w:rPr>
          <w:t>iii</w:t>
        </w:r>
        <w:r w:rsidR="00C60912">
          <w:rPr>
            <w:noProof/>
            <w:webHidden/>
          </w:rPr>
          <w:fldChar w:fldCharType="end"/>
        </w:r>
      </w:hyperlink>
    </w:p>
    <w:p w14:paraId="7CB2AB59" w14:textId="77777777" w:rsidR="00C60912" w:rsidRDefault="008349F6">
      <w:pPr>
        <w:pStyle w:val="TOC1"/>
        <w:tabs>
          <w:tab w:val="left" w:pos="600"/>
        </w:tabs>
        <w:rPr>
          <w:rFonts w:asciiTheme="minorHAnsi" w:eastAsiaTheme="minorEastAsia" w:hAnsiTheme="minorHAnsi" w:cstheme="minorBidi"/>
          <w:b w:val="0"/>
          <w:caps w:val="0"/>
          <w:noProof/>
          <w:sz w:val="22"/>
          <w:szCs w:val="22"/>
        </w:rPr>
      </w:pPr>
      <w:hyperlink w:anchor="_Toc351060882" w:history="1">
        <w:r w:rsidR="00C60912" w:rsidRPr="00EA229C">
          <w:rPr>
            <w:rStyle w:val="Hyperlink"/>
            <w:noProof/>
          </w:rPr>
          <w:t>1.</w:t>
        </w:r>
        <w:r w:rsidR="00C60912">
          <w:rPr>
            <w:rFonts w:asciiTheme="minorHAnsi" w:eastAsiaTheme="minorEastAsia" w:hAnsiTheme="minorHAnsi" w:cstheme="minorBidi"/>
            <w:b w:val="0"/>
            <w:caps w:val="0"/>
            <w:noProof/>
            <w:sz w:val="22"/>
            <w:szCs w:val="22"/>
          </w:rPr>
          <w:tab/>
        </w:r>
        <w:r w:rsidR="00C60912" w:rsidRPr="00EA229C">
          <w:rPr>
            <w:rStyle w:val="Hyperlink"/>
            <w:noProof/>
          </w:rPr>
          <w:t>Introduction</w:t>
        </w:r>
        <w:r w:rsidR="00C60912">
          <w:rPr>
            <w:noProof/>
            <w:webHidden/>
          </w:rPr>
          <w:tab/>
        </w:r>
        <w:r w:rsidR="00C60912">
          <w:rPr>
            <w:noProof/>
            <w:webHidden/>
          </w:rPr>
          <w:fldChar w:fldCharType="begin"/>
        </w:r>
        <w:r w:rsidR="00C60912">
          <w:rPr>
            <w:noProof/>
            <w:webHidden/>
          </w:rPr>
          <w:instrText xml:space="preserve"> PAGEREF _Toc351060882 \h </w:instrText>
        </w:r>
        <w:r w:rsidR="00C60912">
          <w:rPr>
            <w:noProof/>
            <w:webHidden/>
          </w:rPr>
        </w:r>
        <w:r w:rsidR="00C60912">
          <w:rPr>
            <w:noProof/>
            <w:webHidden/>
          </w:rPr>
          <w:fldChar w:fldCharType="separate"/>
        </w:r>
        <w:r w:rsidR="00C60912">
          <w:rPr>
            <w:noProof/>
            <w:webHidden/>
          </w:rPr>
          <w:t>1</w:t>
        </w:r>
        <w:r w:rsidR="00C60912">
          <w:rPr>
            <w:noProof/>
            <w:webHidden/>
          </w:rPr>
          <w:fldChar w:fldCharType="end"/>
        </w:r>
      </w:hyperlink>
    </w:p>
    <w:p w14:paraId="6D647229" w14:textId="77777777" w:rsidR="00C60912" w:rsidRDefault="008349F6">
      <w:pPr>
        <w:pStyle w:val="TOC2"/>
        <w:tabs>
          <w:tab w:val="left" w:pos="1200"/>
        </w:tabs>
        <w:rPr>
          <w:rFonts w:asciiTheme="minorHAnsi" w:eastAsiaTheme="minorEastAsia" w:hAnsiTheme="minorHAnsi" w:cstheme="minorBidi"/>
          <w:b w:val="0"/>
          <w:bCs w:val="0"/>
          <w:smallCaps w:val="0"/>
          <w:noProof/>
          <w:sz w:val="22"/>
          <w:szCs w:val="22"/>
        </w:rPr>
      </w:pPr>
      <w:hyperlink w:anchor="_Toc351060883" w:history="1">
        <w:r w:rsidR="00C60912" w:rsidRPr="00EA229C">
          <w:rPr>
            <w:rStyle w:val="Hyperlink"/>
            <w:noProof/>
          </w:rPr>
          <w:t>1.1.</w:t>
        </w:r>
        <w:r w:rsidR="00C60912">
          <w:rPr>
            <w:rFonts w:asciiTheme="minorHAnsi" w:eastAsiaTheme="minorEastAsia" w:hAnsiTheme="minorHAnsi" w:cstheme="minorBidi"/>
            <w:b w:val="0"/>
            <w:bCs w:val="0"/>
            <w:smallCaps w:val="0"/>
            <w:noProof/>
            <w:sz w:val="22"/>
            <w:szCs w:val="22"/>
          </w:rPr>
          <w:tab/>
        </w:r>
        <w:r w:rsidR="00C60912" w:rsidRPr="00EA229C">
          <w:rPr>
            <w:rStyle w:val="Hyperlink"/>
            <w:noProof/>
          </w:rPr>
          <w:t>Purpose and Intended Audience</w:t>
        </w:r>
        <w:r w:rsidR="00C60912">
          <w:rPr>
            <w:noProof/>
            <w:webHidden/>
          </w:rPr>
          <w:tab/>
        </w:r>
        <w:r w:rsidR="00C60912">
          <w:rPr>
            <w:noProof/>
            <w:webHidden/>
          </w:rPr>
          <w:fldChar w:fldCharType="begin"/>
        </w:r>
        <w:r w:rsidR="00C60912">
          <w:rPr>
            <w:noProof/>
            <w:webHidden/>
          </w:rPr>
          <w:instrText xml:space="preserve"> PAGEREF _Toc351060883 \h </w:instrText>
        </w:r>
        <w:r w:rsidR="00C60912">
          <w:rPr>
            <w:noProof/>
            <w:webHidden/>
          </w:rPr>
        </w:r>
        <w:r w:rsidR="00C60912">
          <w:rPr>
            <w:noProof/>
            <w:webHidden/>
          </w:rPr>
          <w:fldChar w:fldCharType="separate"/>
        </w:r>
        <w:r w:rsidR="00C60912">
          <w:rPr>
            <w:noProof/>
            <w:webHidden/>
          </w:rPr>
          <w:t>1</w:t>
        </w:r>
        <w:r w:rsidR="00C60912">
          <w:rPr>
            <w:noProof/>
            <w:webHidden/>
          </w:rPr>
          <w:fldChar w:fldCharType="end"/>
        </w:r>
      </w:hyperlink>
    </w:p>
    <w:p w14:paraId="417C8BCD" w14:textId="77777777" w:rsidR="00C60912" w:rsidRDefault="008349F6">
      <w:pPr>
        <w:pStyle w:val="TOC2"/>
        <w:tabs>
          <w:tab w:val="left" w:pos="1200"/>
        </w:tabs>
        <w:rPr>
          <w:rFonts w:asciiTheme="minorHAnsi" w:eastAsiaTheme="minorEastAsia" w:hAnsiTheme="minorHAnsi" w:cstheme="minorBidi"/>
          <w:b w:val="0"/>
          <w:bCs w:val="0"/>
          <w:smallCaps w:val="0"/>
          <w:noProof/>
          <w:sz w:val="22"/>
          <w:szCs w:val="22"/>
        </w:rPr>
      </w:pPr>
      <w:hyperlink w:anchor="_Toc351060884" w:history="1">
        <w:r w:rsidR="00C60912" w:rsidRPr="00EA229C">
          <w:rPr>
            <w:rStyle w:val="Hyperlink"/>
            <w:noProof/>
          </w:rPr>
          <w:t>1.2.</w:t>
        </w:r>
        <w:r w:rsidR="00C60912">
          <w:rPr>
            <w:rFonts w:asciiTheme="minorHAnsi" w:eastAsiaTheme="minorEastAsia" w:hAnsiTheme="minorHAnsi" w:cstheme="minorBidi"/>
            <w:b w:val="0"/>
            <w:bCs w:val="0"/>
            <w:smallCaps w:val="0"/>
            <w:noProof/>
            <w:sz w:val="22"/>
            <w:szCs w:val="22"/>
          </w:rPr>
          <w:tab/>
        </w:r>
        <w:r w:rsidR="00C60912" w:rsidRPr="00EA229C">
          <w:rPr>
            <w:rStyle w:val="Hyperlink"/>
            <w:noProof/>
          </w:rPr>
          <w:t>Scope of Product</w:t>
        </w:r>
        <w:r w:rsidR="00C60912">
          <w:rPr>
            <w:noProof/>
            <w:webHidden/>
          </w:rPr>
          <w:tab/>
        </w:r>
        <w:r w:rsidR="00C60912">
          <w:rPr>
            <w:noProof/>
            <w:webHidden/>
          </w:rPr>
          <w:fldChar w:fldCharType="begin"/>
        </w:r>
        <w:r w:rsidR="00C60912">
          <w:rPr>
            <w:noProof/>
            <w:webHidden/>
          </w:rPr>
          <w:instrText xml:space="preserve"> PAGEREF _Toc351060884 \h </w:instrText>
        </w:r>
        <w:r w:rsidR="00C60912">
          <w:rPr>
            <w:noProof/>
            <w:webHidden/>
          </w:rPr>
        </w:r>
        <w:r w:rsidR="00C60912">
          <w:rPr>
            <w:noProof/>
            <w:webHidden/>
          </w:rPr>
          <w:fldChar w:fldCharType="separate"/>
        </w:r>
        <w:r w:rsidR="00C60912">
          <w:rPr>
            <w:noProof/>
            <w:webHidden/>
          </w:rPr>
          <w:t>1</w:t>
        </w:r>
        <w:r w:rsidR="00C60912">
          <w:rPr>
            <w:noProof/>
            <w:webHidden/>
          </w:rPr>
          <w:fldChar w:fldCharType="end"/>
        </w:r>
      </w:hyperlink>
    </w:p>
    <w:p w14:paraId="620C0984" w14:textId="77777777" w:rsidR="00C60912" w:rsidRDefault="008349F6">
      <w:pPr>
        <w:pStyle w:val="TOC2"/>
        <w:tabs>
          <w:tab w:val="left" w:pos="1200"/>
        </w:tabs>
        <w:rPr>
          <w:rFonts w:asciiTheme="minorHAnsi" w:eastAsiaTheme="minorEastAsia" w:hAnsiTheme="minorHAnsi" w:cstheme="minorBidi"/>
          <w:b w:val="0"/>
          <w:bCs w:val="0"/>
          <w:smallCaps w:val="0"/>
          <w:noProof/>
          <w:sz w:val="22"/>
          <w:szCs w:val="22"/>
        </w:rPr>
      </w:pPr>
      <w:hyperlink w:anchor="_Toc351060885" w:history="1">
        <w:r w:rsidR="00C60912" w:rsidRPr="00EA229C">
          <w:rPr>
            <w:rStyle w:val="Hyperlink"/>
            <w:noProof/>
          </w:rPr>
          <w:t>1.3.</w:t>
        </w:r>
        <w:r w:rsidR="00C60912">
          <w:rPr>
            <w:rFonts w:asciiTheme="minorHAnsi" w:eastAsiaTheme="minorEastAsia" w:hAnsiTheme="minorHAnsi" w:cstheme="minorBidi"/>
            <w:b w:val="0"/>
            <w:bCs w:val="0"/>
            <w:smallCaps w:val="0"/>
            <w:noProof/>
            <w:sz w:val="22"/>
            <w:szCs w:val="22"/>
          </w:rPr>
          <w:tab/>
        </w:r>
        <w:r w:rsidR="00C60912" w:rsidRPr="00EA229C">
          <w:rPr>
            <w:rStyle w:val="Hyperlink"/>
            <w:noProof/>
          </w:rPr>
          <w:t>Definitions, Acronyms and Abbreviations</w:t>
        </w:r>
        <w:r w:rsidR="00C60912">
          <w:rPr>
            <w:noProof/>
            <w:webHidden/>
          </w:rPr>
          <w:tab/>
        </w:r>
        <w:r w:rsidR="00C60912">
          <w:rPr>
            <w:noProof/>
            <w:webHidden/>
          </w:rPr>
          <w:fldChar w:fldCharType="begin"/>
        </w:r>
        <w:r w:rsidR="00C60912">
          <w:rPr>
            <w:noProof/>
            <w:webHidden/>
          </w:rPr>
          <w:instrText xml:space="preserve"> PAGEREF _Toc351060885 \h </w:instrText>
        </w:r>
        <w:r w:rsidR="00C60912">
          <w:rPr>
            <w:noProof/>
            <w:webHidden/>
          </w:rPr>
        </w:r>
        <w:r w:rsidR="00C60912">
          <w:rPr>
            <w:noProof/>
            <w:webHidden/>
          </w:rPr>
          <w:fldChar w:fldCharType="separate"/>
        </w:r>
        <w:r w:rsidR="00C60912">
          <w:rPr>
            <w:noProof/>
            <w:webHidden/>
          </w:rPr>
          <w:t>2</w:t>
        </w:r>
        <w:r w:rsidR="00C60912">
          <w:rPr>
            <w:noProof/>
            <w:webHidden/>
          </w:rPr>
          <w:fldChar w:fldCharType="end"/>
        </w:r>
      </w:hyperlink>
    </w:p>
    <w:p w14:paraId="02D60930" w14:textId="77777777" w:rsidR="00C60912" w:rsidRDefault="008349F6">
      <w:pPr>
        <w:pStyle w:val="TOC2"/>
        <w:tabs>
          <w:tab w:val="left" w:pos="1200"/>
        </w:tabs>
        <w:rPr>
          <w:rFonts w:asciiTheme="minorHAnsi" w:eastAsiaTheme="minorEastAsia" w:hAnsiTheme="minorHAnsi" w:cstheme="minorBidi"/>
          <w:b w:val="0"/>
          <w:bCs w:val="0"/>
          <w:smallCaps w:val="0"/>
          <w:noProof/>
          <w:sz w:val="22"/>
          <w:szCs w:val="22"/>
        </w:rPr>
      </w:pPr>
      <w:hyperlink w:anchor="_Toc351060886" w:history="1">
        <w:r w:rsidR="00C60912" w:rsidRPr="00EA229C">
          <w:rPr>
            <w:rStyle w:val="Hyperlink"/>
            <w:noProof/>
          </w:rPr>
          <w:t>1.4.</w:t>
        </w:r>
        <w:r w:rsidR="00C60912">
          <w:rPr>
            <w:rFonts w:asciiTheme="minorHAnsi" w:eastAsiaTheme="minorEastAsia" w:hAnsiTheme="minorHAnsi" w:cstheme="minorBidi"/>
            <w:b w:val="0"/>
            <w:bCs w:val="0"/>
            <w:smallCaps w:val="0"/>
            <w:noProof/>
            <w:sz w:val="22"/>
            <w:szCs w:val="22"/>
          </w:rPr>
          <w:tab/>
        </w:r>
        <w:r w:rsidR="00C60912" w:rsidRPr="00EA229C">
          <w:rPr>
            <w:rStyle w:val="Hyperlink"/>
            <w:noProof/>
          </w:rPr>
          <w:t>Overview</w:t>
        </w:r>
        <w:r w:rsidR="00C60912">
          <w:rPr>
            <w:noProof/>
            <w:webHidden/>
          </w:rPr>
          <w:tab/>
        </w:r>
        <w:r w:rsidR="00C60912">
          <w:rPr>
            <w:noProof/>
            <w:webHidden/>
          </w:rPr>
          <w:fldChar w:fldCharType="begin"/>
        </w:r>
        <w:r w:rsidR="00C60912">
          <w:rPr>
            <w:noProof/>
            <w:webHidden/>
          </w:rPr>
          <w:instrText xml:space="preserve"> PAGEREF _Toc351060886 \h </w:instrText>
        </w:r>
        <w:r w:rsidR="00C60912">
          <w:rPr>
            <w:noProof/>
            <w:webHidden/>
          </w:rPr>
        </w:r>
        <w:r w:rsidR="00C60912">
          <w:rPr>
            <w:noProof/>
            <w:webHidden/>
          </w:rPr>
          <w:fldChar w:fldCharType="separate"/>
        </w:r>
        <w:r w:rsidR="00C60912">
          <w:rPr>
            <w:noProof/>
            <w:webHidden/>
          </w:rPr>
          <w:t>2</w:t>
        </w:r>
        <w:r w:rsidR="00C60912">
          <w:rPr>
            <w:noProof/>
            <w:webHidden/>
          </w:rPr>
          <w:fldChar w:fldCharType="end"/>
        </w:r>
      </w:hyperlink>
    </w:p>
    <w:p w14:paraId="682B300E" w14:textId="77777777" w:rsidR="00C60912" w:rsidRDefault="008349F6">
      <w:pPr>
        <w:pStyle w:val="TOC2"/>
        <w:tabs>
          <w:tab w:val="left" w:pos="1200"/>
        </w:tabs>
        <w:rPr>
          <w:rFonts w:asciiTheme="minorHAnsi" w:eastAsiaTheme="minorEastAsia" w:hAnsiTheme="minorHAnsi" w:cstheme="minorBidi"/>
          <w:b w:val="0"/>
          <w:bCs w:val="0"/>
          <w:smallCaps w:val="0"/>
          <w:noProof/>
          <w:sz w:val="22"/>
          <w:szCs w:val="22"/>
        </w:rPr>
      </w:pPr>
      <w:hyperlink w:anchor="_Toc351060887" w:history="1">
        <w:r w:rsidR="00C60912" w:rsidRPr="00EA229C">
          <w:rPr>
            <w:rStyle w:val="Hyperlink"/>
            <w:noProof/>
          </w:rPr>
          <w:t>1.5.</w:t>
        </w:r>
        <w:r w:rsidR="00C60912">
          <w:rPr>
            <w:rFonts w:asciiTheme="minorHAnsi" w:eastAsiaTheme="minorEastAsia" w:hAnsiTheme="minorHAnsi" w:cstheme="minorBidi"/>
            <w:b w:val="0"/>
            <w:bCs w:val="0"/>
            <w:smallCaps w:val="0"/>
            <w:noProof/>
            <w:sz w:val="22"/>
            <w:szCs w:val="22"/>
          </w:rPr>
          <w:tab/>
        </w:r>
        <w:r w:rsidR="00C60912" w:rsidRPr="00EA229C">
          <w:rPr>
            <w:rStyle w:val="Hyperlink"/>
            <w:noProof/>
          </w:rPr>
          <w:t>References</w:t>
        </w:r>
        <w:r w:rsidR="00C60912">
          <w:rPr>
            <w:noProof/>
            <w:webHidden/>
          </w:rPr>
          <w:tab/>
        </w:r>
        <w:r w:rsidR="00C60912">
          <w:rPr>
            <w:noProof/>
            <w:webHidden/>
          </w:rPr>
          <w:fldChar w:fldCharType="begin"/>
        </w:r>
        <w:r w:rsidR="00C60912">
          <w:rPr>
            <w:noProof/>
            <w:webHidden/>
          </w:rPr>
          <w:instrText xml:space="preserve"> PAGEREF _Toc351060887 \h </w:instrText>
        </w:r>
        <w:r w:rsidR="00C60912">
          <w:rPr>
            <w:noProof/>
            <w:webHidden/>
          </w:rPr>
        </w:r>
        <w:r w:rsidR="00C60912">
          <w:rPr>
            <w:noProof/>
            <w:webHidden/>
          </w:rPr>
          <w:fldChar w:fldCharType="separate"/>
        </w:r>
        <w:r w:rsidR="00C60912">
          <w:rPr>
            <w:noProof/>
            <w:webHidden/>
          </w:rPr>
          <w:t>2</w:t>
        </w:r>
        <w:r w:rsidR="00C60912">
          <w:rPr>
            <w:noProof/>
            <w:webHidden/>
          </w:rPr>
          <w:fldChar w:fldCharType="end"/>
        </w:r>
      </w:hyperlink>
    </w:p>
    <w:p w14:paraId="5BDF7D13" w14:textId="77777777" w:rsidR="00C60912" w:rsidRDefault="008349F6">
      <w:pPr>
        <w:pStyle w:val="TOC1"/>
        <w:tabs>
          <w:tab w:val="left" w:pos="600"/>
        </w:tabs>
        <w:rPr>
          <w:rFonts w:asciiTheme="minorHAnsi" w:eastAsiaTheme="minorEastAsia" w:hAnsiTheme="minorHAnsi" w:cstheme="minorBidi"/>
          <w:b w:val="0"/>
          <w:caps w:val="0"/>
          <w:noProof/>
          <w:sz w:val="22"/>
          <w:szCs w:val="22"/>
        </w:rPr>
      </w:pPr>
      <w:hyperlink w:anchor="_Toc351060888" w:history="1">
        <w:r w:rsidR="00C60912" w:rsidRPr="00EA229C">
          <w:rPr>
            <w:rStyle w:val="Hyperlink"/>
            <w:noProof/>
          </w:rPr>
          <w:t>2.</w:t>
        </w:r>
        <w:r w:rsidR="00C60912">
          <w:rPr>
            <w:rFonts w:asciiTheme="minorHAnsi" w:eastAsiaTheme="minorEastAsia" w:hAnsiTheme="minorHAnsi" w:cstheme="minorBidi"/>
            <w:b w:val="0"/>
            <w:caps w:val="0"/>
            <w:noProof/>
            <w:sz w:val="22"/>
            <w:szCs w:val="22"/>
          </w:rPr>
          <w:tab/>
        </w:r>
        <w:r w:rsidR="00C60912" w:rsidRPr="00EA229C">
          <w:rPr>
            <w:rStyle w:val="Hyperlink"/>
            <w:noProof/>
          </w:rPr>
          <w:t>CRC Cards</w:t>
        </w:r>
        <w:r w:rsidR="00C60912">
          <w:rPr>
            <w:noProof/>
            <w:webHidden/>
          </w:rPr>
          <w:tab/>
        </w:r>
        <w:r w:rsidR="00C60912">
          <w:rPr>
            <w:noProof/>
            <w:webHidden/>
          </w:rPr>
          <w:fldChar w:fldCharType="begin"/>
        </w:r>
        <w:r w:rsidR="00C60912">
          <w:rPr>
            <w:noProof/>
            <w:webHidden/>
          </w:rPr>
          <w:instrText xml:space="preserve"> PAGEREF _Toc351060888 \h </w:instrText>
        </w:r>
        <w:r w:rsidR="00C60912">
          <w:rPr>
            <w:noProof/>
            <w:webHidden/>
          </w:rPr>
        </w:r>
        <w:r w:rsidR="00C60912">
          <w:rPr>
            <w:noProof/>
            <w:webHidden/>
          </w:rPr>
          <w:fldChar w:fldCharType="separate"/>
        </w:r>
        <w:r w:rsidR="00C60912">
          <w:rPr>
            <w:noProof/>
            <w:webHidden/>
          </w:rPr>
          <w:t>3</w:t>
        </w:r>
        <w:r w:rsidR="00C60912">
          <w:rPr>
            <w:noProof/>
            <w:webHidden/>
          </w:rPr>
          <w:fldChar w:fldCharType="end"/>
        </w:r>
      </w:hyperlink>
    </w:p>
    <w:p w14:paraId="27CE39A4" w14:textId="77777777" w:rsidR="00C60912" w:rsidRDefault="008349F6">
      <w:pPr>
        <w:pStyle w:val="TOC1"/>
        <w:tabs>
          <w:tab w:val="left" w:pos="600"/>
        </w:tabs>
        <w:rPr>
          <w:rFonts w:asciiTheme="minorHAnsi" w:eastAsiaTheme="minorEastAsia" w:hAnsiTheme="minorHAnsi" w:cstheme="minorBidi"/>
          <w:b w:val="0"/>
          <w:caps w:val="0"/>
          <w:noProof/>
          <w:sz w:val="22"/>
          <w:szCs w:val="22"/>
        </w:rPr>
      </w:pPr>
      <w:hyperlink w:anchor="_Toc351060889" w:history="1">
        <w:r w:rsidR="00C60912" w:rsidRPr="00EA229C">
          <w:rPr>
            <w:rStyle w:val="Hyperlink"/>
            <w:noProof/>
          </w:rPr>
          <w:t>3.</w:t>
        </w:r>
        <w:r w:rsidR="00C60912">
          <w:rPr>
            <w:rFonts w:asciiTheme="minorHAnsi" w:eastAsiaTheme="minorEastAsia" w:hAnsiTheme="minorHAnsi" w:cstheme="minorBidi"/>
            <w:b w:val="0"/>
            <w:caps w:val="0"/>
            <w:noProof/>
            <w:sz w:val="22"/>
            <w:szCs w:val="22"/>
          </w:rPr>
          <w:tab/>
        </w:r>
        <w:r w:rsidR="00C60912" w:rsidRPr="00EA229C">
          <w:rPr>
            <w:rStyle w:val="Hyperlink"/>
            <w:noProof/>
          </w:rPr>
          <w:t>Subsystem Cards</w:t>
        </w:r>
        <w:r w:rsidR="00C60912">
          <w:rPr>
            <w:noProof/>
            <w:webHidden/>
          </w:rPr>
          <w:tab/>
        </w:r>
        <w:r w:rsidR="00C60912">
          <w:rPr>
            <w:noProof/>
            <w:webHidden/>
          </w:rPr>
          <w:fldChar w:fldCharType="begin"/>
        </w:r>
        <w:r w:rsidR="00C60912">
          <w:rPr>
            <w:noProof/>
            <w:webHidden/>
          </w:rPr>
          <w:instrText xml:space="preserve"> PAGEREF _Toc351060889 \h </w:instrText>
        </w:r>
        <w:r w:rsidR="00C60912">
          <w:rPr>
            <w:noProof/>
            <w:webHidden/>
          </w:rPr>
        </w:r>
        <w:r w:rsidR="00C60912">
          <w:rPr>
            <w:noProof/>
            <w:webHidden/>
          </w:rPr>
          <w:fldChar w:fldCharType="separate"/>
        </w:r>
        <w:r w:rsidR="00C60912">
          <w:rPr>
            <w:noProof/>
            <w:webHidden/>
          </w:rPr>
          <w:t>10</w:t>
        </w:r>
        <w:r w:rsidR="00C60912">
          <w:rPr>
            <w:noProof/>
            <w:webHidden/>
          </w:rPr>
          <w:fldChar w:fldCharType="end"/>
        </w:r>
      </w:hyperlink>
    </w:p>
    <w:p w14:paraId="2D860619" w14:textId="77777777" w:rsidR="00C60912" w:rsidRDefault="008349F6">
      <w:pPr>
        <w:pStyle w:val="TOC1"/>
        <w:tabs>
          <w:tab w:val="left" w:pos="600"/>
        </w:tabs>
        <w:rPr>
          <w:rFonts w:asciiTheme="minorHAnsi" w:eastAsiaTheme="minorEastAsia" w:hAnsiTheme="minorHAnsi" w:cstheme="minorBidi"/>
          <w:b w:val="0"/>
          <w:caps w:val="0"/>
          <w:noProof/>
          <w:sz w:val="22"/>
          <w:szCs w:val="22"/>
        </w:rPr>
      </w:pPr>
      <w:hyperlink w:anchor="_Toc351060890" w:history="1">
        <w:r w:rsidR="00C60912" w:rsidRPr="00EA229C">
          <w:rPr>
            <w:rStyle w:val="Hyperlink"/>
            <w:noProof/>
          </w:rPr>
          <w:t>4.</w:t>
        </w:r>
        <w:r w:rsidR="00C60912">
          <w:rPr>
            <w:rFonts w:asciiTheme="minorHAnsi" w:eastAsiaTheme="minorEastAsia" w:hAnsiTheme="minorHAnsi" w:cstheme="minorBidi"/>
            <w:b w:val="0"/>
            <w:caps w:val="0"/>
            <w:noProof/>
            <w:sz w:val="22"/>
            <w:szCs w:val="22"/>
          </w:rPr>
          <w:tab/>
        </w:r>
        <w:r w:rsidR="00C60912" w:rsidRPr="00EA229C">
          <w:rPr>
            <w:rStyle w:val="Hyperlink"/>
            <w:noProof/>
          </w:rPr>
          <w:t>Diagrams</w:t>
        </w:r>
        <w:r w:rsidR="00C60912">
          <w:rPr>
            <w:noProof/>
            <w:webHidden/>
          </w:rPr>
          <w:tab/>
        </w:r>
        <w:r w:rsidR="00C60912">
          <w:rPr>
            <w:noProof/>
            <w:webHidden/>
          </w:rPr>
          <w:fldChar w:fldCharType="begin"/>
        </w:r>
        <w:r w:rsidR="00C60912">
          <w:rPr>
            <w:noProof/>
            <w:webHidden/>
          </w:rPr>
          <w:instrText xml:space="preserve"> PAGEREF _Toc351060890 \h </w:instrText>
        </w:r>
        <w:r w:rsidR="00C60912">
          <w:rPr>
            <w:noProof/>
            <w:webHidden/>
          </w:rPr>
        </w:r>
        <w:r w:rsidR="00C60912">
          <w:rPr>
            <w:noProof/>
            <w:webHidden/>
          </w:rPr>
          <w:fldChar w:fldCharType="separate"/>
        </w:r>
        <w:r w:rsidR="00C60912">
          <w:rPr>
            <w:noProof/>
            <w:webHidden/>
          </w:rPr>
          <w:t>12</w:t>
        </w:r>
        <w:r w:rsidR="00C60912">
          <w:rPr>
            <w:noProof/>
            <w:webHidden/>
          </w:rPr>
          <w:fldChar w:fldCharType="end"/>
        </w:r>
      </w:hyperlink>
    </w:p>
    <w:p w14:paraId="09A4A56F" w14:textId="77777777" w:rsidR="00C60912" w:rsidRDefault="008349F6">
      <w:pPr>
        <w:pStyle w:val="TOC2"/>
        <w:tabs>
          <w:tab w:val="left" w:pos="1200"/>
        </w:tabs>
        <w:rPr>
          <w:rFonts w:asciiTheme="minorHAnsi" w:eastAsiaTheme="minorEastAsia" w:hAnsiTheme="minorHAnsi" w:cstheme="minorBidi"/>
          <w:b w:val="0"/>
          <w:bCs w:val="0"/>
          <w:smallCaps w:val="0"/>
          <w:noProof/>
          <w:sz w:val="22"/>
          <w:szCs w:val="22"/>
        </w:rPr>
      </w:pPr>
      <w:hyperlink w:anchor="_Toc351060891" w:history="1">
        <w:r w:rsidR="00C60912" w:rsidRPr="00EA229C">
          <w:rPr>
            <w:rStyle w:val="Hyperlink"/>
            <w:noProof/>
          </w:rPr>
          <w:t>4.1.</w:t>
        </w:r>
        <w:r w:rsidR="00C60912">
          <w:rPr>
            <w:rFonts w:asciiTheme="minorHAnsi" w:eastAsiaTheme="minorEastAsia" w:hAnsiTheme="minorHAnsi" w:cstheme="minorBidi"/>
            <w:b w:val="0"/>
            <w:bCs w:val="0"/>
            <w:smallCaps w:val="0"/>
            <w:noProof/>
            <w:sz w:val="22"/>
            <w:szCs w:val="22"/>
          </w:rPr>
          <w:tab/>
        </w:r>
        <w:r w:rsidR="00C60912" w:rsidRPr="00EA229C">
          <w:rPr>
            <w:rStyle w:val="Hyperlink"/>
            <w:noProof/>
          </w:rPr>
          <w:t>Class diagram</w:t>
        </w:r>
        <w:r w:rsidR="00C60912">
          <w:rPr>
            <w:noProof/>
            <w:webHidden/>
          </w:rPr>
          <w:tab/>
        </w:r>
        <w:r w:rsidR="00C60912">
          <w:rPr>
            <w:noProof/>
            <w:webHidden/>
          </w:rPr>
          <w:fldChar w:fldCharType="begin"/>
        </w:r>
        <w:r w:rsidR="00C60912">
          <w:rPr>
            <w:noProof/>
            <w:webHidden/>
          </w:rPr>
          <w:instrText xml:space="preserve"> PAGEREF _Toc351060891 \h </w:instrText>
        </w:r>
        <w:r w:rsidR="00C60912">
          <w:rPr>
            <w:noProof/>
            <w:webHidden/>
          </w:rPr>
        </w:r>
        <w:r w:rsidR="00C60912">
          <w:rPr>
            <w:noProof/>
            <w:webHidden/>
          </w:rPr>
          <w:fldChar w:fldCharType="separate"/>
        </w:r>
        <w:r w:rsidR="00C60912">
          <w:rPr>
            <w:noProof/>
            <w:webHidden/>
          </w:rPr>
          <w:t>12</w:t>
        </w:r>
        <w:r w:rsidR="00C60912">
          <w:rPr>
            <w:noProof/>
            <w:webHidden/>
          </w:rPr>
          <w:fldChar w:fldCharType="end"/>
        </w:r>
      </w:hyperlink>
    </w:p>
    <w:p w14:paraId="0C6B3738" w14:textId="77777777" w:rsidR="00C60912" w:rsidRDefault="008349F6">
      <w:pPr>
        <w:pStyle w:val="TOC2"/>
        <w:tabs>
          <w:tab w:val="left" w:pos="1200"/>
        </w:tabs>
        <w:rPr>
          <w:rFonts w:asciiTheme="minorHAnsi" w:eastAsiaTheme="minorEastAsia" w:hAnsiTheme="minorHAnsi" w:cstheme="minorBidi"/>
          <w:b w:val="0"/>
          <w:bCs w:val="0"/>
          <w:smallCaps w:val="0"/>
          <w:noProof/>
          <w:sz w:val="22"/>
          <w:szCs w:val="22"/>
        </w:rPr>
      </w:pPr>
      <w:hyperlink w:anchor="_Toc351060892" w:history="1">
        <w:r w:rsidR="00C60912" w:rsidRPr="00EA229C">
          <w:rPr>
            <w:rStyle w:val="Hyperlink"/>
            <w:noProof/>
          </w:rPr>
          <w:t>4.2.</w:t>
        </w:r>
        <w:r w:rsidR="00C60912">
          <w:rPr>
            <w:rFonts w:asciiTheme="minorHAnsi" w:eastAsiaTheme="minorEastAsia" w:hAnsiTheme="minorHAnsi" w:cstheme="minorBidi"/>
            <w:b w:val="0"/>
            <w:bCs w:val="0"/>
            <w:smallCaps w:val="0"/>
            <w:noProof/>
            <w:sz w:val="22"/>
            <w:szCs w:val="22"/>
          </w:rPr>
          <w:tab/>
        </w:r>
        <w:r w:rsidR="00C60912" w:rsidRPr="00EA229C">
          <w:rPr>
            <w:rStyle w:val="Hyperlink"/>
            <w:noProof/>
          </w:rPr>
          <w:t>Collaboration graphs</w:t>
        </w:r>
        <w:r w:rsidR="00C60912">
          <w:rPr>
            <w:noProof/>
            <w:webHidden/>
          </w:rPr>
          <w:tab/>
        </w:r>
        <w:r w:rsidR="00C60912">
          <w:rPr>
            <w:noProof/>
            <w:webHidden/>
          </w:rPr>
          <w:fldChar w:fldCharType="begin"/>
        </w:r>
        <w:r w:rsidR="00C60912">
          <w:rPr>
            <w:noProof/>
            <w:webHidden/>
          </w:rPr>
          <w:instrText xml:space="preserve"> PAGEREF _Toc351060892 \h </w:instrText>
        </w:r>
        <w:r w:rsidR="00C60912">
          <w:rPr>
            <w:noProof/>
            <w:webHidden/>
          </w:rPr>
        </w:r>
        <w:r w:rsidR="00C60912">
          <w:rPr>
            <w:noProof/>
            <w:webHidden/>
          </w:rPr>
          <w:fldChar w:fldCharType="separate"/>
        </w:r>
        <w:r w:rsidR="00C60912">
          <w:rPr>
            <w:noProof/>
            <w:webHidden/>
          </w:rPr>
          <w:t>13</w:t>
        </w:r>
        <w:r w:rsidR="00C60912">
          <w:rPr>
            <w:noProof/>
            <w:webHidden/>
          </w:rPr>
          <w:fldChar w:fldCharType="end"/>
        </w:r>
      </w:hyperlink>
    </w:p>
    <w:p w14:paraId="2E8F0F2B" w14:textId="77777777" w:rsidR="00F84F03" w:rsidRDefault="004A4872">
      <w:pPr>
        <w:pStyle w:val="TOC2"/>
      </w:pPr>
      <w:r>
        <w:rPr>
          <w:bCs w:val="0"/>
          <w:caps/>
          <w:smallCaps w:val="0"/>
          <w:sz w:val="28"/>
        </w:rPr>
        <w:fldChar w:fldCharType="end"/>
      </w:r>
    </w:p>
    <w:p w14:paraId="4145B17F" w14:textId="77777777" w:rsidR="00F84F03" w:rsidRDefault="00F84F03">
      <w:pPr>
        <w:sectPr w:rsidR="00F84F0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29B73CEA" w14:textId="77777777" w:rsidR="00F84F03" w:rsidRDefault="00F84F03">
      <w:pPr>
        <w:pStyle w:val="Heading1"/>
      </w:pPr>
      <w:bookmarkStart w:id="20" w:name="_Toc351060882"/>
      <w:r>
        <w:lastRenderedPageBreak/>
        <w:t>Introduction</w:t>
      </w:r>
      <w:bookmarkEnd w:id="20"/>
    </w:p>
    <w:p w14:paraId="75A8A66F" w14:textId="77777777" w:rsidR="00F84F03" w:rsidRDefault="00F84F03">
      <w:pPr>
        <w:pStyle w:val="Paragraph"/>
      </w:pPr>
    </w:p>
    <w:p w14:paraId="6205F0D3" w14:textId="77777777" w:rsidR="00F84F03" w:rsidRDefault="00584028">
      <w:pPr>
        <w:pStyle w:val="Heading2"/>
      </w:pPr>
      <w:bookmarkStart w:id="21" w:name="_Toc351060883"/>
      <w:r>
        <w:t>Purpose and Intended Audience</w:t>
      </w:r>
      <w:bookmarkEnd w:id="21"/>
    </w:p>
    <w:p w14:paraId="5A073A7B" w14:textId="77777777" w:rsidR="00C60912" w:rsidRPr="00C60912" w:rsidRDefault="00C60912" w:rsidP="00C60912"/>
    <w:p w14:paraId="72F110F0" w14:textId="55F37852" w:rsidR="00584028" w:rsidRDefault="00861E16" w:rsidP="00C60912">
      <w:pPr>
        <w:ind w:firstLine="720"/>
      </w:pPr>
      <w:r>
        <w:t>The primary focus of this document</w:t>
      </w:r>
      <w:r w:rsidR="00584028">
        <w:t xml:space="preserve"> is to</w:t>
      </w:r>
      <w:r>
        <w:t xml:space="preserve"> provide methods to</w:t>
      </w:r>
      <w:r w:rsidR="0013137E">
        <w:t xml:space="preserve"> simplif</w:t>
      </w:r>
      <w:r>
        <w:t>y the patterns of communication</w:t>
      </w:r>
      <w:r w:rsidR="007E13C0">
        <w:t xml:space="preserve"> between the classes in the </w:t>
      </w:r>
      <w:r w:rsidR="007E13C0" w:rsidRPr="007E13C0">
        <w:t>Cyber-Energy Operation Management System</w:t>
      </w:r>
      <w:r w:rsidR="007E13C0">
        <w:t xml:space="preserve"> (C-EOMS)</w:t>
      </w:r>
      <w:r w:rsidR="0013137E">
        <w:t>.</w:t>
      </w:r>
      <w:r w:rsidR="00B20347">
        <w:t xml:space="preserve">   The document will demonstrate how classes can be grouped together</w:t>
      </w:r>
      <w:r w:rsidR="00C16E96">
        <w:t xml:space="preserve"> and show how they collaborate among themselve</w:t>
      </w:r>
      <w:r w:rsidR="00B94358">
        <w:t xml:space="preserve">s </w:t>
      </w:r>
      <w:r w:rsidR="00F916AB">
        <w:t>in order to</w:t>
      </w:r>
      <w:r>
        <w:t xml:space="preserve"> support a set of cohesive </w:t>
      </w:r>
      <w:r w:rsidR="00F916AB">
        <w:t>responsibilities, which</w:t>
      </w:r>
      <w:r>
        <w:t xml:space="preserve"> can be depended on by a client, othe</w:t>
      </w:r>
      <w:r w:rsidR="002A5ED1">
        <w:t>rwise known as contracts.  Furthermore the contracts identified</w:t>
      </w:r>
      <w:r w:rsidR="00F916AB">
        <w:t xml:space="preserve"> here</w:t>
      </w:r>
      <w:r w:rsidR="002A5ED1">
        <w:t xml:space="preserve"> are used as an abstraction tool, for refining class hierarchies</w:t>
      </w:r>
      <w:r w:rsidR="00F758B7">
        <w:t xml:space="preserve"> and detecting subsystems. [2</w:t>
      </w:r>
      <w:r w:rsidR="002A5ED1">
        <w:t xml:space="preserve">] The target audiences for this document are the system developers (Team 5), </w:t>
      </w:r>
      <w:r w:rsidR="002A5ED1" w:rsidRPr="008B4CDE">
        <w:t>the client</w:t>
      </w:r>
      <w:r w:rsidR="002A5ED1">
        <w:t xml:space="preserve"> and any other person(s) involved in the development of the C-EOM system</w:t>
      </w:r>
      <w:r w:rsidR="002A5ED1" w:rsidRPr="008B4CDE">
        <w:t>.</w:t>
      </w:r>
      <w:r w:rsidR="002A5ED1">
        <w:t xml:space="preserve">  </w:t>
      </w:r>
    </w:p>
    <w:p w14:paraId="785BC8E3" w14:textId="77777777" w:rsidR="00C60912" w:rsidRDefault="00C60912" w:rsidP="00C60912">
      <w:pPr>
        <w:ind w:firstLine="720"/>
      </w:pPr>
    </w:p>
    <w:p w14:paraId="2523ABAB" w14:textId="77777777" w:rsidR="00584028" w:rsidRDefault="00584028" w:rsidP="00584028">
      <w:pPr>
        <w:pStyle w:val="Heading2"/>
      </w:pPr>
      <w:bookmarkStart w:id="22" w:name="_Toc351060884"/>
      <w:r>
        <w:t>Scope of Product</w:t>
      </w:r>
      <w:bookmarkEnd w:id="22"/>
    </w:p>
    <w:p w14:paraId="4D6C97C5" w14:textId="77777777" w:rsidR="00C60912" w:rsidRPr="00C60912" w:rsidRDefault="00C60912" w:rsidP="00C60912"/>
    <w:p w14:paraId="647D88EC" w14:textId="77777777" w:rsidR="00584028" w:rsidRPr="005B4823" w:rsidRDefault="00584028" w:rsidP="00584028">
      <w:pPr>
        <w:ind w:firstLine="720"/>
      </w:pPr>
      <w:r w:rsidRPr="005B4823">
        <w:t xml:space="preserve">The </w:t>
      </w:r>
      <w:bookmarkStart w:id="23" w:name="__DdeLink__1704_1945954399"/>
      <w:r w:rsidRPr="005B4823">
        <w:t>Cyber-Energy Operation Management System</w:t>
      </w:r>
      <w:bookmarkEnd w:id="23"/>
      <w:r w:rsidRPr="005B4823">
        <w:t xml:space="preserve"> (C-EOMS) will be used to gather information from several different energy-management sites situated around the UTEP campus. Presently, UTEP is becoming more energy efficient with the introduction of solar cells to harness the sun's clean, natural energy, as well as other green energy solutions. The C-EOMS system will not only read the energy received by these new pieces of technology (along with existing resources), but will also keep records on the energy consumption within UTEP itself. By creating a system with the capabilities to oversee and integrate all of this information, UTEP will be able to better assess issues and problems related to energy consumption, along with a guide to help point out areas for further improvement in energy management.</w:t>
      </w:r>
    </w:p>
    <w:p w14:paraId="3EFAC2B7" w14:textId="77777777" w:rsidR="00584028" w:rsidRPr="005B4823" w:rsidRDefault="00584028" w:rsidP="00584028">
      <w:pPr>
        <w:ind w:firstLine="720"/>
      </w:pPr>
      <w:r w:rsidRPr="005B4823">
        <w:t xml:space="preserve">The C-EOMS will contain two main </w:t>
      </w:r>
      <w:r>
        <w:t xml:space="preserve">categories of </w:t>
      </w:r>
      <w:r w:rsidRPr="005B4823">
        <w:t>user interfaces with which to view data, a generalized one for public viewing, and a private interface for viewing live data and statistics about the campus' energy system. Additionally, the private interface will also provide a means to focus on relevant data sets during a system malfunction. Employees registered with the C-EOMS will</w:t>
      </w:r>
      <w:r>
        <w:t xml:space="preserve"> also</w:t>
      </w:r>
      <w:r w:rsidRPr="005B4823">
        <w:t xml:space="preserve"> be able to receive system status summaries, either by voluntary request or automatically during a system malfunction.</w:t>
      </w:r>
    </w:p>
    <w:p w14:paraId="350CBF6C" w14:textId="77777777" w:rsidR="00584028" w:rsidRPr="005B4823" w:rsidRDefault="00584028" w:rsidP="00584028">
      <w:pPr>
        <w:ind w:firstLine="720"/>
      </w:pPr>
      <w:r w:rsidRPr="005B4823">
        <w:t>By offering all of this information on the campus' energy system, we hope to provide non-employees a chance to see how their campus' energy is being distributed overall, as well as support employees with an invaluable tool to help transition our university into an environmentally sound energy consumer and energy producer.</w:t>
      </w:r>
    </w:p>
    <w:p w14:paraId="45185D03" w14:textId="77777777" w:rsidR="00584028" w:rsidRPr="00584028" w:rsidRDefault="00584028" w:rsidP="00584028"/>
    <w:p w14:paraId="52B52091" w14:textId="77777777" w:rsidR="00584028" w:rsidRDefault="00584028"/>
    <w:p w14:paraId="19C07DBE" w14:textId="77777777" w:rsidR="003E5481" w:rsidRDefault="003E5481"/>
    <w:p w14:paraId="08A4A790" w14:textId="77777777" w:rsidR="003E5481" w:rsidRDefault="003E5481"/>
    <w:p w14:paraId="2FBCE201" w14:textId="77777777" w:rsidR="003E5481" w:rsidRDefault="003E5481"/>
    <w:p w14:paraId="7C371E05" w14:textId="77777777" w:rsidR="003E5481" w:rsidRDefault="003E5481"/>
    <w:p w14:paraId="09AF4AC6" w14:textId="77777777" w:rsidR="00584028" w:rsidRDefault="00584028" w:rsidP="00584028">
      <w:pPr>
        <w:pStyle w:val="Heading2"/>
        <w:numPr>
          <w:ilvl w:val="1"/>
          <w:numId w:val="1"/>
        </w:numPr>
        <w:ind w:left="720"/>
      </w:pPr>
      <w:bookmarkStart w:id="24" w:name="_Toc351060885"/>
      <w:r>
        <w:lastRenderedPageBreak/>
        <w:t>Definitions, Acronyms and Abbreviations</w:t>
      </w:r>
      <w:bookmarkEnd w:id="24"/>
    </w:p>
    <w:p w14:paraId="246325A1" w14:textId="77777777" w:rsidR="00C60912" w:rsidRPr="00C60912" w:rsidRDefault="00C60912" w:rsidP="00C60912"/>
    <w:p w14:paraId="24D43738" w14:textId="77777777" w:rsidR="00584028" w:rsidRPr="00E82FDC" w:rsidRDefault="00584028" w:rsidP="00F916AB">
      <w:pPr>
        <w:ind w:left="720"/>
      </w:pPr>
      <w:r>
        <w:t>Below is a list of acronyms and abbreviations along with their definitions.</w:t>
      </w:r>
    </w:p>
    <w:p w14:paraId="7C57160A" w14:textId="77777777" w:rsidR="00584028" w:rsidRPr="00EB3009" w:rsidRDefault="00584028" w:rsidP="00584028"/>
    <w:p w14:paraId="33F56E67" w14:textId="77777777" w:rsidR="00584028" w:rsidRDefault="00584028" w:rsidP="005840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584028" w14:paraId="2A87C0E7" w14:textId="77777777" w:rsidTr="00584028">
        <w:tc>
          <w:tcPr>
            <w:tcW w:w="4608" w:type="dxa"/>
          </w:tcPr>
          <w:p w14:paraId="69992721" w14:textId="77777777" w:rsidR="00584028" w:rsidRPr="00DB1835" w:rsidRDefault="00584028" w:rsidP="00584028">
            <w:pPr>
              <w:rPr>
                <w:b/>
              </w:rPr>
            </w:pPr>
            <w:r w:rsidRPr="00DB1835">
              <w:rPr>
                <w:b/>
              </w:rPr>
              <w:t>Acronym/Abbreviation</w:t>
            </w:r>
          </w:p>
        </w:tc>
        <w:tc>
          <w:tcPr>
            <w:tcW w:w="4608" w:type="dxa"/>
          </w:tcPr>
          <w:p w14:paraId="337F024B" w14:textId="77777777" w:rsidR="00584028" w:rsidRPr="00DB1835" w:rsidRDefault="00584028" w:rsidP="00584028">
            <w:pPr>
              <w:rPr>
                <w:b/>
              </w:rPr>
            </w:pPr>
            <w:r w:rsidRPr="00DB1835">
              <w:rPr>
                <w:b/>
              </w:rPr>
              <w:t>Definition</w:t>
            </w:r>
          </w:p>
        </w:tc>
      </w:tr>
      <w:tr w:rsidR="00584028" w14:paraId="5AEBD53B" w14:textId="77777777" w:rsidTr="00584028">
        <w:tc>
          <w:tcPr>
            <w:tcW w:w="4608" w:type="dxa"/>
          </w:tcPr>
          <w:p w14:paraId="35002699" w14:textId="77777777" w:rsidR="00584028" w:rsidRDefault="00584028" w:rsidP="00584028">
            <w:r>
              <w:t>C-EOMS</w:t>
            </w:r>
          </w:p>
        </w:tc>
        <w:tc>
          <w:tcPr>
            <w:tcW w:w="4608" w:type="dxa"/>
          </w:tcPr>
          <w:p w14:paraId="61D59CC3" w14:textId="77777777" w:rsidR="00584028" w:rsidRDefault="00584028" w:rsidP="00584028">
            <w:r w:rsidRPr="005B4823">
              <w:t>Cyber-Energy Operation Management System</w:t>
            </w:r>
          </w:p>
        </w:tc>
      </w:tr>
      <w:tr w:rsidR="006F5BA2" w14:paraId="25EF2C78" w14:textId="77777777" w:rsidTr="00584028">
        <w:tc>
          <w:tcPr>
            <w:tcW w:w="4608" w:type="dxa"/>
          </w:tcPr>
          <w:p w14:paraId="3150CDC8" w14:textId="6389B735" w:rsidR="006F5BA2" w:rsidRDefault="006F5BA2" w:rsidP="00584028">
            <w:r>
              <w:t>FD</w:t>
            </w:r>
          </w:p>
        </w:tc>
        <w:tc>
          <w:tcPr>
            <w:tcW w:w="4608" w:type="dxa"/>
          </w:tcPr>
          <w:p w14:paraId="03F3401C" w14:textId="35464E43" w:rsidR="006F5BA2" w:rsidRPr="005B4823" w:rsidRDefault="006F5BA2" w:rsidP="00584028">
            <w:r>
              <w:t>Facilities Director</w:t>
            </w:r>
          </w:p>
        </w:tc>
      </w:tr>
    </w:tbl>
    <w:p w14:paraId="458E57C0" w14:textId="77777777" w:rsidR="00584028" w:rsidRDefault="00584028"/>
    <w:p w14:paraId="00C92F34" w14:textId="77777777" w:rsidR="00584028" w:rsidRDefault="00584028" w:rsidP="00584028">
      <w:pPr>
        <w:pStyle w:val="Heading2"/>
        <w:numPr>
          <w:ilvl w:val="1"/>
          <w:numId w:val="1"/>
        </w:numPr>
        <w:ind w:left="720"/>
      </w:pPr>
      <w:bookmarkStart w:id="25" w:name="_Toc351060886"/>
      <w:r>
        <w:t>Overview</w:t>
      </w:r>
      <w:bookmarkEnd w:id="25"/>
    </w:p>
    <w:p w14:paraId="0AA765F0" w14:textId="77777777" w:rsidR="00C60912" w:rsidRDefault="00C60912" w:rsidP="006F5BA2">
      <w:pPr>
        <w:ind w:firstLine="720"/>
      </w:pPr>
    </w:p>
    <w:p w14:paraId="120AFBEF" w14:textId="65352A4B" w:rsidR="00CD294C" w:rsidRDefault="00ED1549" w:rsidP="006F5BA2">
      <w:pPr>
        <w:ind w:firstLine="720"/>
      </w:pPr>
      <w:r>
        <w:t xml:space="preserve">The Subsystems report is divided into the following sections: Introduction, CRC Cards, Subsystem Cards and Diagrams.  The Introduction is divided into </w:t>
      </w:r>
      <w:r w:rsidR="003804BC">
        <w:t>five subsections, which contain the Purpose and In</w:t>
      </w:r>
      <w:r w:rsidR="00861E16">
        <w:t>tended Audience of the document</w:t>
      </w:r>
      <w:r w:rsidR="003804BC">
        <w:t>; the Scope of the product we are building (C-EOMS); a table containing the all acronyms and abbreviations along with their definitions; followed by an overview of the document, ending with a list of references that were used.  The next section, CRC Cards, includes a list of “index” cards, which now include cont</w:t>
      </w:r>
      <w:r w:rsidR="00912319">
        <w:t>racts and their collaborations.</w:t>
      </w:r>
      <w:r w:rsidR="003804BC">
        <w:t xml:space="preserve"> The following section, Subsystem cards, is composed of </w:t>
      </w:r>
      <w:r w:rsidR="00912319">
        <w:t xml:space="preserve">“index” cards that include classes grouped together that </w:t>
      </w:r>
      <w:r w:rsidR="00B94358">
        <w:t>cooperate among themselves and support a set of contracts (also identified in the CRC cards).  The document concludes with a section devoted to the displaying of a UML class diagram and a</w:t>
      </w:r>
      <w:r w:rsidR="006C2CCA">
        <w:t xml:space="preserve"> </w:t>
      </w:r>
      <w:r w:rsidR="008A4065">
        <w:t>high-level</w:t>
      </w:r>
      <w:r w:rsidR="006C2CCA">
        <w:t xml:space="preserve"> </w:t>
      </w:r>
      <w:r w:rsidR="00B94358">
        <w:t>collaboration graph</w:t>
      </w:r>
      <w:r w:rsidR="006C2CCA">
        <w:t xml:space="preserve"> as well as a lower level collaboration graph</w:t>
      </w:r>
      <w:r w:rsidR="00B94358">
        <w:t>.</w:t>
      </w:r>
    </w:p>
    <w:p w14:paraId="43A463CD" w14:textId="77777777" w:rsidR="006F5BA2" w:rsidRDefault="006F5BA2" w:rsidP="006F5BA2">
      <w:pPr>
        <w:ind w:firstLine="720"/>
      </w:pPr>
    </w:p>
    <w:p w14:paraId="33EF290E" w14:textId="77777777" w:rsidR="00584028" w:rsidRDefault="00584028" w:rsidP="00584028">
      <w:pPr>
        <w:pStyle w:val="Heading2"/>
        <w:numPr>
          <w:ilvl w:val="1"/>
          <w:numId w:val="1"/>
        </w:numPr>
        <w:ind w:left="720"/>
      </w:pPr>
      <w:bookmarkStart w:id="26" w:name="_Toc351060887"/>
      <w:r>
        <w:t>References</w:t>
      </w:r>
      <w:bookmarkEnd w:id="26"/>
    </w:p>
    <w:p w14:paraId="7906C531" w14:textId="77777777" w:rsidR="002A5ED1" w:rsidRDefault="002A5ED1" w:rsidP="002A5ED1">
      <w:pPr>
        <w:ind w:left="720" w:hanging="720"/>
      </w:pPr>
      <w:r>
        <w:t>[1]</w:t>
      </w:r>
      <w:r>
        <w:tab/>
        <w:t>Gabriel</w:t>
      </w:r>
      <w:r w:rsidRPr="00B55E2E">
        <w:t xml:space="preserve"> Arellano, Chris Dura</w:t>
      </w:r>
      <w:r>
        <w:t xml:space="preserve">n, Crystal Lopez, John </w:t>
      </w:r>
      <w:proofErr w:type="spellStart"/>
      <w:r>
        <w:t>McKallip</w:t>
      </w:r>
      <w:proofErr w:type="spellEnd"/>
      <w:r w:rsidRPr="00B55E2E">
        <w:t xml:space="preserve">, Ramon Vega, and Matthew </w:t>
      </w:r>
      <w:proofErr w:type="spellStart"/>
      <w:r w:rsidRPr="00B55E2E">
        <w:t>Wojciechowski</w:t>
      </w:r>
      <w:proofErr w:type="spellEnd"/>
      <w:r w:rsidRPr="00B55E2E">
        <w:t xml:space="preserve">. </w:t>
      </w:r>
      <w:r w:rsidRPr="00B55E2E">
        <w:rPr>
          <w:i/>
        </w:rPr>
        <w:t>Cyber-Energy Oper</w:t>
      </w:r>
      <w:r>
        <w:rPr>
          <w:i/>
        </w:rPr>
        <w:t>ation Management CRC Report</w:t>
      </w:r>
      <w:r w:rsidRPr="00B55E2E">
        <w:t>.</w:t>
      </w:r>
    </w:p>
    <w:p w14:paraId="13C7D11B" w14:textId="77777777" w:rsidR="002A5ED1" w:rsidRDefault="002A5ED1" w:rsidP="002A5ED1">
      <w:pPr>
        <w:ind w:left="720" w:hanging="720"/>
      </w:pPr>
    </w:p>
    <w:p w14:paraId="73ADA64A" w14:textId="44917A17" w:rsidR="00F758B7" w:rsidRDefault="002A5ED1" w:rsidP="00F758B7">
      <w:pPr>
        <w:ind w:left="720" w:hanging="720"/>
      </w:pPr>
      <w:r>
        <w:t>[2]</w:t>
      </w:r>
      <w:r>
        <w:tab/>
      </w:r>
      <w:proofErr w:type="spellStart"/>
      <w:r w:rsidR="00F758B7">
        <w:rPr>
          <w:bCs/>
        </w:rPr>
        <w:t>Cheon</w:t>
      </w:r>
      <w:proofErr w:type="spellEnd"/>
      <w:r w:rsidR="00F758B7" w:rsidRPr="0079711D">
        <w:rPr>
          <w:bCs/>
        </w:rPr>
        <w:t xml:space="preserve">, </w:t>
      </w:r>
      <w:proofErr w:type="spellStart"/>
      <w:r w:rsidR="00F758B7">
        <w:rPr>
          <w:bCs/>
        </w:rPr>
        <w:t>Yoonsik</w:t>
      </w:r>
      <w:proofErr w:type="spellEnd"/>
      <w:r w:rsidR="00F758B7" w:rsidRPr="0079711D">
        <w:rPr>
          <w:bCs/>
        </w:rPr>
        <w:t xml:space="preserve"> &amp; </w:t>
      </w:r>
      <w:r w:rsidR="00F758B7">
        <w:rPr>
          <w:bCs/>
        </w:rPr>
        <w:t>Gallegos</w:t>
      </w:r>
      <w:r w:rsidR="00F758B7" w:rsidRPr="0079711D">
        <w:rPr>
          <w:bCs/>
        </w:rPr>
        <w:t>,</w:t>
      </w:r>
      <w:r w:rsidR="00F758B7">
        <w:rPr>
          <w:bCs/>
        </w:rPr>
        <w:t xml:space="preserve"> </w:t>
      </w:r>
      <w:proofErr w:type="spellStart"/>
      <w:r w:rsidR="00F758B7">
        <w:rPr>
          <w:bCs/>
        </w:rPr>
        <w:t>Irbis</w:t>
      </w:r>
      <w:proofErr w:type="spellEnd"/>
      <w:r w:rsidR="00F758B7" w:rsidRPr="0079711D">
        <w:rPr>
          <w:bCs/>
        </w:rPr>
        <w:t>.</w:t>
      </w:r>
      <w:r w:rsidR="00F758B7" w:rsidRPr="0079711D">
        <w:rPr>
          <w:b/>
          <w:bCs/>
        </w:rPr>
        <w:t xml:space="preserve"> </w:t>
      </w:r>
      <w:r w:rsidR="00F758B7">
        <w:rPr>
          <w:i/>
          <w:iCs/>
        </w:rPr>
        <w:t>Contracts</w:t>
      </w:r>
      <w:r w:rsidR="00F758B7" w:rsidRPr="0079711D">
        <w:rPr>
          <w:i/>
          <w:iCs/>
        </w:rPr>
        <w:t xml:space="preserve"> </w:t>
      </w:r>
      <w:r w:rsidR="00F758B7" w:rsidRPr="0079711D">
        <w:t>[Microsoft P</w:t>
      </w:r>
      <w:r w:rsidR="006F5BA2">
        <w:t>ower Point] El</w:t>
      </w:r>
      <w:r w:rsidR="00F758B7">
        <w:t xml:space="preserve"> </w:t>
      </w:r>
      <w:proofErr w:type="gramStart"/>
      <w:r w:rsidR="00F758B7">
        <w:t>Paso :</w:t>
      </w:r>
      <w:proofErr w:type="gramEnd"/>
      <w:r w:rsidR="00F758B7">
        <w:t xml:space="preserve"> </w:t>
      </w:r>
      <w:proofErr w:type="spellStart"/>
      <w:r w:rsidR="00F758B7">
        <w:t>s.n</w:t>
      </w:r>
      <w:proofErr w:type="spellEnd"/>
      <w:r w:rsidR="00F758B7">
        <w:t>., 2013</w:t>
      </w:r>
      <w:r w:rsidR="00F758B7" w:rsidRPr="0079711D">
        <w:t>.</w:t>
      </w:r>
      <w:r w:rsidR="00F758B7">
        <w:t xml:space="preserve"> </w:t>
      </w:r>
    </w:p>
    <w:p w14:paraId="67D14889" w14:textId="77777777" w:rsidR="002A5ED1" w:rsidRDefault="002A5ED1" w:rsidP="002A5ED1">
      <w:pPr>
        <w:ind w:left="720" w:hanging="720"/>
      </w:pPr>
    </w:p>
    <w:p w14:paraId="62D8A016" w14:textId="091AAB77" w:rsidR="00F758B7" w:rsidRDefault="00F758B7" w:rsidP="00F758B7">
      <w:pPr>
        <w:ind w:left="720" w:hanging="720"/>
      </w:pPr>
      <w:r>
        <w:t>[3]</w:t>
      </w:r>
      <w:r>
        <w:tab/>
      </w:r>
      <w:proofErr w:type="spellStart"/>
      <w:r>
        <w:rPr>
          <w:bCs/>
        </w:rPr>
        <w:t>Cheon</w:t>
      </w:r>
      <w:proofErr w:type="spellEnd"/>
      <w:r w:rsidRPr="0079711D">
        <w:rPr>
          <w:bCs/>
        </w:rPr>
        <w:t xml:space="preserve">, </w:t>
      </w:r>
      <w:proofErr w:type="spellStart"/>
      <w:r>
        <w:rPr>
          <w:bCs/>
        </w:rPr>
        <w:t>Yoonsik</w:t>
      </w:r>
      <w:proofErr w:type="spellEnd"/>
      <w:r w:rsidRPr="0079711D">
        <w:rPr>
          <w:bCs/>
        </w:rPr>
        <w:t xml:space="preserve"> &amp; </w:t>
      </w:r>
      <w:r>
        <w:rPr>
          <w:bCs/>
        </w:rPr>
        <w:t>Gallegos</w:t>
      </w:r>
      <w:r w:rsidRPr="0079711D">
        <w:rPr>
          <w:bCs/>
        </w:rPr>
        <w:t>,</w:t>
      </w:r>
      <w:r>
        <w:rPr>
          <w:bCs/>
        </w:rPr>
        <w:t xml:space="preserve"> </w:t>
      </w:r>
      <w:proofErr w:type="spellStart"/>
      <w:r>
        <w:rPr>
          <w:bCs/>
        </w:rPr>
        <w:t>Irbis</w:t>
      </w:r>
      <w:proofErr w:type="spellEnd"/>
      <w:r w:rsidRPr="0079711D">
        <w:rPr>
          <w:bCs/>
        </w:rPr>
        <w:t>.</w:t>
      </w:r>
      <w:r w:rsidRPr="0079711D">
        <w:rPr>
          <w:b/>
          <w:bCs/>
        </w:rPr>
        <w:t xml:space="preserve"> </w:t>
      </w:r>
      <w:r>
        <w:rPr>
          <w:i/>
          <w:iCs/>
        </w:rPr>
        <w:t>Subsystems</w:t>
      </w:r>
      <w:r w:rsidRPr="0079711D">
        <w:rPr>
          <w:i/>
          <w:iCs/>
        </w:rPr>
        <w:t xml:space="preserve"> </w:t>
      </w:r>
      <w:r w:rsidRPr="0079711D">
        <w:t>[Microsoft P</w:t>
      </w:r>
      <w:r w:rsidR="006F5BA2">
        <w:t>ower Point] El</w:t>
      </w:r>
      <w:r>
        <w:t xml:space="preserve"> </w:t>
      </w:r>
      <w:proofErr w:type="gramStart"/>
      <w:r>
        <w:t>Paso :</w:t>
      </w:r>
      <w:proofErr w:type="gramEnd"/>
      <w:r>
        <w:t xml:space="preserve"> </w:t>
      </w:r>
      <w:proofErr w:type="spellStart"/>
      <w:r>
        <w:t>s.n</w:t>
      </w:r>
      <w:proofErr w:type="spellEnd"/>
      <w:r>
        <w:t>., 2013</w:t>
      </w:r>
      <w:r w:rsidRPr="0079711D">
        <w:t>.</w:t>
      </w:r>
      <w:r>
        <w:t xml:space="preserve"> </w:t>
      </w:r>
    </w:p>
    <w:p w14:paraId="2B82508C" w14:textId="77777777" w:rsidR="00F758B7" w:rsidRPr="00B55E2E" w:rsidRDefault="00F758B7" w:rsidP="002A5ED1">
      <w:pPr>
        <w:ind w:left="720" w:hanging="720"/>
      </w:pPr>
    </w:p>
    <w:p w14:paraId="4158DB8F" w14:textId="77777777" w:rsidR="00584028" w:rsidRPr="00584028" w:rsidRDefault="00584028" w:rsidP="00584028"/>
    <w:p w14:paraId="08EBC87B" w14:textId="77777777" w:rsidR="00584028" w:rsidRDefault="00584028"/>
    <w:p w14:paraId="5876CDC1" w14:textId="77777777" w:rsidR="00F84F03" w:rsidRDefault="002D4B73">
      <w:r>
        <w:br w:type="page"/>
      </w:r>
    </w:p>
    <w:p w14:paraId="60C0525B" w14:textId="77777777" w:rsidR="00F84F03" w:rsidRDefault="00F84F03"/>
    <w:p w14:paraId="4D2466D1" w14:textId="77777777" w:rsidR="00EF0811" w:rsidRDefault="00EF0811" w:rsidP="00EF0811">
      <w:pPr>
        <w:pStyle w:val="Heading1"/>
      </w:pPr>
      <w:bookmarkStart w:id="27" w:name="_Toc319250444"/>
      <w:bookmarkStart w:id="28" w:name="_Toc351060888"/>
      <w:r>
        <w:t>CRC Cards</w:t>
      </w:r>
      <w:bookmarkEnd w:id="27"/>
      <w:bookmarkEnd w:id="28"/>
    </w:p>
    <w:p w14:paraId="1495802C" w14:textId="77777777" w:rsidR="006F5BA2" w:rsidRDefault="006F5BA2" w:rsidP="00C30AD0">
      <w:pPr>
        <w:ind w:firstLine="720"/>
        <w:rPr>
          <w:szCs w:val="26"/>
        </w:rPr>
      </w:pPr>
    </w:p>
    <w:p w14:paraId="08894023" w14:textId="77777777" w:rsidR="00B80D65" w:rsidRPr="006F5BA2" w:rsidRDefault="00B80D65" w:rsidP="00C30AD0">
      <w:pPr>
        <w:ind w:firstLine="720"/>
      </w:pPr>
      <w:r w:rsidRPr="006F5BA2">
        <w:t>Below is an alphabetized list of CRC Cards that are composed of the Candidate Classes, Responsibilities, Contracts and their respective collaborations.</w:t>
      </w:r>
    </w:p>
    <w:p w14:paraId="63D5C478" w14:textId="77777777" w:rsidR="00B80D65" w:rsidRPr="006F5BA2" w:rsidRDefault="00B80D65" w:rsidP="00B80D6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C81D613" w14:textId="77777777" w:rsidTr="00061F00">
        <w:tc>
          <w:tcPr>
            <w:tcW w:w="9198" w:type="dxa"/>
            <w:gridSpan w:val="2"/>
          </w:tcPr>
          <w:p w14:paraId="1ADF1DAA" w14:textId="77777777" w:rsidR="00061F00" w:rsidRPr="006F5BA2" w:rsidRDefault="00061F00" w:rsidP="00061F00">
            <w:pPr>
              <w:contextualSpacing/>
            </w:pPr>
            <w:r w:rsidRPr="006F5BA2">
              <w:rPr>
                <w:b/>
              </w:rPr>
              <w:t>Class Name:</w:t>
            </w:r>
            <w:r w:rsidRPr="006F5BA2">
              <w:t xml:space="preserve"> Alert</w:t>
            </w:r>
          </w:p>
        </w:tc>
      </w:tr>
      <w:tr w:rsidR="00061F00" w:rsidRPr="006F5BA2" w14:paraId="10E0B998" w14:textId="77777777" w:rsidTr="00061F00">
        <w:tc>
          <w:tcPr>
            <w:tcW w:w="9198" w:type="dxa"/>
            <w:gridSpan w:val="2"/>
          </w:tcPr>
          <w:p w14:paraId="1BFE9682" w14:textId="77777777" w:rsidR="00061F00" w:rsidRPr="006F5BA2" w:rsidRDefault="00061F00" w:rsidP="00061F00">
            <w:pPr>
              <w:contextualSpacing/>
            </w:pPr>
            <w:r w:rsidRPr="006F5BA2">
              <w:rPr>
                <w:b/>
              </w:rPr>
              <w:t xml:space="preserve">Description: </w:t>
            </w:r>
            <w:r w:rsidRPr="006F5BA2">
              <w:t>Manage communication and creation of new malfunctions</w:t>
            </w:r>
          </w:p>
        </w:tc>
      </w:tr>
      <w:tr w:rsidR="00061F00" w:rsidRPr="006F5BA2" w14:paraId="3D11B1B5" w14:textId="77777777" w:rsidTr="00061F00">
        <w:trPr>
          <w:trHeight w:val="818"/>
        </w:trPr>
        <w:tc>
          <w:tcPr>
            <w:tcW w:w="4518" w:type="dxa"/>
          </w:tcPr>
          <w:p w14:paraId="183CB0D2" w14:textId="77777777" w:rsidR="00061F00" w:rsidRPr="006F5BA2" w:rsidRDefault="00061F00" w:rsidP="00061F00">
            <w:pPr>
              <w:contextualSpacing/>
              <w:rPr>
                <w:b/>
              </w:rPr>
            </w:pPr>
            <w:r w:rsidRPr="006F5BA2">
              <w:rPr>
                <w:b/>
              </w:rPr>
              <w:t>Contracts:</w:t>
            </w:r>
          </w:p>
          <w:p w14:paraId="6B582F65" w14:textId="77777777" w:rsidR="00061F00" w:rsidRPr="006F5BA2" w:rsidRDefault="00B80D65" w:rsidP="00061F00">
            <w:pPr>
              <w:contextualSpacing/>
            </w:pPr>
            <w:r w:rsidRPr="006F5BA2">
              <w:t>10</w:t>
            </w:r>
            <w:r w:rsidR="00061F00" w:rsidRPr="006F5BA2">
              <w:t xml:space="preserve">. Generate Alert </w:t>
            </w:r>
          </w:p>
          <w:p w14:paraId="311F1DFE" w14:textId="66B10BEC" w:rsidR="00061F00" w:rsidRPr="006F5BA2" w:rsidRDefault="00061F00" w:rsidP="006F5BA2">
            <w:pPr>
              <w:numPr>
                <w:ilvl w:val="0"/>
                <w:numId w:val="17"/>
              </w:numPr>
            </w:pPr>
            <w:r w:rsidRPr="006F5BA2">
              <w:t xml:space="preserve">Generate an Alert with given parameters </w:t>
            </w:r>
          </w:p>
          <w:p w14:paraId="11CE6D1F" w14:textId="320513A4" w:rsidR="00061F00" w:rsidRPr="006F5BA2" w:rsidRDefault="00061F00" w:rsidP="006F5BA2">
            <w:pPr>
              <w:numPr>
                <w:ilvl w:val="0"/>
                <w:numId w:val="17"/>
              </w:numPr>
            </w:pPr>
            <w:r w:rsidRPr="006F5BA2">
              <w:t>Send Alert to FD Interface</w:t>
            </w:r>
          </w:p>
          <w:p w14:paraId="373CFB8E" w14:textId="77777777" w:rsidR="00061F00" w:rsidRPr="006F5BA2" w:rsidRDefault="00061F00" w:rsidP="00061F00">
            <w:pPr>
              <w:contextualSpacing/>
              <w:rPr>
                <w:b/>
              </w:rPr>
            </w:pPr>
            <w:r w:rsidRPr="006F5BA2">
              <w:rPr>
                <w:b/>
              </w:rPr>
              <w:t>Private Responsibilities:</w:t>
            </w:r>
          </w:p>
          <w:p w14:paraId="398B4064" w14:textId="31234B1B" w:rsidR="00061F00" w:rsidRPr="006F5BA2" w:rsidRDefault="00061F00" w:rsidP="006F5BA2">
            <w:pPr>
              <w:numPr>
                <w:ilvl w:val="0"/>
                <w:numId w:val="17"/>
              </w:numPr>
            </w:pPr>
            <w:r w:rsidRPr="006F5BA2">
              <w:t>Generate SMS/ e-mail</w:t>
            </w:r>
          </w:p>
          <w:p w14:paraId="2E3212F2" w14:textId="07CF4356" w:rsidR="006F5BA2" w:rsidRPr="006F5BA2" w:rsidRDefault="00061F00" w:rsidP="006F5BA2">
            <w:pPr>
              <w:numPr>
                <w:ilvl w:val="0"/>
                <w:numId w:val="17"/>
              </w:numPr>
            </w:pPr>
            <w:r w:rsidRPr="006F5BA2">
              <w:t>Update FD Interface</w:t>
            </w:r>
          </w:p>
        </w:tc>
        <w:tc>
          <w:tcPr>
            <w:tcW w:w="4680" w:type="dxa"/>
          </w:tcPr>
          <w:p w14:paraId="520DA6DA" w14:textId="77777777" w:rsidR="00061F00" w:rsidRPr="006F5BA2" w:rsidRDefault="00061F00" w:rsidP="00061F00">
            <w:pPr>
              <w:contextualSpacing/>
              <w:rPr>
                <w:b/>
              </w:rPr>
            </w:pPr>
            <w:r w:rsidRPr="006F5BA2">
              <w:rPr>
                <w:b/>
              </w:rPr>
              <w:t>Collaborations:</w:t>
            </w:r>
          </w:p>
          <w:p w14:paraId="70C6EA56" w14:textId="77777777" w:rsidR="00061F00" w:rsidRPr="006F5BA2" w:rsidRDefault="00B80D65" w:rsidP="00061F00">
            <w:pPr>
              <w:contextualSpacing/>
            </w:pPr>
            <w:r w:rsidRPr="006F5BA2">
              <w:t>FD Interface(11</w:t>
            </w:r>
            <w:r w:rsidR="00061F00" w:rsidRPr="006F5BA2">
              <w:t>)</w:t>
            </w:r>
          </w:p>
          <w:p w14:paraId="1A18C9B9" w14:textId="77777777" w:rsidR="00061F00" w:rsidRPr="006F5BA2" w:rsidRDefault="00B80D65" w:rsidP="00061F00">
            <w:pPr>
              <w:contextualSpacing/>
            </w:pPr>
            <w:r w:rsidRPr="006F5BA2">
              <w:t>Malfunction(7</w:t>
            </w:r>
            <w:r w:rsidR="00061F00" w:rsidRPr="006F5BA2">
              <w:t>)</w:t>
            </w:r>
          </w:p>
          <w:p w14:paraId="43FF8803" w14:textId="77777777" w:rsidR="00061F00" w:rsidRPr="006F5BA2" w:rsidRDefault="00061F00" w:rsidP="00061F00">
            <w:pPr>
              <w:contextualSpacing/>
            </w:pPr>
          </w:p>
        </w:tc>
      </w:tr>
      <w:tr w:rsidR="00061F00" w:rsidRPr="006F5BA2" w14:paraId="17383BAF" w14:textId="77777777" w:rsidTr="00061F00">
        <w:trPr>
          <w:trHeight w:val="296"/>
        </w:trPr>
        <w:tc>
          <w:tcPr>
            <w:tcW w:w="9198" w:type="dxa"/>
            <w:gridSpan w:val="2"/>
            <w:tcBorders>
              <w:bottom w:val="single" w:sz="4" w:space="0" w:color="000000"/>
            </w:tcBorders>
          </w:tcPr>
          <w:p w14:paraId="6ADB45B1" w14:textId="37A61AB6" w:rsidR="00061F00" w:rsidRPr="006F5BA2" w:rsidRDefault="00061F00" w:rsidP="00061F00">
            <w:pPr>
              <w:contextualSpacing/>
              <w:rPr>
                <w:b/>
              </w:rPr>
            </w:pPr>
            <w:r w:rsidRPr="006F5BA2">
              <w:rPr>
                <w:b/>
              </w:rPr>
              <w:t>Comments</w:t>
            </w:r>
            <w:r w:rsidR="006F5BA2">
              <w:rPr>
                <w:b/>
              </w:rPr>
              <w:t>:</w:t>
            </w:r>
          </w:p>
          <w:p w14:paraId="790D8870" w14:textId="77777777" w:rsidR="00061F00" w:rsidRPr="006F5BA2" w:rsidRDefault="00061F00" w:rsidP="00061F00">
            <w:pPr>
              <w:contextualSpacing/>
            </w:pPr>
            <w:r w:rsidRPr="006F5BA2">
              <w:t>Known attributes: Building(s), Data, Time, Sensor(s)</w:t>
            </w:r>
          </w:p>
        </w:tc>
      </w:tr>
    </w:tbl>
    <w:p w14:paraId="5ABEF606" w14:textId="77777777" w:rsidR="006F5BA2" w:rsidRDefault="006F5BA2" w:rsidP="00061F00">
      <w:pPr>
        <w:contextualSpacing/>
      </w:pPr>
    </w:p>
    <w:p w14:paraId="5BD3A4DF" w14:textId="77777777" w:rsidR="002B03CF" w:rsidRPr="006F5BA2" w:rsidRDefault="002B03CF"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597D724" w14:textId="77777777" w:rsidTr="00061F00">
        <w:tc>
          <w:tcPr>
            <w:tcW w:w="9198" w:type="dxa"/>
            <w:gridSpan w:val="2"/>
          </w:tcPr>
          <w:p w14:paraId="02C5B405" w14:textId="77777777" w:rsidR="00061F00" w:rsidRPr="006F5BA2" w:rsidRDefault="00061F00" w:rsidP="00061F00">
            <w:pPr>
              <w:contextualSpacing/>
            </w:pPr>
            <w:r w:rsidRPr="006F5BA2">
              <w:rPr>
                <w:b/>
              </w:rPr>
              <w:t>Class Name:</w:t>
            </w:r>
            <w:r w:rsidRPr="006F5BA2">
              <w:t xml:space="preserve"> Building</w:t>
            </w:r>
          </w:p>
        </w:tc>
      </w:tr>
      <w:tr w:rsidR="00061F00" w:rsidRPr="006F5BA2" w14:paraId="7F67390E" w14:textId="77777777" w:rsidTr="00061F00">
        <w:tc>
          <w:tcPr>
            <w:tcW w:w="9198" w:type="dxa"/>
            <w:gridSpan w:val="2"/>
          </w:tcPr>
          <w:p w14:paraId="5D256A2D" w14:textId="77777777" w:rsidR="00061F00" w:rsidRPr="006F5BA2" w:rsidRDefault="00061F00" w:rsidP="00061F00">
            <w:pPr>
              <w:contextualSpacing/>
            </w:pPr>
            <w:r w:rsidRPr="006F5BA2">
              <w:rPr>
                <w:b/>
              </w:rPr>
              <w:t xml:space="preserve">Description: </w:t>
            </w:r>
            <w:r w:rsidRPr="006F5BA2">
              <w:t>Abstraction of each building on campus</w:t>
            </w:r>
          </w:p>
        </w:tc>
      </w:tr>
      <w:tr w:rsidR="00061F00" w:rsidRPr="006F5BA2" w14:paraId="467CFDE0" w14:textId="77777777" w:rsidTr="00061F00">
        <w:trPr>
          <w:trHeight w:val="920"/>
        </w:trPr>
        <w:tc>
          <w:tcPr>
            <w:tcW w:w="4518" w:type="dxa"/>
          </w:tcPr>
          <w:p w14:paraId="3604BFD4" w14:textId="77777777" w:rsidR="00061F00" w:rsidRPr="006F5BA2" w:rsidRDefault="00061F00" w:rsidP="00061F00">
            <w:pPr>
              <w:contextualSpacing/>
              <w:rPr>
                <w:b/>
              </w:rPr>
            </w:pPr>
            <w:r w:rsidRPr="006F5BA2">
              <w:rPr>
                <w:b/>
              </w:rPr>
              <w:t>Contracts:</w:t>
            </w:r>
          </w:p>
          <w:p w14:paraId="6F3FF7A9" w14:textId="77777777" w:rsidR="00061F00" w:rsidRPr="006F5BA2" w:rsidRDefault="00376798" w:rsidP="00061F00">
            <w:pPr>
              <w:contextualSpacing/>
            </w:pPr>
            <w:r w:rsidRPr="006F5BA2">
              <w:t>5</w:t>
            </w:r>
            <w:r w:rsidR="00061F00" w:rsidRPr="006F5BA2">
              <w:t>. Calculate Consumption</w:t>
            </w:r>
          </w:p>
          <w:p w14:paraId="040D11D3" w14:textId="1F670B76" w:rsidR="00061F00" w:rsidRPr="006F5BA2" w:rsidRDefault="006F5BA2" w:rsidP="006F5BA2">
            <w:pPr>
              <w:numPr>
                <w:ilvl w:val="0"/>
                <w:numId w:val="17"/>
              </w:numPr>
            </w:pPr>
            <w:r>
              <w:t xml:space="preserve">Calculate total Building </w:t>
            </w:r>
            <w:r w:rsidR="00061F00" w:rsidRPr="006F5BA2">
              <w:t>consumption values</w:t>
            </w:r>
          </w:p>
          <w:p w14:paraId="04716FD9" w14:textId="77777777" w:rsidR="00061F00" w:rsidRPr="006F5BA2" w:rsidRDefault="00061F00" w:rsidP="00061F00">
            <w:pPr>
              <w:contextualSpacing/>
              <w:rPr>
                <w:b/>
              </w:rPr>
            </w:pPr>
            <w:r w:rsidRPr="006F5BA2">
              <w:rPr>
                <w:b/>
              </w:rPr>
              <w:t>Responsibilities:</w:t>
            </w:r>
          </w:p>
          <w:p w14:paraId="0EDC810C" w14:textId="4F2F76EC" w:rsidR="00061F00" w:rsidRPr="006F5BA2" w:rsidRDefault="00061F00" w:rsidP="006F5BA2">
            <w:pPr>
              <w:numPr>
                <w:ilvl w:val="0"/>
                <w:numId w:val="17"/>
              </w:numPr>
            </w:pPr>
            <w:r w:rsidRPr="006F5BA2">
              <w:t>Manage Sensors</w:t>
            </w:r>
          </w:p>
          <w:p w14:paraId="3C4F5917" w14:textId="6AF21964" w:rsidR="006F5BA2" w:rsidRPr="006F5BA2" w:rsidRDefault="00061F00" w:rsidP="006F5BA2">
            <w:pPr>
              <w:numPr>
                <w:ilvl w:val="0"/>
                <w:numId w:val="17"/>
              </w:numPr>
            </w:pPr>
            <w:r w:rsidRPr="006F5BA2">
              <w:t>Calculate consumption of Building objects</w:t>
            </w:r>
          </w:p>
        </w:tc>
        <w:tc>
          <w:tcPr>
            <w:tcW w:w="4680" w:type="dxa"/>
          </w:tcPr>
          <w:p w14:paraId="4B1995E1" w14:textId="77777777" w:rsidR="00061F00" w:rsidRPr="006F5BA2" w:rsidRDefault="00061F00" w:rsidP="00061F00">
            <w:pPr>
              <w:contextualSpacing/>
              <w:rPr>
                <w:b/>
              </w:rPr>
            </w:pPr>
            <w:r w:rsidRPr="006F5BA2">
              <w:rPr>
                <w:b/>
              </w:rPr>
              <w:t>Collaborations:</w:t>
            </w:r>
          </w:p>
          <w:p w14:paraId="2F97C05E" w14:textId="77777777" w:rsidR="00061F00" w:rsidRPr="006F5BA2" w:rsidRDefault="00376798" w:rsidP="00061F00">
            <w:pPr>
              <w:contextualSpacing/>
            </w:pPr>
            <w:r w:rsidRPr="006F5BA2">
              <w:t>Consumption(4</w:t>
            </w:r>
            <w:r w:rsidR="00061F00" w:rsidRPr="006F5BA2">
              <w:t>)</w:t>
            </w:r>
          </w:p>
          <w:p w14:paraId="6BBB91A4" w14:textId="77777777" w:rsidR="00061F00" w:rsidRPr="006F5BA2" w:rsidRDefault="00376798" w:rsidP="00061F00">
            <w:pPr>
              <w:contextualSpacing/>
            </w:pPr>
            <w:r w:rsidRPr="006F5BA2">
              <w:t>Map Graphic(13</w:t>
            </w:r>
            <w:r w:rsidR="00061F00" w:rsidRPr="006F5BA2">
              <w:t>)</w:t>
            </w:r>
          </w:p>
          <w:p w14:paraId="15CF22F6" w14:textId="77777777" w:rsidR="00061F00" w:rsidRPr="006F5BA2" w:rsidRDefault="00376798" w:rsidP="00061F00">
            <w:pPr>
              <w:contextualSpacing/>
            </w:pPr>
            <w:r w:rsidRPr="006F5BA2">
              <w:t>Sensor(6,9</w:t>
            </w:r>
            <w:r w:rsidR="00061F00" w:rsidRPr="006F5BA2">
              <w:t>)</w:t>
            </w:r>
          </w:p>
        </w:tc>
      </w:tr>
      <w:tr w:rsidR="00061F00" w:rsidRPr="006F5BA2" w14:paraId="43D62552" w14:textId="77777777" w:rsidTr="00061F00">
        <w:trPr>
          <w:trHeight w:val="296"/>
        </w:trPr>
        <w:tc>
          <w:tcPr>
            <w:tcW w:w="9198" w:type="dxa"/>
            <w:gridSpan w:val="2"/>
            <w:tcBorders>
              <w:bottom w:val="single" w:sz="4" w:space="0" w:color="000000"/>
            </w:tcBorders>
          </w:tcPr>
          <w:p w14:paraId="4424514B" w14:textId="77777777" w:rsidR="00061F00" w:rsidRPr="006F5BA2" w:rsidRDefault="00061F00" w:rsidP="00061F00">
            <w:pPr>
              <w:contextualSpacing/>
              <w:rPr>
                <w:b/>
              </w:rPr>
            </w:pPr>
            <w:r w:rsidRPr="006F5BA2">
              <w:rPr>
                <w:b/>
              </w:rPr>
              <w:t xml:space="preserve">Comments: </w:t>
            </w:r>
          </w:p>
          <w:p w14:paraId="404F78B2" w14:textId="2F486DBD" w:rsidR="00061F00" w:rsidRPr="006F5BA2" w:rsidRDefault="008349F6" w:rsidP="00061F00">
            <w:pPr>
              <w:contextualSpacing/>
            </w:pPr>
            <w:r>
              <w:t>Known Attributes: Name, L</w:t>
            </w:r>
            <w:r w:rsidR="00061F00" w:rsidRPr="006F5BA2">
              <w:t>ocation, and Sensor(s)</w:t>
            </w:r>
          </w:p>
        </w:tc>
      </w:tr>
    </w:tbl>
    <w:p w14:paraId="6AF1316C" w14:textId="77777777" w:rsidR="006F5BA2" w:rsidRDefault="006F5BA2" w:rsidP="00061F00">
      <w:pPr>
        <w:contextualSpacing/>
      </w:pPr>
    </w:p>
    <w:p w14:paraId="66F595C3" w14:textId="767F54DE"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4DA41E92" w14:textId="77777777" w:rsidTr="00061F00">
        <w:tc>
          <w:tcPr>
            <w:tcW w:w="9198" w:type="dxa"/>
            <w:gridSpan w:val="2"/>
          </w:tcPr>
          <w:p w14:paraId="27BE6136" w14:textId="77777777" w:rsidR="00061F00" w:rsidRPr="006F5BA2" w:rsidRDefault="00061F00" w:rsidP="00061F00">
            <w:pPr>
              <w:contextualSpacing/>
            </w:pPr>
            <w:r w:rsidRPr="006F5BA2">
              <w:rPr>
                <w:b/>
              </w:rPr>
              <w:lastRenderedPageBreak/>
              <w:t>Class Name:</w:t>
            </w:r>
            <w:r w:rsidRPr="006F5BA2">
              <w:t xml:space="preserve"> Consumption</w:t>
            </w:r>
          </w:p>
        </w:tc>
      </w:tr>
      <w:tr w:rsidR="00061F00" w:rsidRPr="006F5BA2" w14:paraId="2204B6EB" w14:textId="77777777" w:rsidTr="00061F00">
        <w:tc>
          <w:tcPr>
            <w:tcW w:w="9198" w:type="dxa"/>
            <w:gridSpan w:val="2"/>
          </w:tcPr>
          <w:p w14:paraId="2C35AB98" w14:textId="5FFA6060" w:rsidR="00061F00" w:rsidRPr="006F5BA2" w:rsidRDefault="00061F00" w:rsidP="008349F6">
            <w:pPr>
              <w:contextualSpacing/>
            </w:pPr>
            <w:r w:rsidRPr="006F5BA2">
              <w:rPr>
                <w:b/>
              </w:rPr>
              <w:t xml:space="preserve">Description: </w:t>
            </w:r>
            <w:r w:rsidR="008349F6">
              <w:t>C</w:t>
            </w:r>
            <w:r w:rsidRPr="006F5BA2">
              <w:t>lass used to compute consumption data</w:t>
            </w:r>
          </w:p>
        </w:tc>
      </w:tr>
      <w:tr w:rsidR="00061F00" w:rsidRPr="006F5BA2" w14:paraId="28A451BE" w14:textId="77777777" w:rsidTr="00061F00">
        <w:trPr>
          <w:trHeight w:val="920"/>
        </w:trPr>
        <w:tc>
          <w:tcPr>
            <w:tcW w:w="4518" w:type="dxa"/>
          </w:tcPr>
          <w:p w14:paraId="29EA20E7" w14:textId="77777777" w:rsidR="00061F00" w:rsidRPr="006F5BA2" w:rsidRDefault="00061F00" w:rsidP="00061F00">
            <w:pPr>
              <w:contextualSpacing/>
              <w:rPr>
                <w:b/>
              </w:rPr>
            </w:pPr>
            <w:r w:rsidRPr="006F5BA2">
              <w:rPr>
                <w:b/>
              </w:rPr>
              <w:t>Contracts:</w:t>
            </w:r>
          </w:p>
          <w:p w14:paraId="15FCF4FE" w14:textId="58659E4B" w:rsidR="00061F00" w:rsidRPr="006F5BA2" w:rsidRDefault="0015681F" w:rsidP="00061F00">
            <w:pPr>
              <w:contextualSpacing/>
            </w:pPr>
            <w:r w:rsidRPr="006F5BA2">
              <w:t>4</w:t>
            </w:r>
            <w:r w:rsidR="00061F00" w:rsidRPr="006F5BA2">
              <w:t>. Generate Graph data</w:t>
            </w:r>
          </w:p>
          <w:p w14:paraId="244F7B28" w14:textId="64C5137A" w:rsidR="00061F00" w:rsidRPr="006F5BA2" w:rsidRDefault="00061F00" w:rsidP="006F5BA2">
            <w:pPr>
              <w:numPr>
                <w:ilvl w:val="0"/>
                <w:numId w:val="17"/>
              </w:numPr>
            </w:pPr>
            <w:r w:rsidRPr="006F5BA2">
              <w:t xml:space="preserve">Compute graph data by calculated consumption values. </w:t>
            </w:r>
          </w:p>
          <w:p w14:paraId="183480EE" w14:textId="77777777" w:rsidR="00061F00" w:rsidRPr="006F5BA2" w:rsidRDefault="00061F00" w:rsidP="00061F00">
            <w:pPr>
              <w:contextualSpacing/>
              <w:rPr>
                <w:b/>
              </w:rPr>
            </w:pPr>
            <w:r w:rsidRPr="006F5BA2">
              <w:rPr>
                <w:b/>
              </w:rPr>
              <w:t>Responsibilities:</w:t>
            </w:r>
          </w:p>
          <w:p w14:paraId="3142E44F" w14:textId="622259AE" w:rsidR="006F5BA2" w:rsidRPr="006F5BA2" w:rsidRDefault="00061F00" w:rsidP="006F5BA2">
            <w:pPr>
              <w:numPr>
                <w:ilvl w:val="0"/>
                <w:numId w:val="17"/>
              </w:numPr>
            </w:pPr>
            <w:r w:rsidRPr="006F5BA2">
              <w:t>Compute Consumption</w:t>
            </w:r>
          </w:p>
        </w:tc>
        <w:tc>
          <w:tcPr>
            <w:tcW w:w="4680" w:type="dxa"/>
          </w:tcPr>
          <w:p w14:paraId="6E3D66DD" w14:textId="77777777" w:rsidR="00061F00" w:rsidRPr="006F5BA2" w:rsidRDefault="00061F00" w:rsidP="00061F00">
            <w:pPr>
              <w:contextualSpacing/>
              <w:rPr>
                <w:b/>
              </w:rPr>
            </w:pPr>
            <w:r w:rsidRPr="006F5BA2">
              <w:rPr>
                <w:b/>
              </w:rPr>
              <w:t>Collaborations:</w:t>
            </w:r>
          </w:p>
          <w:p w14:paraId="44A02705" w14:textId="34E0FF8B" w:rsidR="00061F00" w:rsidRPr="006F5BA2" w:rsidRDefault="0015681F" w:rsidP="00061F00">
            <w:pPr>
              <w:contextualSpacing/>
            </w:pPr>
            <w:r w:rsidRPr="006F5BA2">
              <w:t>Building(5</w:t>
            </w:r>
            <w:r w:rsidR="00061F00" w:rsidRPr="006F5BA2">
              <w:t>)</w:t>
            </w:r>
          </w:p>
          <w:p w14:paraId="4F05B2AC" w14:textId="558CC7F5" w:rsidR="00061F00" w:rsidRPr="006F5BA2" w:rsidRDefault="0015681F" w:rsidP="00061F00">
            <w:pPr>
              <w:contextualSpacing/>
            </w:pPr>
            <w:r w:rsidRPr="006F5BA2">
              <w:t>Graphic Graphic(3</w:t>
            </w:r>
            <w:r w:rsidR="00061F00" w:rsidRPr="006F5BA2">
              <w:t>)</w:t>
            </w:r>
          </w:p>
        </w:tc>
      </w:tr>
      <w:tr w:rsidR="00061F00" w:rsidRPr="006F5BA2" w14:paraId="685F8B4B" w14:textId="77777777" w:rsidTr="00061F00">
        <w:trPr>
          <w:trHeight w:val="296"/>
        </w:trPr>
        <w:tc>
          <w:tcPr>
            <w:tcW w:w="9198" w:type="dxa"/>
            <w:gridSpan w:val="2"/>
            <w:tcBorders>
              <w:bottom w:val="single" w:sz="4" w:space="0" w:color="000000"/>
            </w:tcBorders>
          </w:tcPr>
          <w:p w14:paraId="42E0B705" w14:textId="77777777" w:rsidR="00061F00" w:rsidRPr="006F5BA2" w:rsidRDefault="00061F00" w:rsidP="00061F00">
            <w:pPr>
              <w:contextualSpacing/>
              <w:rPr>
                <w:b/>
              </w:rPr>
            </w:pPr>
            <w:r w:rsidRPr="006F5BA2">
              <w:rPr>
                <w:b/>
              </w:rPr>
              <w:t>Comments:</w:t>
            </w:r>
          </w:p>
          <w:p w14:paraId="41DA2238" w14:textId="77777777" w:rsidR="00061F00" w:rsidRPr="006F5BA2" w:rsidRDefault="00061F00" w:rsidP="00061F00">
            <w:pPr>
              <w:contextualSpacing/>
            </w:pPr>
            <w:r w:rsidRPr="006F5BA2">
              <w:t>Used with the Sensor and Building classes to compute consumption statistics of sensor(s) and/or building(s)</w:t>
            </w:r>
          </w:p>
        </w:tc>
      </w:tr>
    </w:tbl>
    <w:p w14:paraId="3B43F6E0" w14:textId="77777777" w:rsidR="00CD294C" w:rsidRDefault="00CD294C" w:rsidP="00061F00">
      <w:pPr>
        <w:contextualSpacing/>
      </w:pPr>
    </w:p>
    <w:p w14:paraId="0DE7D298" w14:textId="77777777" w:rsidR="002B03CF" w:rsidRPr="006F5BA2" w:rsidRDefault="002B03CF"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A6709A4" w14:textId="77777777" w:rsidTr="00061F00">
        <w:tc>
          <w:tcPr>
            <w:tcW w:w="9198" w:type="dxa"/>
            <w:gridSpan w:val="2"/>
          </w:tcPr>
          <w:p w14:paraId="3AFF9795" w14:textId="77777777" w:rsidR="00061F00" w:rsidRPr="006F5BA2" w:rsidRDefault="00061F00" w:rsidP="00061F00">
            <w:pPr>
              <w:contextualSpacing/>
            </w:pPr>
            <w:r w:rsidRPr="006F5BA2">
              <w:rPr>
                <w:b/>
              </w:rPr>
              <w:t>Class Name:</w:t>
            </w:r>
            <w:r w:rsidRPr="006F5BA2">
              <w:t xml:space="preserve"> Facility Director Interface (FD Interface)</w:t>
            </w:r>
          </w:p>
        </w:tc>
      </w:tr>
      <w:tr w:rsidR="00061F00" w:rsidRPr="006F5BA2" w14:paraId="6BDB68AE" w14:textId="77777777" w:rsidTr="00061F00">
        <w:tc>
          <w:tcPr>
            <w:tcW w:w="9198" w:type="dxa"/>
            <w:gridSpan w:val="2"/>
          </w:tcPr>
          <w:p w14:paraId="5DE9C29A" w14:textId="77777777" w:rsidR="00061F00" w:rsidRPr="006F5BA2" w:rsidRDefault="00061F00" w:rsidP="00061F00">
            <w:pPr>
              <w:contextualSpacing/>
            </w:pPr>
            <w:r w:rsidRPr="006F5BA2">
              <w:rPr>
                <w:b/>
              </w:rPr>
              <w:t xml:space="preserve">Description: </w:t>
            </w:r>
            <w:r w:rsidRPr="006F5BA2">
              <w:t>Handles the dynamic data requests between the facility director and the system</w:t>
            </w:r>
          </w:p>
        </w:tc>
      </w:tr>
      <w:tr w:rsidR="00061F00" w:rsidRPr="006F5BA2" w14:paraId="765020BD" w14:textId="77777777" w:rsidTr="00061F00">
        <w:trPr>
          <w:trHeight w:val="920"/>
        </w:trPr>
        <w:tc>
          <w:tcPr>
            <w:tcW w:w="4518" w:type="dxa"/>
          </w:tcPr>
          <w:p w14:paraId="5B4BDA23" w14:textId="77777777" w:rsidR="00061F00" w:rsidRPr="006F5BA2" w:rsidRDefault="00061F00" w:rsidP="00061F00">
            <w:pPr>
              <w:contextualSpacing/>
              <w:rPr>
                <w:b/>
              </w:rPr>
            </w:pPr>
            <w:r w:rsidRPr="006F5BA2">
              <w:rPr>
                <w:b/>
              </w:rPr>
              <w:t>Contracts:</w:t>
            </w:r>
          </w:p>
          <w:p w14:paraId="07FC6588" w14:textId="5EDF4D61" w:rsidR="00061F00" w:rsidRPr="006F5BA2" w:rsidRDefault="0015681F" w:rsidP="00061F00">
            <w:pPr>
              <w:contextualSpacing/>
            </w:pPr>
            <w:r w:rsidRPr="006F5BA2">
              <w:t>11</w:t>
            </w:r>
            <w:r w:rsidR="00061F00" w:rsidRPr="006F5BA2">
              <w:t>.  Display Alerts</w:t>
            </w:r>
          </w:p>
          <w:p w14:paraId="78CFCCB3" w14:textId="4AEB8451" w:rsidR="00061F00" w:rsidRPr="006F5BA2" w:rsidRDefault="00061F00" w:rsidP="006F5BA2">
            <w:pPr>
              <w:numPr>
                <w:ilvl w:val="0"/>
                <w:numId w:val="17"/>
              </w:numPr>
            </w:pPr>
            <w:r w:rsidRPr="006F5BA2">
              <w:t>Display given Alerts to FD Interface</w:t>
            </w:r>
          </w:p>
          <w:p w14:paraId="56ECD501" w14:textId="77777777" w:rsidR="00061F00" w:rsidRPr="006F5BA2" w:rsidRDefault="00061F00" w:rsidP="00061F00">
            <w:pPr>
              <w:contextualSpacing/>
              <w:rPr>
                <w:b/>
              </w:rPr>
            </w:pPr>
            <w:r w:rsidRPr="006F5BA2">
              <w:rPr>
                <w:b/>
              </w:rPr>
              <w:t>Responsibilities:</w:t>
            </w:r>
          </w:p>
          <w:p w14:paraId="56B46971" w14:textId="20A95A67" w:rsidR="006F5BA2" w:rsidRPr="006F5BA2" w:rsidRDefault="00061F00" w:rsidP="006F5BA2">
            <w:pPr>
              <w:pStyle w:val="ListParagraph"/>
              <w:numPr>
                <w:ilvl w:val="0"/>
                <w:numId w:val="17"/>
              </w:numPr>
            </w:pPr>
            <w:r w:rsidRPr="006F5BA2">
              <w:t>Display FD interface</w:t>
            </w:r>
          </w:p>
        </w:tc>
        <w:tc>
          <w:tcPr>
            <w:tcW w:w="4680" w:type="dxa"/>
          </w:tcPr>
          <w:p w14:paraId="623E0B56" w14:textId="77777777" w:rsidR="00061F00" w:rsidRPr="006F5BA2" w:rsidRDefault="00061F00" w:rsidP="00061F00">
            <w:pPr>
              <w:contextualSpacing/>
              <w:rPr>
                <w:b/>
              </w:rPr>
            </w:pPr>
            <w:r w:rsidRPr="006F5BA2">
              <w:rPr>
                <w:b/>
              </w:rPr>
              <w:t>Collaborations:</w:t>
            </w:r>
          </w:p>
          <w:p w14:paraId="0145C2AE" w14:textId="55EBE2DE" w:rsidR="00061F00" w:rsidRPr="006F5BA2" w:rsidRDefault="0015681F" w:rsidP="00061F00">
            <w:pPr>
              <w:contextualSpacing/>
            </w:pPr>
            <w:r w:rsidRPr="006F5BA2">
              <w:t>Interface</w:t>
            </w:r>
          </w:p>
          <w:p w14:paraId="6C4A37EB" w14:textId="6B5DBB00" w:rsidR="00061F00" w:rsidRPr="006F5BA2" w:rsidRDefault="0015681F" w:rsidP="00061F00">
            <w:pPr>
              <w:contextualSpacing/>
            </w:pPr>
            <w:r w:rsidRPr="006F5BA2">
              <w:t>Alert(10</w:t>
            </w:r>
            <w:r w:rsidR="00061F00" w:rsidRPr="006F5BA2">
              <w:t>)</w:t>
            </w:r>
          </w:p>
        </w:tc>
      </w:tr>
      <w:tr w:rsidR="00061F00" w:rsidRPr="006F5BA2" w14:paraId="141C7D37" w14:textId="77777777" w:rsidTr="00061F00">
        <w:trPr>
          <w:trHeight w:val="296"/>
        </w:trPr>
        <w:tc>
          <w:tcPr>
            <w:tcW w:w="9198" w:type="dxa"/>
            <w:gridSpan w:val="2"/>
            <w:tcBorders>
              <w:bottom w:val="single" w:sz="4" w:space="0" w:color="000000"/>
            </w:tcBorders>
          </w:tcPr>
          <w:p w14:paraId="7B04ED77" w14:textId="77777777" w:rsidR="00061F00" w:rsidRPr="006F5BA2" w:rsidRDefault="00061F00" w:rsidP="00061F00">
            <w:pPr>
              <w:contextualSpacing/>
              <w:rPr>
                <w:b/>
              </w:rPr>
            </w:pPr>
            <w:r w:rsidRPr="006F5BA2">
              <w:rPr>
                <w:b/>
              </w:rPr>
              <w:t>Comments:</w:t>
            </w:r>
          </w:p>
          <w:p w14:paraId="0716E359" w14:textId="77777777" w:rsidR="00061F00" w:rsidRPr="006F5BA2" w:rsidRDefault="00061F00" w:rsidP="00061F00">
            <w:pPr>
              <w:contextualSpacing/>
            </w:pPr>
            <w:r w:rsidRPr="006F5BA2">
              <w:t>Requires successful login by a user with facility director credentials</w:t>
            </w:r>
          </w:p>
        </w:tc>
      </w:tr>
    </w:tbl>
    <w:p w14:paraId="238BA7A7" w14:textId="77777777" w:rsidR="00061F00" w:rsidRDefault="00061F00" w:rsidP="00061F00"/>
    <w:p w14:paraId="1186D422" w14:textId="77777777" w:rsidR="002B03CF" w:rsidRPr="006F5BA2" w:rsidRDefault="002B03CF" w:rsidP="00061F0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2EA45EFC" w14:textId="77777777" w:rsidTr="00061F00">
        <w:tc>
          <w:tcPr>
            <w:tcW w:w="9198" w:type="dxa"/>
            <w:gridSpan w:val="2"/>
          </w:tcPr>
          <w:p w14:paraId="3FAB6DE9" w14:textId="77777777" w:rsidR="00061F00" w:rsidRPr="006F5BA2" w:rsidRDefault="00061F00" w:rsidP="00061F00">
            <w:r w:rsidRPr="006F5BA2">
              <w:rPr>
                <w:b/>
              </w:rPr>
              <w:t>Class Name: Graph</w:t>
            </w:r>
          </w:p>
        </w:tc>
      </w:tr>
      <w:tr w:rsidR="00061F00" w:rsidRPr="006F5BA2" w14:paraId="16EAC50D" w14:textId="77777777" w:rsidTr="00061F00">
        <w:tc>
          <w:tcPr>
            <w:tcW w:w="9198" w:type="dxa"/>
            <w:gridSpan w:val="2"/>
          </w:tcPr>
          <w:p w14:paraId="72DCAD21" w14:textId="77777777" w:rsidR="00061F00" w:rsidRPr="006F5BA2" w:rsidRDefault="00061F00" w:rsidP="00061F00">
            <w:r w:rsidRPr="006F5BA2">
              <w:rPr>
                <w:b/>
              </w:rPr>
              <w:t xml:space="preserve">Description: </w:t>
            </w:r>
            <w:r w:rsidRPr="006F5BA2">
              <w:t>Create various graphs for consumption visualization</w:t>
            </w:r>
          </w:p>
        </w:tc>
      </w:tr>
      <w:tr w:rsidR="00061F00" w:rsidRPr="006F5BA2" w14:paraId="7B3210E7" w14:textId="77777777" w:rsidTr="00061F00">
        <w:trPr>
          <w:trHeight w:val="920"/>
        </w:trPr>
        <w:tc>
          <w:tcPr>
            <w:tcW w:w="4518" w:type="dxa"/>
          </w:tcPr>
          <w:p w14:paraId="47963327" w14:textId="77777777" w:rsidR="00061F00" w:rsidRPr="006F5BA2" w:rsidRDefault="00061F00" w:rsidP="00061F00">
            <w:pPr>
              <w:rPr>
                <w:b/>
              </w:rPr>
            </w:pPr>
            <w:r w:rsidRPr="006F5BA2">
              <w:rPr>
                <w:b/>
              </w:rPr>
              <w:t>Contracts:</w:t>
            </w:r>
          </w:p>
          <w:p w14:paraId="549C762A" w14:textId="77777777" w:rsidR="006F5BA2" w:rsidRDefault="00061F00" w:rsidP="00061F00">
            <w:r w:rsidRPr="006F5BA2">
              <w:t>2. Draw graph</w:t>
            </w:r>
          </w:p>
          <w:p w14:paraId="5CB934D2" w14:textId="2BE0A4C2" w:rsidR="00061F00" w:rsidRPr="006F5BA2" w:rsidRDefault="00061F00" w:rsidP="006F5BA2">
            <w:pPr>
              <w:numPr>
                <w:ilvl w:val="0"/>
                <w:numId w:val="17"/>
              </w:numPr>
            </w:pPr>
            <w:r w:rsidRPr="006F5BA2">
              <w:t>Request data with specified parameters</w:t>
            </w:r>
          </w:p>
          <w:p w14:paraId="641F7668" w14:textId="641D6E42" w:rsidR="00061F00" w:rsidRPr="006F5BA2" w:rsidRDefault="00061F00" w:rsidP="006F5BA2">
            <w:pPr>
              <w:numPr>
                <w:ilvl w:val="0"/>
                <w:numId w:val="17"/>
              </w:numPr>
            </w:pPr>
            <w:r w:rsidRPr="006F5BA2">
              <w:t>Ret</w:t>
            </w:r>
            <w:r w:rsidR="006F5BA2">
              <w:t xml:space="preserve">urn image of a graph displaying </w:t>
            </w:r>
            <w:r w:rsidRPr="006F5BA2">
              <w:t>requested data</w:t>
            </w:r>
          </w:p>
          <w:p w14:paraId="260E6646" w14:textId="77777777" w:rsidR="00061F00" w:rsidRPr="006F5BA2" w:rsidRDefault="00061F00" w:rsidP="00061F00">
            <w:pPr>
              <w:rPr>
                <w:b/>
              </w:rPr>
            </w:pPr>
            <w:r w:rsidRPr="006F5BA2">
              <w:rPr>
                <w:b/>
              </w:rPr>
              <w:t>Private Responsibilities:</w:t>
            </w:r>
          </w:p>
          <w:p w14:paraId="6C390A6A" w14:textId="0DD14BDF" w:rsidR="006F5BA2" w:rsidRPr="006F5BA2" w:rsidRDefault="00061F00" w:rsidP="00061F00">
            <w:r w:rsidRPr="006F5BA2">
              <w:t>- Draw Graph</w:t>
            </w:r>
          </w:p>
        </w:tc>
        <w:tc>
          <w:tcPr>
            <w:tcW w:w="4680" w:type="dxa"/>
          </w:tcPr>
          <w:p w14:paraId="63516EE7" w14:textId="77777777" w:rsidR="00061F00" w:rsidRPr="006F5BA2" w:rsidRDefault="00061F00" w:rsidP="00061F00">
            <w:r w:rsidRPr="006F5BA2">
              <w:rPr>
                <w:b/>
              </w:rPr>
              <w:t>Collaborations:</w:t>
            </w:r>
            <w:r w:rsidRPr="006F5BA2">
              <w:t xml:space="preserve"> </w:t>
            </w:r>
          </w:p>
          <w:p w14:paraId="4618916C" w14:textId="77777777" w:rsidR="00061F00" w:rsidRPr="006F5BA2" w:rsidRDefault="00061F00" w:rsidP="00061F00">
            <w:r w:rsidRPr="006F5BA2">
              <w:t>Graph Graphic (3)</w:t>
            </w:r>
          </w:p>
          <w:p w14:paraId="378FBF97" w14:textId="77777777" w:rsidR="00061F00" w:rsidRPr="006F5BA2" w:rsidRDefault="00061F00" w:rsidP="00061F00">
            <w:pPr>
              <w:rPr>
                <w:b/>
              </w:rPr>
            </w:pPr>
            <w:r w:rsidRPr="006F5BA2">
              <w:t>Graphic</w:t>
            </w:r>
          </w:p>
          <w:p w14:paraId="20B5D827" w14:textId="77777777" w:rsidR="00061F00" w:rsidRPr="006F5BA2" w:rsidRDefault="00061F00" w:rsidP="00061F00">
            <w:r w:rsidRPr="006F5BA2">
              <w:t>Interface</w:t>
            </w:r>
          </w:p>
        </w:tc>
      </w:tr>
      <w:tr w:rsidR="00061F00" w:rsidRPr="006F5BA2" w14:paraId="55C58995" w14:textId="77777777" w:rsidTr="00061F00">
        <w:trPr>
          <w:trHeight w:val="296"/>
        </w:trPr>
        <w:tc>
          <w:tcPr>
            <w:tcW w:w="9198" w:type="dxa"/>
            <w:gridSpan w:val="2"/>
            <w:tcBorders>
              <w:bottom w:val="single" w:sz="4" w:space="0" w:color="000000"/>
            </w:tcBorders>
          </w:tcPr>
          <w:p w14:paraId="4ABF6BB9" w14:textId="77777777" w:rsidR="00061F00" w:rsidRPr="006F5BA2" w:rsidRDefault="00061F00" w:rsidP="00061F00">
            <w:pPr>
              <w:rPr>
                <w:b/>
              </w:rPr>
            </w:pPr>
            <w:r w:rsidRPr="006F5BA2">
              <w:rPr>
                <w:b/>
              </w:rPr>
              <w:t>Comments:</w:t>
            </w:r>
          </w:p>
          <w:p w14:paraId="2C947126" w14:textId="77777777" w:rsidR="00061F00" w:rsidRPr="006F5BA2" w:rsidRDefault="00061F00" w:rsidP="00061F00">
            <w:r w:rsidRPr="006F5BA2">
              <w:t>Known attributes: Start time of content, end time of content, type(s) of content displayed (electricity, gas, water, etc.)</w:t>
            </w:r>
          </w:p>
        </w:tc>
      </w:tr>
    </w:tbl>
    <w:p w14:paraId="3962D162" w14:textId="77777777" w:rsidR="00CD294C" w:rsidRDefault="00CD294C" w:rsidP="00061F00"/>
    <w:p w14:paraId="1598ACED" w14:textId="1D2EAFE8"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B80D65" w:rsidRPr="006F5BA2" w14:paraId="575E2611" w14:textId="77777777" w:rsidTr="00B80D65">
        <w:tc>
          <w:tcPr>
            <w:tcW w:w="9198" w:type="dxa"/>
            <w:gridSpan w:val="2"/>
          </w:tcPr>
          <w:p w14:paraId="167D1367" w14:textId="77777777" w:rsidR="00B80D65" w:rsidRPr="006F5BA2" w:rsidRDefault="00B80D65" w:rsidP="00B80D65">
            <w:r w:rsidRPr="006F5BA2">
              <w:rPr>
                <w:b/>
              </w:rPr>
              <w:lastRenderedPageBreak/>
              <w:t>Class Name</w:t>
            </w:r>
            <w:r w:rsidRPr="006F5BA2">
              <w:t>: Graph Graphic</w:t>
            </w:r>
          </w:p>
        </w:tc>
      </w:tr>
      <w:tr w:rsidR="00B80D65" w:rsidRPr="006F5BA2" w14:paraId="2E3EE991" w14:textId="77777777" w:rsidTr="00B80D65">
        <w:tc>
          <w:tcPr>
            <w:tcW w:w="9198" w:type="dxa"/>
            <w:gridSpan w:val="2"/>
          </w:tcPr>
          <w:p w14:paraId="51E7373C" w14:textId="77777777" w:rsidR="00B80D65" w:rsidRPr="006F5BA2" w:rsidRDefault="00B80D65" w:rsidP="00B80D65">
            <w:r w:rsidRPr="006F5BA2">
              <w:t>Superclass: Graphic</w:t>
            </w:r>
          </w:p>
        </w:tc>
      </w:tr>
      <w:tr w:rsidR="00B80D65" w:rsidRPr="006F5BA2" w14:paraId="2D71D866" w14:textId="77777777" w:rsidTr="00B80D65">
        <w:tc>
          <w:tcPr>
            <w:tcW w:w="9198" w:type="dxa"/>
            <w:gridSpan w:val="2"/>
          </w:tcPr>
          <w:p w14:paraId="3E932150" w14:textId="77777777" w:rsidR="00B80D65" w:rsidRPr="006F5BA2" w:rsidRDefault="00B80D65" w:rsidP="00B80D65">
            <w:r w:rsidRPr="006F5BA2">
              <w:t>Description: Will be used to get data</w:t>
            </w:r>
          </w:p>
        </w:tc>
      </w:tr>
      <w:tr w:rsidR="00B80D65" w:rsidRPr="006F5BA2" w14:paraId="093205F2" w14:textId="77777777" w:rsidTr="00B80D65">
        <w:trPr>
          <w:trHeight w:val="920"/>
        </w:trPr>
        <w:tc>
          <w:tcPr>
            <w:tcW w:w="4518" w:type="dxa"/>
          </w:tcPr>
          <w:p w14:paraId="03878ED6" w14:textId="77777777" w:rsidR="00B80D65" w:rsidRPr="006F5BA2" w:rsidRDefault="00B80D65" w:rsidP="00B80D65">
            <w:r w:rsidRPr="006F5BA2">
              <w:rPr>
                <w:b/>
              </w:rPr>
              <w:t>Contracts</w:t>
            </w:r>
            <w:r w:rsidRPr="006F5BA2">
              <w:t xml:space="preserve">: </w:t>
            </w:r>
          </w:p>
          <w:p w14:paraId="027F49B0" w14:textId="77777777" w:rsidR="00B80D65" w:rsidRPr="006F5BA2" w:rsidRDefault="00B80D65" w:rsidP="00B80D65">
            <w:r w:rsidRPr="006F5BA2">
              <w:t>3. Draw Graph</w:t>
            </w:r>
          </w:p>
          <w:p w14:paraId="683AA347" w14:textId="77777777" w:rsidR="00B80D65" w:rsidRPr="006F5BA2" w:rsidRDefault="00B80D65" w:rsidP="00B80D65">
            <w:pPr>
              <w:numPr>
                <w:ilvl w:val="0"/>
                <w:numId w:val="17"/>
              </w:numPr>
            </w:pPr>
            <w:r w:rsidRPr="006F5BA2">
              <w:t>Gather data</w:t>
            </w:r>
          </w:p>
          <w:p w14:paraId="2D548B40" w14:textId="52EA3627" w:rsidR="00B80D65" w:rsidRPr="006F5BA2" w:rsidRDefault="00B80D65" w:rsidP="00B80D65">
            <w:pPr>
              <w:numPr>
                <w:ilvl w:val="0"/>
                <w:numId w:val="17"/>
              </w:numPr>
            </w:pPr>
            <w:r w:rsidRPr="006F5BA2">
              <w:t>Construct graph based on data gathered</w:t>
            </w:r>
          </w:p>
          <w:p w14:paraId="1F6EEB5F" w14:textId="77777777" w:rsidR="00B80D65" w:rsidRPr="006F5BA2" w:rsidRDefault="00B80D65" w:rsidP="00B80D65">
            <w:r w:rsidRPr="006F5BA2">
              <w:rPr>
                <w:b/>
              </w:rPr>
              <w:t>Private</w:t>
            </w:r>
            <w:r w:rsidRPr="006F5BA2">
              <w:t xml:space="preserve"> </w:t>
            </w:r>
            <w:r w:rsidRPr="006F5BA2">
              <w:rPr>
                <w:b/>
              </w:rPr>
              <w:t>Responsibilities</w:t>
            </w:r>
            <w:r w:rsidRPr="006F5BA2">
              <w:t>:</w:t>
            </w:r>
          </w:p>
          <w:p w14:paraId="7D485C2C" w14:textId="01792803" w:rsidR="00B80D65" w:rsidRPr="006F5BA2" w:rsidRDefault="006F5BA2" w:rsidP="006F5BA2">
            <w:r>
              <w:t xml:space="preserve">- </w:t>
            </w:r>
            <w:r w:rsidR="00B80D65" w:rsidRPr="006F5BA2">
              <w:t>Validate selection</w:t>
            </w:r>
          </w:p>
          <w:p w14:paraId="015051F9" w14:textId="7A7C42C2" w:rsidR="006F5BA2" w:rsidRPr="006F5BA2" w:rsidRDefault="006F5BA2" w:rsidP="006F5BA2">
            <w:r>
              <w:t xml:space="preserve">- </w:t>
            </w:r>
            <w:r w:rsidR="00B80D65" w:rsidRPr="006F5BA2">
              <w:t>Criteria</w:t>
            </w:r>
          </w:p>
        </w:tc>
        <w:tc>
          <w:tcPr>
            <w:tcW w:w="4680" w:type="dxa"/>
          </w:tcPr>
          <w:p w14:paraId="01657AFA" w14:textId="77777777" w:rsidR="00B80D65" w:rsidRPr="006F5BA2" w:rsidRDefault="00B80D65" w:rsidP="00B80D65">
            <w:r w:rsidRPr="006F5BA2">
              <w:t xml:space="preserve">Collaborations: </w:t>
            </w:r>
          </w:p>
          <w:p w14:paraId="2D2B812B" w14:textId="77777777" w:rsidR="00B80D65" w:rsidRPr="006F5BA2" w:rsidRDefault="00B80D65" w:rsidP="00B80D65">
            <w:r w:rsidRPr="006F5BA2">
              <w:t>Consumption (4)</w:t>
            </w:r>
          </w:p>
          <w:p w14:paraId="7907245F" w14:textId="77777777" w:rsidR="00B80D65" w:rsidRPr="006F5BA2" w:rsidRDefault="00B80D65" w:rsidP="00B80D65">
            <w:r w:rsidRPr="006F5BA2">
              <w:t>Graphic</w:t>
            </w:r>
          </w:p>
          <w:p w14:paraId="220B4896" w14:textId="77777777" w:rsidR="00B80D65" w:rsidRPr="006F5BA2" w:rsidRDefault="00B80D65" w:rsidP="00B80D65">
            <w:r w:rsidRPr="006F5BA2">
              <w:t xml:space="preserve">Building </w:t>
            </w:r>
          </w:p>
          <w:p w14:paraId="25EC6C4C" w14:textId="77777777" w:rsidR="00B80D65" w:rsidRPr="006F5BA2" w:rsidRDefault="00B80D65" w:rsidP="00B80D65">
            <w:r w:rsidRPr="006F5BA2">
              <w:t xml:space="preserve">Sensor </w:t>
            </w:r>
          </w:p>
          <w:p w14:paraId="7A037639" w14:textId="77777777" w:rsidR="00B80D65" w:rsidRPr="006F5BA2" w:rsidRDefault="00B80D65" w:rsidP="00B80D65">
            <w:r w:rsidRPr="006F5BA2">
              <w:t>Reading</w:t>
            </w:r>
          </w:p>
          <w:p w14:paraId="71DB6802" w14:textId="77777777" w:rsidR="00B80D65" w:rsidRPr="006F5BA2" w:rsidRDefault="00B80D65" w:rsidP="00B80D65"/>
        </w:tc>
      </w:tr>
      <w:tr w:rsidR="00B80D65" w:rsidRPr="006F5BA2" w14:paraId="67535595" w14:textId="77777777" w:rsidTr="00B80D65">
        <w:trPr>
          <w:trHeight w:val="296"/>
        </w:trPr>
        <w:tc>
          <w:tcPr>
            <w:tcW w:w="9198" w:type="dxa"/>
            <w:gridSpan w:val="2"/>
            <w:tcBorders>
              <w:bottom w:val="single" w:sz="4" w:space="0" w:color="000000"/>
            </w:tcBorders>
          </w:tcPr>
          <w:p w14:paraId="5F1ADA12" w14:textId="77777777" w:rsidR="00B80D65" w:rsidRPr="006F5BA2" w:rsidRDefault="00B80D65" w:rsidP="00B80D65">
            <w:r w:rsidRPr="006F5BA2">
              <w:rPr>
                <w:b/>
              </w:rPr>
              <w:t>Comments</w:t>
            </w:r>
            <w:r w:rsidRPr="006F5BA2">
              <w:t>:</w:t>
            </w:r>
          </w:p>
          <w:p w14:paraId="242CD77B" w14:textId="77777777" w:rsidR="00B80D65" w:rsidRPr="006F5BA2" w:rsidRDefault="00B80D65" w:rsidP="00B80D65">
            <w:r w:rsidRPr="006F5BA2">
              <w:t>None at this time.</w:t>
            </w:r>
          </w:p>
        </w:tc>
      </w:tr>
    </w:tbl>
    <w:p w14:paraId="0B016E49" w14:textId="77777777" w:rsidR="00061F00" w:rsidRDefault="00061F00" w:rsidP="00061F00"/>
    <w:p w14:paraId="7845CDA5" w14:textId="77777777" w:rsidR="002B03CF" w:rsidRPr="006F5BA2" w:rsidRDefault="002B03CF" w:rsidP="00061F0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51D0001C" w14:textId="77777777" w:rsidTr="00061F00">
        <w:tc>
          <w:tcPr>
            <w:tcW w:w="9198" w:type="dxa"/>
            <w:gridSpan w:val="2"/>
          </w:tcPr>
          <w:p w14:paraId="56DF5BC2" w14:textId="77777777" w:rsidR="00061F00" w:rsidRPr="006F5BA2" w:rsidRDefault="00061F00" w:rsidP="00061F00">
            <w:r w:rsidRPr="006F5BA2">
              <w:rPr>
                <w:b/>
              </w:rPr>
              <w:t>Class Name: Graphic</w:t>
            </w:r>
          </w:p>
        </w:tc>
      </w:tr>
      <w:tr w:rsidR="00061F00" w:rsidRPr="006F5BA2" w14:paraId="46B52579" w14:textId="77777777" w:rsidTr="00061F00">
        <w:tc>
          <w:tcPr>
            <w:tcW w:w="9198" w:type="dxa"/>
            <w:gridSpan w:val="2"/>
          </w:tcPr>
          <w:p w14:paraId="33A11BD2" w14:textId="77777777" w:rsidR="00061F00" w:rsidRPr="006F5BA2" w:rsidRDefault="00061F00" w:rsidP="00061F00">
            <w:r w:rsidRPr="006F5BA2">
              <w:rPr>
                <w:b/>
              </w:rPr>
              <w:t xml:space="preserve">Description: </w:t>
            </w:r>
            <w:r w:rsidRPr="006F5BA2">
              <w:t>Encapsulate data in various formats as requested for all major graphic content</w:t>
            </w:r>
          </w:p>
        </w:tc>
      </w:tr>
      <w:tr w:rsidR="00061F00" w:rsidRPr="006F5BA2" w14:paraId="73F4B5FB" w14:textId="77777777" w:rsidTr="00061F00">
        <w:trPr>
          <w:trHeight w:val="920"/>
        </w:trPr>
        <w:tc>
          <w:tcPr>
            <w:tcW w:w="4518" w:type="dxa"/>
          </w:tcPr>
          <w:p w14:paraId="2E6B7929" w14:textId="77777777" w:rsidR="00061F00" w:rsidRPr="006F5BA2" w:rsidRDefault="00061F00" w:rsidP="00061F00">
            <w:pPr>
              <w:rPr>
                <w:b/>
              </w:rPr>
            </w:pPr>
            <w:r w:rsidRPr="006F5BA2">
              <w:rPr>
                <w:b/>
              </w:rPr>
              <w:t>Contracts:</w:t>
            </w:r>
          </w:p>
          <w:p w14:paraId="6C13EA71" w14:textId="77777777" w:rsidR="00061F00" w:rsidRPr="006F5BA2" w:rsidRDefault="00061F00" w:rsidP="00061F00"/>
          <w:p w14:paraId="5315D501" w14:textId="77777777" w:rsidR="00061F00" w:rsidRPr="006F5BA2" w:rsidRDefault="00061F00" w:rsidP="00061F00">
            <w:pPr>
              <w:rPr>
                <w:b/>
              </w:rPr>
            </w:pPr>
            <w:r w:rsidRPr="006F5BA2">
              <w:rPr>
                <w:b/>
              </w:rPr>
              <w:t>Private Responsibilities:</w:t>
            </w:r>
          </w:p>
          <w:p w14:paraId="7FD37134" w14:textId="30FCE801" w:rsidR="00061F00" w:rsidRPr="006F5BA2" w:rsidRDefault="006F5BA2" w:rsidP="006F5BA2">
            <w:r>
              <w:t xml:space="preserve">- </w:t>
            </w:r>
            <w:r w:rsidR="00061F00" w:rsidRPr="006F5BA2">
              <w:t>Retrieve and package data for use within another object</w:t>
            </w:r>
          </w:p>
        </w:tc>
        <w:tc>
          <w:tcPr>
            <w:tcW w:w="4680" w:type="dxa"/>
          </w:tcPr>
          <w:p w14:paraId="6DAAE20E" w14:textId="77777777" w:rsidR="00061F00" w:rsidRPr="006F5BA2" w:rsidRDefault="00061F00" w:rsidP="00061F00">
            <w:pPr>
              <w:rPr>
                <w:b/>
              </w:rPr>
            </w:pPr>
            <w:r w:rsidRPr="006F5BA2">
              <w:rPr>
                <w:b/>
              </w:rPr>
              <w:t>Collaborations:</w:t>
            </w:r>
          </w:p>
          <w:p w14:paraId="4FAF3131" w14:textId="77777777" w:rsidR="00061F00" w:rsidRPr="006F5BA2" w:rsidRDefault="00061F00" w:rsidP="00061F00">
            <w:r w:rsidRPr="006F5BA2">
              <w:t>Consumption (4)</w:t>
            </w:r>
          </w:p>
          <w:p w14:paraId="0EFEF341" w14:textId="77777777" w:rsidR="00061F00" w:rsidRPr="006F5BA2" w:rsidRDefault="00061F00" w:rsidP="00061F00">
            <w:r w:rsidRPr="006F5BA2">
              <w:t>Graph Graphic</w:t>
            </w:r>
          </w:p>
          <w:p w14:paraId="65C6BEE8" w14:textId="77777777" w:rsidR="00061F00" w:rsidRPr="006F5BA2" w:rsidRDefault="00061F00" w:rsidP="00061F00">
            <w:r w:rsidRPr="006F5BA2">
              <w:t>Malfunction (7)</w:t>
            </w:r>
          </w:p>
          <w:p w14:paraId="1496B043" w14:textId="77777777" w:rsidR="00061F00" w:rsidRPr="006F5BA2" w:rsidRDefault="00061F00" w:rsidP="00061F00">
            <w:r w:rsidRPr="006F5BA2">
              <w:t>Map Graphic</w:t>
            </w:r>
          </w:p>
        </w:tc>
      </w:tr>
      <w:tr w:rsidR="00061F00" w:rsidRPr="006F5BA2" w14:paraId="3883EEA8" w14:textId="77777777" w:rsidTr="00061F00">
        <w:trPr>
          <w:trHeight w:val="296"/>
        </w:trPr>
        <w:tc>
          <w:tcPr>
            <w:tcW w:w="9198" w:type="dxa"/>
            <w:gridSpan w:val="2"/>
            <w:tcBorders>
              <w:bottom w:val="single" w:sz="4" w:space="0" w:color="000000"/>
            </w:tcBorders>
          </w:tcPr>
          <w:p w14:paraId="0DF64E81" w14:textId="77777777" w:rsidR="00061F00" w:rsidRPr="006F5BA2" w:rsidRDefault="00061F00" w:rsidP="00061F00">
            <w:pPr>
              <w:rPr>
                <w:b/>
              </w:rPr>
            </w:pPr>
            <w:r w:rsidRPr="006F5BA2">
              <w:rPr>
                <w:b/>
              </w:rPr>
              <w:t>Comments:</w:t>
            </w:r>
          </w:p>
          <w:p w14:paraId="3D2E6921" w14:textId="77777777" w:rsidR="00061F00" w:rsidRPr="006F5BA2" w:rsidRDefault="00061F00" w:rsidP="00061F00">
            <w:r w:rsidRPr="006F5BA2">
              <w:t>PHP allows for associative arrays, which can hold various types of data concurrently</w:t>
            </w:r>
          </w:p>
        </w:tc>
      </w:tr>
    </w:tbl>
    <w:p w14:paraId="726B287F" w14:textId="77777777" w:rsidR="00061F00" w:rsidRDefault="00061F00" w:rsidP="00061F00"/>
    <w:p w14:paraId="28EF3B8A" w14:textId="77777777" w:rsidR="002B03CF" w:rsidRPr="006F5BA2" w:rsidRDefault="002B03CF" w:rsidP="00061F0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E38D226" w14:textId="77777777" w:rsidTr="00061F00">
        <w:tc>
          <w:tcPr>
            <w:tcW w:w="9198" w:type="dxa"/>
            <w:gridSpan w:val="2"/>
          </w:tcPr>
          <w:p w14:paraId="13FD79DD" w14:textId="77777777" w:rsidR="00061F00" w:rsidRPr="006F5BA2" w:rsidRDefault="00061F00" w:rsidP="00061F00">
            <w:r w:rsidRPr="006F5BA2">
              <w:rPr>
                <w:b/>
              </w:rPr>
              <w:t>Class Name: Interface</w:t>
            </w:r>
          </w:p>
        </w:tc>
      </w:tr>
      <w:tr w:rsidR="00061F00" w:rsidRPr="006F5BA2" w14:paraId="6F727282" w14:textId="77777777" w:rsidTr="00061F00">
        <w:tc>
          <w:tcPr>
            <w:tcW w:w="9198" w:type="dxa"/>
            <w:gridSpan w:val="2"/>
          </w:tcPr>
          <w:p w14:paraId="64E2E4DA" w14:textId="77777777" w:rsidR="00061F00" w:rsidRPr="006F5BA2" w:rsidRDefault="00061F00" w:rsidP="00061F00">
            <w:r w:rsidRPr="006F5BA2">
              <w:rPr>
                <w:b/>
              </w:rPr>
              <w:t xml:space="preserve">Description: </w:t>
            </w:r>
            <w:r w:rsidRPr="006F5BA2">
              <w:t>Abstract class of the user view interfaces</w:t>
            </w:r>
          </w:p>
        </w:tc>
      </w:tr>
      <w:tr w:rsidR="00061F00" w:rsidRPr="006F5BA2" w14:paraId="4C7F98A6" w14:textId="77777777" w:rsidTr="00061F00">
        <w:trPr>
          <w:trHeight w:val="920"/>
        </w:trPr>
        <w:tc>
          <w:tcPr>
            <w:tcW w:w="4518" w:type="dxa"/>
          </w:tcPr>
          <w:p w14:paraId="149FD3F9" w14:textId="77777777" w:rsidR="00061F00" w:rsidRPr="006F5BA2" w:rsidRDefault="00061F00" w:rsidP="00061F00">
            <w:pPr>
              <w:rPr>
                <w:b/>
              </w:rPr>
            </w:pPr>
            <w:r w:rsidRPr="006F5BA2">
              <w:rPr>
                <w:b/>
              </w:rPr>
              <w:t>Contracts:</w:t>
            </w:r>
          </w:p>
          <w:p w14:paraId="5293BCEA" w14:textId="77777777" w:rsidR="00061F00" w:rsidRPr="006F5BA2" w:rsidRDefault="00061F00" w:rsidP="00061F00"/>
          <w:p w14:paraId="08C34576" w14:textId="77777777" w:rsidR="00061F00" w:rsidRPr="006F5BA2" w:rsidRDefault="00061F00" w:rsidP="00061F00">
            <w:pPr>
              <w:rPr>
                <w:b/>
              </w:rPr>
            </w:pPr>
            <w:r w:rsidRPr="006F5BA2">
              <w:rPr>
                <w:b/>
              </w:rPr>
              <w:t>Private Responsibilities:</w:t>
            </w:r>
          </w:p>
          <w:p w14:paraId="464C7B49" w14:textId="77777777" w:rsidR="00061F00" w:rsidRPr="006F5BA2" w:rsidRDefault="00061F00" w:rsidP="00061F00">
            <w:r w:rsidRPr="006F5BA2">
              <w:t>- Access Database</w:t>
            </w:r>
          </w:p>
          <w:p w14:paraId="7F227AEE" w14:textId="77777777" w:rsidR="00061F00" w:rsidRPr="006F5BA2" w:rsidRDefault="00061F00" w:rsidP="00061F00">
            <w:r w:rsidRPr="006F5BA2">
              <w:t>- Initialize web page</w:t>
            </w:r>
          </w:p>
          <w:p w14:paraId="7EE971E2" w14:textId="4CD11B5C" w:rsidR="00061F00" w:rsidRPr="006F5BA2" w:rsidRDefault="00061F00" w:rsidP="00061F00">
            <w:r w:rsidRPr="006F5BA2">
              <w:t>- Initialize graphics</w:t>
            </w:r>
          </w:p>
        </w:tc>
        <w:tc>
          <w:tcPr>
            <w:tcW w:w="4680" w:type="dxa"/>
          </w:tcPr>
          <w:p w14:paraId="5CC2EE86" w14:textId="77777777" w:rsidR="00061F00" w:rsidRPr="006F5BA2" w:rsidRDefault="00061F00" w:rsidP="00061F00">
            <w:r w:rsidRPr="006F5BA2">
              <w:rPr>
                <w:b/>
              </w:rPr>
              <w:t>Collaborations:</w:t>
            </w:r>
            <w:r w:rsidRPr="006F5BA2">
              <w:t xml:space="preserve"> </w:t>
            </w:r>
          </w:p>
          <w:p w14:paraId="3D457B99" w14:textId="77777777" w:rsidR="00061F00" w:rsidRPr="006F5BA2" w:rsidRDefault="00061F00" w:rsidP="00061F00">
            <w:r w:rsidRPr="006F5BA2">
              <w:t>Graph(2)</w:t>
            </w:r>
          </w:p>
          <w:p w14:paraId="2DA36C28" w14:textId="77777777" w:rsidR="00061F00" w:rsidRPr="006F5BA2" w:rsidRDefault="00061F00" w:rsidP="00061F00">
            <w:r w:rsidRPr="006F5BA2">
              <w:t xml:space="preserve">Map (12) </w:t>
            </w:r>
          </w:p>
          <w:p w14:paraId="7179109F" w14:textId="77777777" w:rsidR="00061F00" w:rsidRPr="006F5BA2" w:rsidRDefault="00061F00" w:rsidP="00061F00">
            <w:r w:rsidRPr="006F5BA2">
              <w:t>User(1)</w:t>
            </w:r>
          </w:p>
        </w:tc>
      </w:tr>
      <w:tr w:rsidR="00061F00" w:rsidRPr="006F5BA2" w14:paraId="535618CE" w14:textId="77777777" w:rsidTr="00061F00">
        <w:trPr>
          <w:trHeight w:val="296"/>
        </w:trPr>
        <w:tc>
          <w:tcPr>
            <w:tcW w:w="9198" w:type="dxa"/>
            <w:gridSpan w:val="2"/>
            <w:tcBorders>
              <w:bottom w:val="single" w:sz="4" w:space="0" w:color="000000"/>
            </w:tcBorders>
          </w:tcPr>
          <w:p w14:paraId="560FFFEE" w14:textId="77777777" w:rsidR="00061F00" w:rsidRPr="006F5BA2" w:rsidRDefault="00061F00" w:rsidP="00061F00">
            <w:pPr>
              <w:rPr>
                <w:b/>
              </w:rPr>
            </w:pPr>
            <w:r w:rsidRPr="006F5BA2">
              <w:rPr>
                <w:b/>
              </w:rPr>
              <w:t>Comments:</w:t>
            </w:r>
          </w:p>
          <w:p w14:paraId="3EDA2F51" w14:textId="77777777" w:rsidR="00061F00" w:rsidRPr="006F5BA2" w:rsidRDefault="00061F00" w:rsidP="00061F00">
            <w:r w:rsidRPr="006F5BA2">
              <w:t>None at the time</w:t>
            </w:r>
          </w:p>
        </w:tc>
      </w:tr>
    </w:tbl>
    <w:p w14:paraId="4D02F03B" w14:textId="22013C2E" w:rsidR="002B03CF" w:rsidRDefault="002B03CF" w:rsidP="00061F00"/>
    <w:p w14:paraId="7CCBD5B3" w14:textId="3B090B78"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6015A590" w14:textId="77777777" w:rsidTr="00061F00">
        <w:tc>
          <w:tcPr>
            <w:tcW w:w="9198" w:type="dxa"/>
            <w:gridSpan w:val="2"/>
          </w:tcPr>
          <w:p w14:paraId="04C6F79B" w14:textId="77777777" w:rsidR="00061F00" w:rsidRPr="006F5BA2" w:rsidRDefault="00061F00" w:rsidP="00061F00">
            <w:r w:rsidRPr="006F5BA2">
              <w:rPr>
                <w:b/>
              </w:rPr>
              <w:lastRenderedPageBreak/>
              <w:t>Class Name: Malfunction</w:t>
            </w:r>
          </w:p>
        </w:tc>
      </w:tr>
      <w:tr w:rsidR="00061F00" w:rsidRPr="006F5BA2" w14:paraId="1995AE65" w14:textId="77777777" w:rsidTr="00061F00">
        <w:tc>
          <w:tcPr>
            <w:tcW w:w="9198" w:type="dxa"/>
            <w:gridSpan w:val="2"/>
          </w:tcPr>
          <w:p w14:paraId="397D5E41" w14:textId="77777777" w:rsidR="00061F00" w:rsidRPr="006F5BA2" w:rsidRDefault="00061F00" w:rsidP="00061F00">
            <w:r w:rsidRPr="006F5BA2">
              <w:rPr>
                <w:b/>
              </w:rPr>
              <w:t xml:space="preserve">Description: </w:t>
            </w:r>
            <w:r w:rsidRPr="006F5BA2">
              <w:t>Class used to identify and manage a malfunction</w:t>
            </w:r>
          </w:p>
        </w:tc>
      </w:tr>
      <w:tr w:rsidR="00061F00" w:rsidRPr="006F5BA2" w14:paraId="71C7741A" w14:textId="77777777" w:rsidTr="00061F00">
        <w:trPr>
          <w:trHeight w:val="920"/>
        </w:trPr>
        <w:tc>
          <w:tcPr>
            <w:tcW w:w="4518" w:type="dxa"/>
          </w:tcPr>
          <w:p w14:paraId="1E5016CF" w14:textId="77777777" w:rsidR="00061F00" w:rsidRPr="006F5BA2" w:rsidRDefault="00061F00" w:rsidP="00061F00">
            <w:pPr>
              <w:rPr>
                <w:b/>
              </w:rPr>
            </w:pPr>
            <w:r w:rsidRPr="006F5BA2">
              <w:rPr>
                <w:b/>
              </w:rPr>
              <w:t>Contracts:</w:t>
            </w:r>
          </w:p>
          <w:p w14:paraId="0187CCEF" w14:textId="77777777" w:rsidR="00061F00" w:rsidRPr="006F5BA2" w:rsidRDefault="00061F00" w:rsidP="00061F00">
            <w:r w:rsidRPr="006F5BA2">
              <w:t>7. List current malfunctions based on parameters given</w:t>
            </w:r>
          </w:p>
          <w:p w14:paraId="51CD961C" w14:textId="1F0A9DF4" w:rsidR="00061F00" w:rsidRPr="006F5BA2" w:rsidRDefault="00061F00" w:rsidP="006F5BA2">
            <w:pPr>
              <w:numPr>
                <w:ilvl w:val="0"/>
                <w:numId w:val="17"/>
              </w:numPr>
            </w:pPr>
            <w:r w:rsidRPr="006F5BA2">
              <w:t>prepare a list for Graphics class</w:t>
            </w:r>
          </w:p>
          <w:p w14:paraId="57048D3C" w14:textId="0796734E" w:rsidR="00061F00" w:rsidRPr="006F5BA2" w:rsidRDefault="00061F00" w:rsidP="006F5BA2">
            <w:pPr>
              <w:numPr>
                <w:ilvl w:val="0"/>
                <w:numId w:val="17"/>
              </w:numPr>
            </w:pPr>
            <w:r w:rsidRPr="006F5BA2">
              <w:t>provide locations and status data</w:t>
            </w:r>
          </w:p>
          <w:p w14:paraId="64AB0CAA" w14:textId="7392D945" w:rsidR="00061F00" w:rsidRPr="006F5BA2" w:rsidRDefault="00061F00" w:rsidP="00061F00">
            <w:r w:rsidRPr="006F5BA2">
              <w:t>15.</w:t>
            </w:r>
            <w:r w:rsidR="006F5BA2">
              <w:t xml:space="preserve"> </w:t>
            </w:r>
            <w:r w:rsidRPr="006F5BA2">
              <w:t>Provide Malfunction status transactions</w:t>
            </w:r>
          </w:p>
          <w:p w14:paraId="1111B5BF" w14:textId="31D22EC9" w:rsidR="00061F00" w:rsidRPr="006F5BA2" w:rsidRDefault="00061F00" w:rsidP="006F5BA2">
            <w:pPr>
              <w:numPr>
                <w:ilvl w:val="0"/>
                <w:numId w:val="17"/>
              </w:numPr>
            </w:pPr>
            <w:r w:rsidRPr="006F5BA2">
              <w:t>return current condition of a specific malfunction</w:t>
            </w:r>
          </w:p>
          <w:p w14:paraId="6F7607A6" w14:textId="67599861" w:rsidR="00061F00" w:rsidRPr="006F5BA2" w:rsidRDefault="00061F00" w:rsidP="006F5BA2">
            <w:pPr>
              <w:numPr>
                <w:ilvl w:val="0"/>
                <w:numId w:val="17"/>
              </w:numPr>
            </w:pPr>
            <w:r w:rsidRPr="006F5BA2">
              <w:t>update malfunction data</w:t>
            </w:r>
          </w:p>
          <w:p w14:paraId="1E104C0A" w14:textId="77777777" w:rsidR="00061F00" w:rsidRPr="006F5BA2" w:rsidRDefault="00061F00" w:rsidP="00061F00">
            <w:pPr>
              <w:rPr>
                <w:b/>
              </w:rPr>
            </w:pPr>
            <w:r w:rsidRPr="006F5BA2">
              <w:rPr>
                <w:b/>
              </w:rPr>
              <w:t>Private Responsibilities:</w:t>
            </w:r>
          </w:p>
          <w:p w14:paraId="7241E24A" w14:textId="77777777" w:rsidR="00061F00" w:rsidRPr="006F5BA2" w:rsidRDefault="00061F00" w:rsidP="00061F00">
            <w:r w:rsidRPr="006F5BA2">
              <w:rPr>
                <w:b/>
              </w:rPr>
              <w:t xml:space="preserve">- </w:t>
            </w:r>
            <w:r w:rsidRPr="006F5BA2">
              <w:t>Manage malfunction status</w:t>
            </w:r>
          </w:p>
          <w:p w14:paraId="79B5BA04" w14:textId="19E377EA" w:rsidR="00061F00" w:rsidRPr="006F5BA2" w:rsidRDefault="00061F00" w:rsidP="00061F00">
            <w:r w:rsidRPr="006F5BA2">
              <w:t>- Instantiate Alert</w:t>
            </w:r>
          </w:p>
        </w:tc>
        <w:tc>
          <w:tcPr>
            <w:tcW w:w="4680" w:type="dxa"/>
          </w:tcPr>
          <w:p w14:paraId="4BAE1ACC" w14:textId="77777777" w:rsidR="00061F00" w:rsidRPr="006F5BA2" w:rsidRDefault="00061F00" w:rsidP="00061F00">
            <w:pPr>
              <w:rPr>
                <w:b/>
              </w:rPr>
            </w:pPr>
            <w:r w:rsidRPr="006F5BA2">
              <w:rPr>
                <w:b/>
              </w:rPr>
              <w:t>Collaborations:</w:t>
            </w:r>
          </w:p>
          <w:p w14:paraId="7146DAF3" w14:textId="77777777" w:rsidR="00061F00" w:rsidRPr="006F5BA2" w:rsidRDefault="00061F00" w:rsidP="00061F00">
            <w:r w:rsidRPr="006F5BA2">
              <w:t>Alert</w:t>
            </w:r>
          </w:p>
          <w:p w14:paraId="464A8A1F" w14:textId="77777777" w:rsidR="00061F00" w:rsidRPr="006F5BA2" w:rsidRDefault="00061F00" w:rsidP="00061F00">
            <w:r w:rsidRPr="006F5BA2">
              <w:t>Graphic</w:t>
            </w:r>
          </w:p>
          <w:p w14:paraId="34A1AC31" w14:textId="77777777" w:rsidR="00061F00" w:rsidRPr="006F5BA2" w:rsidRDefault="00061F00" w:rsidP="00061F00">
            <w:r w:rsidRPr="006F5BA2">
              <w:t>Reading</w:t>
            </w:r>
          </w:p>
          <w:p w14:paraId="3957A0FA" w14:textId="77777777" w:rsidR="00061F00" w:rsidRPr="006F5BA2" w:rsidRDefault="00061F00" w:rsidP="00061F00">
            <w:r w:rsidRPr="006F5BA2">
              <w:t>Task</w:t>
            </w:r>
          </w:p>
        </w:tc>
      </w:tr>
      <w:tr w:rsidR="00061F00" w:rsidRPr="006F5BA2" w14:paraId="3E17E03B" w14:textId="77777777" w:rsidTr="00061F00">
        <w:trPr>
          <w:trHeight w:val="296"/>
        </w:trPr>
        <w:tc>
          <w:tcPr>
            <w:tcW w:w="9198" w:type="dxa"/>
            <w:gridSpan w:val="2"/>
            <w:tcBorders>
              <w:bottom w:val="single" w:sz="4" w:space="0" w:color="000000"/>
            </w:tcBorders>
          </w:tcPr>
          <w:p w14:paraId="0BBE0F1F" w14:textId="77777777" w:rsidR="00061F00" w:rsidRPr="006F5BA2" w:rsidRDefault="00061F00" w:rsidP="00061F00">
            <w:pPr>
              <w:rPr>
                <w:b/>
              </w:rPr>
            </w:pPr>
            <w:r w:rsidRPr="006F5BA2">
              <w:rPr>
                <w:b/>
              </w:rPr>
              <w:t>Comments:</w:t>
            </w:r>
          </w:p>
          <w:p w14:paraId="1556CD8A" w14:textId="77777777" w:rsidR="00061F00" w:rsidRPr="006F5BA2" w:rsidRDefault="00061F00" w:rsidP="00061F00">
            <w:r w:rsidRPr="006F5BA2">
              <w:t>Known attributes: Time, Type, Technician Assigned</w:t>
            </w:r>
          </w:p>
        </w:tc>
      </w:tr>
    </w:tbl>
    <w:p w14:paraId="58A64C32" w14:textId="6509E0B8" w:rsidR="002B03CF" w:rsidRDefault="002B03CF">
      <w:pPr>
        <w:overflowPunct/>
        <w:autoSpaceDE/>
        <w:autoSpaceDN/>
        <w:adjustRightInd/>
        <w:textAlignment w:val="auto"/>
      </w:pPr>
    </w:p>
    <w:p w14:paraId="0555ED30" w14:textId="77777777" w:rsidR="006F5BA2" w:rsidRDefault="006F5BA2"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580274BA" w14:textId="77777777" w:rsidTr="006F5BA2">
        <w:tc>
          <w:tcPr>
            <w:tcW w:w="9198" w:type="dxa"/>
            <w:gridSpan w:val="2"/>
          </w:tcPr>
          <w:p w14:paraId="08A25E25" w14:textId="77777777" w:rsidR="006F5BA2" w:rsidRPr="006F5BA2" w:rsidRDefault="006F5BA2" w:rsidP="006F5BA2">
            <w:pPr>
              <w:contextualSpacing/>
            </w:pPr>
            <w:r w:rsidRPr="006F5BA2">
              <w:rPr>
                <w:b/>
              </w:rPr>
              <w:t>Class Name:</w:t>
            </w:r>
            <w:r w:rsidRPr="006F5BA2">
              <w:t xml:space="preserve"> Map</w:t>
            </w:r>
          </w:p>
        </w:tc>
      </w:tr>
      <w:tr w:rsidR="006F5BA2" w:rsidRPr="006F5BA2" w14:paraId="7A958F50" w14:textId="77777777" w:rsidTr="006F5BA2">
        <w:tc>
          <w:tcPr>
            <w:tcW w:w="9198" w:type="dxa"/>
            <w:gridSpan w:val="2"/>
          </w:tcPr>
          <w:p w14:paraId="7144E1C1" w14:textId="77777777" w:rsidR="006F5BA2" w:rsidRPr="006F5BA2" w:rsidRDefault="006F5BA2" w:rsidP="006F5BA2">
            <w:pPr>
              <w:contextualSpacing/>
            </w:pPr>
            <w:r w:rsidRPr="006F5BA2">
              <w:rPr>
                <w:b/>
              </w:rPr>
              <w:t xml:space="preserve">Description: </w:t>
            </w:r>
            <w:r w:rsidRPr="006F5BA2">
              <w:t>Class used to generate maps in the user interface</w:t>
            </w:r>
          </w:p>
        </w:tc>
      </w:tr>
      <w:tr w:rsidR="006F5BA2" w:rsidRPr="006F5BA2" w14:paraId="0DFB4DA4" w14:textId="77777777" w:rsidTr="002B03CF">
        <w:trPr>
          <w:trHeight w:val="530"/>
        </w:trPr>
        <w:tc>
          <w:tcPr>
            <w:tcW w:w="4518" w:type="dxa"/>
          </w:tcPr>
          <w:p w14:paraId="56A7E6F9" w14:textId="77777777" w:rsidR="006F5BA2" w:rsidRPr="006F5BA2" w:rsidRDefault="006F5BA2" w:rsidP="006F5BA2">
            <w:pPr>
              <w:contextualSpacing/>
              <w:rPr>
                <w:b/>
              </w:rPr>
            </w:pPr>
            <w:r w:rsidRPr="006F5BA2">
              <w:rPr>
                <w:b/>
              </w:rPr>
              <w:t>Contracts:</w:t>
            </w:r>
          </w:p>
          <w:p w14:paraId="0254C27E" w14:textId="77777777" w:rsidR="006F5BA2" w:rsidRPr="006F5BA2" w:rsidRDefault="006F5BA2" w:rsidP="006F5BA2">
            <w:pPr>
              <w:contextualSpacing/>
            </w:pPr>
            <w:r w:rsidRPr="006F5BA2">
              <w:t>12. Draw map</w:t>
            </w:r>
          </w:p>
          <w:p w14:paraId="08B5FBB2" w14:textId="1A0D970A" w:rsidR="006F5BA2" w:rsidRPr="006F5BA2" w:rsidRDefault="006F5BA2" w:rsidP="002B03CF">
            <w:pPr>
              <w:numPr>
                <w:ilvl w:val="0"/>
                <w:numId w:val="17"/>
              </w:numPr>
            </w:pPr>
            <w:r w:rsidRPr="006F5BA2">
              <w:t>Display the campus map</w:t>
            </w:r>
          </w:p>
          <w:p w14:paraId="48859DAE" w14:textId="77777777" w:rsidR="006F5BA2" w:rsidRPr="006F5BA2" w:rsidRDefault="006F5BA2" w:rsidP="006F5BA2">
            <w:pPr>
              <w:contextualSpacing/>
              <w:rPr>
                <w:b/>
              </w:rPr>
            </w:pPr>
            <w:r w:rsidRPr="006F5BA2">
              <w:rPr>
                <w:b/>
              </w:rPr>
              <w:t>Responsibilities:</w:t>
            </w:r>
          </w:p>
          <w:p w14:paraId="48FEE7A7" w14:textId="77777777" w:rsidR="006F5BA2" w:rsidRPr="006F5BA2" w:rsidRDefault="006F5BA2" w:rsidP="006F5BA2">
            <w:pPr>
              <w:contextualSpacing/>
              <w:rPr>
                <w:b/>
              </w:rPr>
            </w:pPr>
            <w:r w:rsidRPr="006F5BA2">
              <w:t>- Draw map</w:t>
            </w:r>
          </w:p>
        </w:tc>
        <w:tc>
          <w:tcPr>
            <w:tcW w:w="4680" w:type="dxa"/>
          </w:tcPr>
          <w:p w14:paraId="7609DF36" w14:textId="77777777" w:rsidR="006F5BA2" w:rsidRPr="006F5BA2" w:rsidRDefault="006F5BA2" w:rsidP="006F5BA2">
            <w:pPr>
              <w:contextualSpacing/>
              <w:rPr>
                <w:b/>
              </w:rPr>
            </w:pPr>
            <w:r w:rsidRPr="006F5BA2">
              <w:rPr>
                <w:b/>
              </w:rPr>
              <w:t>Collaborations:</w:t>
            </w:r>
          </w:p>
          <w:p w14:paraId="73C509E2" w14:textId="77777777" w:rsidR="006F5BA2" w:rsidRPr="006F5BA2" w:rsidRDefault="006F5BA2" w:rsidP="006F5BA2">
            <w:pPr>
              <w:contextualSpacing/>
            </w:pPr>
            <w:r w:rsidRPr="006F5BA2">
              <w:t>Graphic</w:t>
            </w:r>
          </w:p>
          <w:p w14:paraId="69191943" w14:textId="77777777" w:rsidR="006F5BA2" w:rsidRPr="006F5BA2" w:rsidRDefault="006F5BA2" w:rsidP="006F5BA2">
            <w:pPr>
              <w:contextualSpacing/>
            </w:pPr>
            <w:r w:rsidRPr="006F5BA2">
              <w:t>Interface</w:t>
            </w:r>
          </w:p>
          <w:p w14:paraId="02EB0A6B" w14:textId="77777777" w:rsidR="006F5BA2" w:rsidRPr="006F5BA2" w:rsidRDefault="006F5BA2" w:rsidP="006F5BA2">
            <w:pPr>
              <w:contextualSpacing/>
            </w:pPr>
            <w:r w:rsidRPr="006F5BA2">
              <w:t>Map Graphic (13)</w:t>
            </w:r>
          </w:p>
        </w:tc>
      </w:tr>
      <w:tr w:rsidR="006F5BA2" w:rsidRPr="006F5BA2" w14:paraId="111F367F" w14:textId="77777777" w:rsidTr="006F5BA2">
        <w:trPr>
          <w:trHeight w:val="296"/>
        </w:trPr>
        <w:tc>
          <w:tcPr>
            <w:tcW w:w="9198" w:type="dxa"/>
            <w:gridSpan w:val="2"/>
            <w:tcBorders>
              <w:bottom w:val="single" w:sz="4" w:space="0" w:color="000000"/>
            </w:tcBorders>
          </w:tcPr>
          <w:p w14:paraId="7CDE4AD8" w14:textId="757A6573" w:rsidR="006F5BA2" w:rsidRPr="006F5BA2" w:rsidRDefault="006F5BA2" w:rsidP="006F5BA2">
            <w:pPr>
              <w:contextualSpacing/>
              <w:rPr>
                <w:b/>
              </w:rPr>
            </w:pPr>
            <w:r w:rsidRPr="006F5BA2">
              <w:rPr>
                <w:b/>
              </w:rPr>
              <w:t>Comments</w:t>
            </w:r>
            <w:r>
              <w:rPr>
                <w:b/>
              </w:rPr>
              <w:t>:</w:t>
            </w:r>
          </w:p>
          <w:p w14:paraId="76EA2F23" w14:textId="77777777" w:rsidR="006F5BA2" w:rsidRPr="006F5BA2" w:rsidRDefault="006F5BA2" w:rsidP="006F5BA2">
            <w:pPr>
              <w:contextualSpacing/>
            </w:pPr>
            <w:r w:rsidRPr="006F5BA2">
              <w:t>Will implement by using Google maps API</w:t>
            </w:r>
          </w:p>
        </w:tc>
      </w:tr>
    </w:tbl>
    <w:p w14:paraId="78A9EA54" w14:textId="77777777" w:rsidR="00B80D65" w:rsidRDefault="00B80D65" w:rsidP="00B80D65"/>
    <w:p w14:paraId="46FEE2C9" w14:textId="77777777" w:rsidR="002B03CF" w:rsidRPr="006F5BA2" w:rsidRDefault="002B03CF" w:rsidP="00B80D6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B80D65" w:rsidRPr="006F5BA2" w14:paraId="0145063D" w14:textId="77777777" w:rsidTr="00B80D65">
        <w:tc>
          <w:tcPr>
            <w:tcW w:w="9198" w:type="dxa"/>
            <w:gridSpan w:val="2"/>
          </w:tcPr>
          <w:p w14:paraId="298F8098" w14:textId="77777777" w:rsidR="00B80D65" w:rsidRPr="006F5BA2" w:rsidRDefault="00B80D65" w:rsidP="00B80D65">
            <w:r w:rsidRPr="006F5BA2">
              <w:rPr>
                <w:b/>
              </w:rPr>
              <w:t>Class Name:</w:t>
            </w:r>
            <w:r w:rsidRPr="006F5BA2">
              <w:t xml:space="preserve"> Map Graphic</w:t>
            </w:r>
          </w:p>
        </w:tc>
      </w:tr>
      <w:tr w:rsidR="00B80D65" w:rsidRPr="006F5BA2" w14:paraId="1D3C7FCC" w14:textId="77777777" w:rsidTr="00B80D65">
        <w:tc>
          <w:tcPr>
            <w:tcW w:w="9198" w:type="dxa"/>
            <w:gridSpan w:val="2"/>
          </w:tcPr>
          <w:p w14:paraId="500CFC6B" w14:textId="77777777" w:rsidR="00B80D65" w:rsidRPr="006F5BA2" w:rsidRDefault="00B80D65" w:rsidP="00B80D65">
            <w:r w:rsidRPr="006F5BA2">
              <w:rPr>
                <w:b/>
              </w:rPr>
              <w:t>Superclass</w:t>
            </w:r>
            <w:r w:rsidRPr="006F5BA2">
              <w:t>: Graphic</w:t>
            </w:r>
          </w:p>
        </w:tc>
      </w:tr>
      <w:tr w:rsidR="00B80D65" w:rsidRPr="006F5BA2" w14:paraId="483BF30E" w14:textId="77777777" w:rsidTr="00B80D65">
        <w:tc>
          <w:tcPr>
            <w:tcW w:w="9198" w:type="dxa"/>
            <w:gridSpan w:val="2"/>
          </w:tcPr>
          <w:p w14:paraId="34FF7BC5" w14:textId="77777777" w:rsidR="00B80D65" w:rsidRPr="006F5BA2" w:rsidRDefault="00B80D65" w:rsidP="00B80D65">
            <w:r w:rsidRPr="006F5BA2">
              <w:rPr>
                <w:b/>
              </w:rPr>
              <w:t>Description:</w:t>
            </w:r>
            <w:r w:rsidRPr="006F5BA2">
              <w:t xml:space="preserve"> Will be used to compose buildings and check for malfunctions</w:t>
            </w:r>
          </w:p>
        </w:tc>
      </w:tr>
      <w:tr w:rsidR="00B80D65" w:rsidRPr="006F5BA2" w14:paraId="0CE43FBB" w14:textId="77777777" w:rsidTr="00B80D65">
        <w:trPr>
          <w:trHeight w:val="920"/>
        </w:trPr>
        <w:tc>
          <w:tcPr>
            <w:tcW w:w="4518" w:type="dxa"/>
          </w:tcPr>
          <w:p w14:paraId="3EE84CA8" w14:textId="77777777" w:rsidR="00B80D65" w:rsidRPr="006F5BA2" w:rsidRDefault="00B80D65" w:rsidP="00B80D65">
            <w:r w:rsidRPr="006F5BA2">
              <w:rPr>
                <w:b/>
              </w:rPr>
              <w:t>Contracts</w:t>
            </w:r>
            <w:r w:rsidRPr="006F5BA2">
              <w:t xml:space="preserve">: </w:t>
            </w:r>
          </w:p>
          <w:p w14:paraId="70D1AA6F" w14:textId="77777777" w:rsidR="00B80D65" w:rsidRPr="006F5BA2" w:rsidRDefault="00B80D65" w:rsidP="00B80D65">
            <w:r w:rsidRPr="006F5BA2">
              <w:t>13. Draw Map</w:t>
            </w:r>
          </w:p>
          <w:p w14:paraId="3684699F" w14:textId="77777777" w:rsidR="00B80D65" w:rsidRPr="006F5BA2" w:rsidRDefault="00B80D65" w:rsidP="00B80D65">
            <w:pPr>
              <w:numPr>
                <w:ilvl w:val="0"/>
                <w:numId w:val="16"/>
              </w:numPr>
            </w:pPr>
            <w:r w:rsidRPr="006F5BA2">
              <w:t>Gather map data</w:t>
            </w:r>
          </w:p>
          <w:p w14:paraId="10D4D800" w14:textId="77777777" w:rsidR="00B80D65" w:rsidRPr="006F5BA2" w:rsidRDefault="00B80D65" w:rsidP="00B80D65">
            <w:pPr>
              <w:numPr>
                <w:ilvl w:val="0"/>
                <w:numId w:val="16"/>
              </w:numPr>
            </w:pPr>
            <w:r w:rsidRPr="006F5BA2">
              <w:t>Construct image of map based on data gathered</w:t>
            </w:r>
          </w:p>
          <w:p w14:paraId="506F264E" w14:textId="77777777" w:rsidR="00B80D65" w:rsidRPr="006F5BA2" w:rsidRDefault="00B80D65" w:rsidP="00B80D65"/>
          <w:p w14:paraId="531D61EA" w14:textId="77777777" w:rsidR="00B80D65" w:rsidRPr="006F5BA2" w:rsidRDefault="00B80D65" w:rsidP="00B80D65">
            <w:pPr>
              <w:rPr>
                <w:b/>
              </w:rPr>
            </w:pPr>
            <w:r w:rsidRPr="006F5BA2">
              <w:rPr>
                <w:b/>
              </w:rPr>
              <w:t>Private Responsibilities:</w:t>
            </w:r>
          </w:p>
          <w:p w14:paraId="29423735" w14:textId="4139C8A0" w:rsidR="00B80D65" w:rsidRPr="006F5BA2" w:rsidRDefault="002B03CF" w:rsidP="002B03CF">
            <w:r>
              <w:t xml:space="preserve">- </w:t>
            </w:r>
            <w:r w:rsidR="00B80D65" w:rsidRPr="006F5BA2">
              <w:t>Compose buildings</w:t>
            </w:r>
          </w:p>
          <w:p w14:paraId="7B90C48D" w14:textId="512CD908" w:rsidR="006F5BA2" w:rsidRPr="006F5BA2" w:rsidRDefault="002B03CF" w:rsidP="002B03CF">
            <w:r>
              <w:t xml:space="preserve">- </w:t>
            </w:r>
            <w:r w:rsidR="00B80D65" w:rsidRPr="006F5BA2">
              <w:t>Check for malfunctions</w:t>
            </w:r>
          </w:p>
        </w:tc>
        <w:tc>
          <w:tcPr>
            <w:tcW w:w="4680" w:type="dxa"/>
          </w:tcPr>
          <w:p w14:paraId="7BD15C3D" w14:textId="77777777" w:rsidR="00B80D65" w:rsidRPr="006F5BA2" w:rsidRDefault="00B80D65" w:rsidP="00B80D65">
            <w:pPr>
              <w:rPr>
                <w:b/>
              </w:rPr>
            </w:pPr>
            <w:r w:rsidRPr="006F5BA2">
              <w:rPr>
                <w:b/>
              </w:rPr>
              <w:t>Collaborations:</w:t>
            </w:r>
          </w:p>
          <w:p w14:paraId="29CC9CA7" w14:textId="77777777" w:rsidR="00B80D65" w:rsidRPr="006F5BA2" w:rsidRDefault="00B80D65" w:rsidP="00B80D65">
            <w:r w:rsidRPr="006F5BA2">
              <w:t>Graphic</w:t>
            </w:r>
          </w:p>
          <w:p w14:paraId="29A27C53" w14:textId="77777777" w:rsidR="00B80D65" w:rsidRPr="006F5BA2" w:rsidRDefault="00B80D65" w:rsidP="00B80D65">
            <w:r w:rsidRPr="006F5BA2">
              <w:t>Building</w:t>
            </w:r>
          </w:p>
          <w:p w14:paraId="598844D5" w14:textId="77777777" w:rsidR="00B80D65" w:rsidRPr="006F5BA2" w:rsidRDefault="00B80D65" w:rsidP="00B80D65">
            <w:r w:rsidRPr="006F5BA2">
              <w:t>Malfunction (15)</w:t>
            </w:r>
          </w:p>
          <w:p w14:paraId="5BC5808F" w14:textId="77777777" w:rsidR="00B80D65" w:rsidRPr="006F5BA2" w:rsidRDefault="00B80D65" w:rsidP="00B80D65">
            <w:r w:rsidRPr="006F5BA2">
              <w:t>Consumption (4)</w:t>
            </w:r>
          </w:p>
          <w:p w14:paraId="42E1DE58" w14:textId="77777777" w:rsidR="00B80D65" w:rsidRPr="006F5BA2" w:rsidRDefault="00B80D65" w:rsidP="00B80D65"/>
          <w:p w14:paraId="6E1B9B20" w14:textId="77777777" w:rsidR="00B80D65" w:rsidRPr="006F5BA2" w:rsidRDefault="00B80D65" w:rsidP="00B80D65"/>
          <w:p w14:paraId="341B0D91" w14:textId="77777777" w:rsidR="00B80D65" w:rsidRPr="006F5BA2" w:rsidRDefault="00B80D65" w:rsidP="00B80D65"/>
        </w:tc>
      </w:tr>
      <w:tr w:rsidR="00B80D65" w:rsidRPr="006F5BA2" w14:paraId="282439DF" w14:textId="77777777" w:rsidTr="00B80D65">
        <w:trPr>
          <w:trHeight w:val="296"/>
        </w:trPr>
        <w:tc>
          <w:tcPr>
            <w:tcW w:w="9198" w:type="dxa"/>
            <w:gridSpan w:val="2"/>
            <w:tcBorders>
              <w:bottom w:val="single" w:sz="4" w:space="0" w:color="000000"/>
            </w:tcBorders>
          </w:tcPr>
          <w:p w14:paraId="2B6DAA6C" w14:textId="77777777" w:rsidR="00B80D65" w:rsidRPr="006F5BA2" w:rsidRDefault="00B80D65" w:rsidP="00B80D65">
            <w:pPr>
              <w:rPr>
                <w:b/>
              </w:rPr>
            </w:pPr>
            <w:r w:rsidRPr="006F5BA2">
              <w:rPr>
                <w:b/>
              </w:rPr>
              <w:t>Comments:</w:t>
            </w:r>
          </w:p>
          <w:p w14:paraId="292FC1A2" w14:textId="77777777" w:rsidR="00B80D65" w:rsidRPr="006F5BA2" w:rsidRDefault="00B80D65" w:rsidP="00B80D65">
            <w:r w:rsidRPr="006F5BA2">
              <w:t>None at this time.</w:t>
            </w:r>
          </w:p>
        </w:tc>
      </w:tr>
    </w:tbl>
    <w:p w14:paraId="1FDC916D" w14:textId="7E3D5ED5" w:rsidR="002B03CF" w:rsidRDefault="002B03CF" w:rsidP="00061F00">
      <w:pPr>
        <w:contextualSpacing/>
      </w:pPr>
    </w:p>
    <w:p w14:paraId="65B57B05" w14:textId="31591091" w:rsidR="00B80D65"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4F51FB62" w14:textId="77777777" w:rsidTr="00061F00">
        <w:tc>
          <w:tcPr>
            <w:tcW w:w="9198" w:type="dxa"/>
            <w:gridSpan w:val="2"/>
          </w:tcPr>
          <w:p w14:paraId="6BC3BDB7" w14:textId="77777777" w:rsidR="00061F00" w:rsidRPr="006F5BA2" w:rsidRDefault="00061F00" w:rsidP="00061F00">
            <w:pPr>
              <w:contextualSpacing/>
            </w:pPr>
            <w:r w:rsidRPr="006F5BA2">
              <w:rPr>
                <w:b/>
              </w:rPr>
              <w:lastRenderedPageBreak/>
              <w:t>Class Name:</w:t>
            </w:r>
            <w:r w:rsidRPr="006F5BA2">
              <w:t xml:space="preserve"> Mobile Interface</w:t>
            </w:r>
          </w:p>
        </w:tc>
      </w:tr>
      <w:tr w:rsidR="00061F00" w:rsidRPr="006F5BA2" w14:paraId="1D4F96A8" w14:textId="77777777" w:rsidTr="00061F00">
        <w:tc>
          <w:tcPr>
            <w:tcW w:w="9198" w:type="dxa"/>
            <w:gridSpan w:val="2"/>
          </w:tcPr>
          <w:p w14:paraId="1725B9A4" w14:textId="77777777" w:rsidR="00061F00" w:rsidRPr="006F5BA2" w:rsidRDefault="00061F00" w:rsidP="00061F00">
            <w:pPr>
              <w:contextualSpacing/>
            </w:pPr>
            <w:r w:rsidRPr="006F5BA2">
              <w:rPr>
                <w:b/>
              </w:rPr>
              <w:t xml:space="preserve">Description: </w:t>
            </w:r>
            <w:r w:rsidRPr="006F5BA2">
              <w:t>Handles the dynamic data requests between mobile user and the system</w:t>
            </w:r>
          </w:p>
        </w:tc>
      </w:tr>
      <w:tr w:rsidR="00061F00" w:rsidRPr="006F5BA2" w14:paraId="01074C0B" w14:textId="77777777" w:rsidTr="00061F00">
        <w:trPr>
          <w:trHeight w:val="920"/>
        </w:trPr>
        <w:tc>
          <w:tcPr>
            <w:tcW w:w="4518" w:type="dxa"/>
          </w:tcPr>
          <w:p w14:paraId="115368DA" w14:textId="77777777" w:rsidR="00061F00" w:rsidRPr="006F5BA2" w:rsidRDefault="00061F00" w:rsidP="00061F00">
            <w:pPr>
              <w:contextualSpacing/>
              <w:rPr>
                <w:b/>
              </w:rPr>
            </w:pPr>
            <w:r w:rsidRPr="006F5BA2">
              <w:rPr>
                <w:b/>
              </w:rPr>
              <w:t>Contracts:</w:t>
            </w:r>
          </w:p>
          <w:p w14:paraId="47EA210D" w14:textId="77777777" w:rsidR="00061F00" w:rsidRPr="006F5BA2" w:rsidRDefault="00061F00" w:rsidP="00061F00">
            <w:pPr>
              <w:contextualSpacing/>
              <w:rPr>
                <w:b/>
              </w:rPr>
            </w:pPr>
          </w:p>
          <w:p w14:paraId="7C02CFDA" w14:textId="77777777" w:rsidR="00061F00" w:rsidRPr="006F5BA2" w:rsidRDefault="00061F00" w:rsidP="00061F00">
            <w:pPr>
              <w:contextualSpacing/>
              <w:rPr>
                <w:b/>
              </w:rPr>
            </w:pPr>
            <w:r w:rsidRPr="006F5BA2">
              <w:rPr>
                <w:b/>
              </w:rPr>
              <w:t>Responsibilities:</w:t>
            </w:r>
          </w:p>
          <w:p w14:paraId="12ECE020" w14:textId="408EF7D9" w:rsidR="006F5BA2" w:rsidRPr="006F5BA2" w:rsidRDefault="00061F00" w:rsidP="00061F00">
            <w:pPr>
              <w:contextualSpacing/>
            </w:pPr>
            <w:r w:rsidRPr="006F5BA2">
              <w:t>- Display Mobile Interface</w:t>
            </w:r>
          </w:p>
        </w:tc>
        <w:tc>
          <w:tcPr>
            <w:tcW w:w="4680" w:type="dxa"/>
          </w:tcPr>
          <w:p w14:paraId="245EDDE7" w14:textId="77777777" w:rsidR="00061F00" w:rsidRPr="006F5BA2" w:rsidRDefault="00061F00" w:rsidP="00061F00">
            <w:pPr>
              <w:contextualSpacing/>
              <w:rPr>
                <w:b/>
              </w:rPr>
            </w:pPr>
            <w:r w:rsidRPr="006F5BA2">
              <w:rPr>
                <w:b/>
              </w:rPr>
              <w:t>Collaborations:</w:t>
            </w:r>
          </w:p>
          <w:p w14:paraId="6673BC2F" w14:textId="77777777" w:rsidR="00061F00" w:rsidRPr="006F5BA2" w:rsidRDefault="00061F00" w:rsidP="00061F00">
            <w:pPr>
              <w:contextualSpacing/>
            </w:pPr>
            <w:r w:rsidRPr="006F5BA2">
              <w:t>Tech Interface</w:t>
            </w:r>
          </w:p>
        </w:tc>
      </w:tr>
      <w:tr w:rsidR="00061F00" w:rsidRPr="006F5BA2" w14:paraId="6C4F7512" w14:textId="77777777" w:rsidTr="00061F00">
        <w:trPr>
          <w:trHeight w:val="296"/>
        </w:trPr>
        <w:tc>
          <w:tcPr>
            <w:tcW w:w="9198" w:type="dxa"/>
            <w:gridSpan w:val="2"/>
            <w:tcBorders>
              <w:bottom w:val="single" w:sz="4" w:space="0" w:color="000000"/>
            </w:tcBorders>
          </w:tcPr>
          <w:p w14:paraId="0FFCE3DE" w14:textId="77777777" w:rsidR="00061F00" w:rsidRPr="006F5BA2" w:rsidRDefault="00061F00" w:rsidP="00061F00">
            <w:pPr>
              <w:contextualSpacing/>
              <w:rPr>
                <w:b/>
              </w:rPr>
            </w:pPr>
            <w:r w:rsidRPr="006F5BA2">
              <w:rPr>
                <w:b/>
              </w:rPr>
              <w:t xml:space="preserve">Comments: </w:t>
            </w:r>
          </w:p>
          <w:p w14:paraId="73BE7305" w14:textId="77777777" w:rsidR="00061F00" w:rsidRPr="006F5BA2" w:rsidRDefault="00061F00" w:rsidP="00061F00">
            <w:pPr>
              <w:contextualSpacing/>
            </w:pPr>
            <w:r w:rsidRPr="006F5BA2">
              <w:t xml:space="preserve">Requires successful login by user with technician credentials </w:t>
            </w:r>
          </w:p>
        </w:tc>
      </w:tr>
    </w:tbl>
    <w:p w14:paraId="63A62CDE" w14:textId="77777777" w:rsidR="006F5BA2" w:rsidRDefault="006F5BA2" w:rsidP="00061F00">
      <w:pPr>
        <w:contextualSpacing/>
      </w:pPr>
    </w:p>
    <w:p w14:paraId="40DD62A4" w14:textId="77777777" w:rsidR="002B03CF" w:rsidRPr="006F5BA2" w:rsidRDefault="002B03CF"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7B96D2F3" w14:textId="77777777" w:rsidTr="00061F00">
        <w:tc>
          <w:tcPr>
            <w:tcW w:w="9198" w:type="dxa"/>
            <w:gridSpan w:val="2"/>
          </w:tcPr>
          <w:p w14:paraId="41D09FFF" w14:textId="77777777" w:rsidR="00061F00" w:rsidRPr="006F5BA2" w:rsidRDefault="00061F00" w:rsidP="00061F00">
            <w:pPr>
              <w:contextualSpacing/>
            </w:pPr>
            <w:r w:rsidRPr="006F5BA2">
              <w:rPr>
                <w:b/>
              </w:rPr>
              <w:t>Class Name:</w:t>
            </w:r>
            <w:r w:rsidRPr="006F5BA2">
              <w:t xml:space="preserve"> Public Interface</w:t>
            </w:r>
          </w:p>
        </w:tc>
      </w:tr>
      <w:tr w:rsidR="00061F00" w:rsidRPr="006F5BA2" w14:paraId="5F7AC480" w14:textId="77777777" w:rsidTr="00061F00">
        <w:tc>
          <w:tcPr>
            <w:tcW w:w="9198" w:type="dxa"/>
            <w:gridSpan w:val="2"/>
          </w:tcPr>
          <w:p w14:paraId="6427A1E5" w14:textId="77777777" w:rsidR="00061F00" w:rsidRPr="006F5BA2" w:rsidRDefault="00061F00" w:rsidP="00061F00">
            <w:pPr>
              <w:contextualSpacing/>
            </w:pPr>
            <w:r w:rsidRPr="006F5BA2">
              <w:rPr>
                <w:b/>
              </w:rPr>
              <w:t xml:space="preserve">Description: </w:t>
            </w:r>
            <w:r w:rsidRPr="006F5BA2">
              <w:t>Handles the dynamic data requests between the general user and the system</w:t>
            </w:r>
          </w:p>
        </w:tc>
      </w:tr>
      <w:tr w:rsidR="00061F00" w:rsidRPr="006F5BA2" w14:paraId="401F1CD7" w14:textId="77777777" w:rsidTr="00061F00">
        <w:trPr>
          <w:trHeight w:val="920"/>
        </w:trPr>
        <w:tc>
          <w:tcPr>
            <w:tcW w:w="4518" w:type="dxa"/>
          </w:tcPr>
          <w:p w14:paraId="03D15B70" w14:textId="77777777" w:rsidR="00061F00" w:rsidRPr="006F5BA2" w:rsidRDefault="00061F00" w:rsidP="00061F00">
            <w:pPr>
              <w:contextualSpacing/>
              <w:rPr>
                <w:b/>
              </w:rPr>
            </w:pPr>
            <w:r w:rsidRPr="006F5BA2">
              <w:rPr>
                <w:b/>
              </w:rPr>
              <w:t>Contracts:</w:t>
            </w:r>
          </w:p>
          <w:p w14:paraId="11AD919C" w14:textId="77777777" w:rsidR="00061F00" w:rsidRPr="006F5BA2" w:rsidRDefault="00061F00" w:rsidP="00061F00">
            <w:pPr>
              <w:contextualSpacing/>
              <w:rPr>
                <w:b/>
              </w:rPr>
            </w:pPr>
          </w:p>
          <w:p w14:paraId="4AB7D0CF" w14:textId="77777777" w:rsidR="00061F00" w:rsidRPr="006F5BA2" w:rsidRDefault="00061F00" w:rsidP="00061F00">
            <w:pPr>
              <w:contextualSpacing/>
              <w:rPr>
                <w:b/>
              </w:rPr>
            </w:pPr>
            <w:r w:rsidRPr="006F5BA2">
              <w:rPr>
                <w:b/>
              </w:rPr>
              <w:t>Responsibilities:</w:t>
            </w:r>
          </w:p>
          <w:p w14:paraId="08D26573" w14:textId="6C14503A" w:rsidR="006F5BA2" w:rsidRPr="006F5BA2" w:rsidRDefault="00061F00" w:rsidP="00061F00">
            <w:pPr>
              <w:contextualSpacing/>
            </w:pPr>
            <w:r w:rsidRPr="006F5BA2">
              <w:t>- Display Public Interface</w:t>
            </w:r>
          </w:p>
        </w:tc>
        <w:tc>
          <w:tcPr>
            <w:tcW w:w="4680" w:type="dxa"/>
          </w:tcPr>
          <w:p w14:paraId="0A8AB4DD" w14:textId="77777777" w:rsidR="00061F00" w:rsidRPr="006F5BA2" w:rsidRDefault="00061F00" w:rsidP="00061F00">
            <w:pPr>
              <w:contextualSpacing/>
              <w:rPr>
                <w:b/>
              </w:rPr>
            </w:pPr>
            <w:r w:rsidRPr="006F5BA2">
              <w:rPr>
                <w:b/>
              </w:rPr>
              <w:t>Collaborations:</w:t>
            </w:r>
          </w:p>
          <w:p w14:paraId="06492BB9" w14:textId="77777777" w:rsidR="00061F00" w:rsidRPr="006F5BA2" w:rsidRDefault="00061F00" w:rsidP="00061F00">
            <w:pPr>
              <w:contextualSpacing/>
            </w:pPr>
            <w:r w:rsidRPr="006F5BA2">
              <w:t>Interface</w:t>
            </w:r>
          </w:p>
        </w:tc>
      </w:tr>
      <w:tr w:rsidR="00061F00" w:rsidRPr="006F5BA2" w14:paraId="2069EC74" w14:textId="77777777" w:rsidTr="00061F00">
        <w:trPr>
          <w:trHeight w:val="296"/>
        </w:trPr>
        <w:tc>
          <w:tcPr>
            <w:tcW w:w="9198" w:type="dxa"/>
            <w:gridSpan w:val="2"/>
            <w:tcBorders>
              <w:bottom w:val="single" w:sz="4" w:space="0" w:color="000000"/>
            </w:tcBorders>
          </w:tcPr>
          <w:p w14:paraId="04A24CA2" w14:textId="77777777" w:rsidR="00061F00" w:rsidRPr="006F5BA2" w:rsidRDefault="00061F00" w:rsidP="00061F00">
            <w:pPr>
              <w:contextualSpacing/>
              <w:rPr>
                <w:b/>
              </w:rPr>
            </w:pPr>
            <w:r w:rsidRPr="006F5BA2">
              <w:rPr>
                <w:b/>
              </w:rPr>
              <w:t>Comments:</w:t>
            </w:r>
          </w:p>
          <w:p w14:paraId="6162A53C" w14:textId="77777777" w:rsidR="00061F00" w:rsidRPr="006F5BA2" w:rsidRDefault="00061F00" w:rsidP="00061F00">
            <w:pPr>
              <w:contextualSpacing/>
            </w:pPr>
            <w:r w:rsidRPr="006F5BA2">
              <w:t>None at this time</w:t>
            </w:r>
          </w:p>
        </w:tc>
      </w:tr>
    </w:tbl>
    <w:p w14:paraId="1AA0E912" w14:textId="77777777" w:rsidR="00061F00" w:rsidRPr="006F5BA2" w:rsidRDefault="00061F00" w:rsidP="00061F00">
      <w:pPr>
        <w:contextualSpacing/>
      </w:pPr>
    </w:p>
    <w:p w14:paraId="3DA7794A" w14:textId="23DB06B6" w:rsidR="00CD294C" w:rsidRPr="006F5BA2" w:rsidRDefault="00CD294C" w:rsidP="00061F00">
      <w:pPr>
        <w:contextual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061F00" w:rsidRPr="006F5BA2" w14:paraId="47D43FB5" w14:textId="77777777" w:rsidTr="00061F00">
        <w:tc>
          <w:tcPr>
            <w:tcW w:w="9198" w:type="dxa"/>
            <w:gridSpan w:val="2"/>
          </w:tcPr>
          <w:p w14:paraId="2A1A2398" w14:textId="77777777" w:rsidR="00061F00" w:rsidRPr="006F5BA2" w:rsidRDefault="00061F00" w:rsidP="00061F00">
            <w:pPr>
              <w:contextualSpacing/>
            </w:pPr>
            <w:r w:rsidRPr="006F5BA2">
              <w:rPr>
                <w:b/>
              </w:rPr>
              <w:t>Class Name:</w:t>
            </w:r>
            <w:r w:rsidRPr="006F5BA2">
              <w:t xml:space="preserve"> Reading</w:t>
            </w:r>
          </w:p>
        </w:tc>
      </w:tr>
      <w:tr w:rsidR="00061F00" w:rsidRPr="006F5BA2" w14:paraId="7F5D552F" w14:textId="77777777" w:rsidTr="00061F00">
        <w:tc>
          <w:tcPr>
            <w:tcW w:w="9198" w:type="dxa"/>
            <w:gridSpan w:val="2"/>
          </w:tcPr>
          <w:p w14:paraId="349CD327" w14:textId="77777777" w:rsidR="00061F00" w:rsidRPr="006F5BA2" w:rsidRDefault="00061F00" w:rsidP="00061F00">
            <w:pPr>
              <w:contextualSpacing/>
            </w:pPr>
            <w:r w:rsidRPr="006F5BA2">
              <w:rPr>
                <w:b/>
              </w:rPr>
              <w:t xml:space="preserve">Description: </w:t>
            </w:r>
            <w:r w:rsidRPr="006F5BA2">
              <w:t>Representation of a consumption reading generated from a sensor</w:t>
            </w:r>
          </w:p>
        </w:tc>
      </w:tr>
      <w:tr w:rsidR="00061F00" w:rsidRPr="006F5BA2" w14:paraId="59C0674D" w14:textId="77777777" w:rsidTr="00061F00">
        <w:trPr>
          <w:trHeight w:val="920"/>
        </w:trPr>
        <w:tc>
          <w:tcPr>
            <w:tcW w:w="4518" w:type="dxa"/>
          </w:tcPr>
          <w:p w14:paraId="3A99D9FF" w14:textId="77777777" w:rsidR="00061F00" w:rsidRPr="006F5BA2" w:rsidRDefault="00061F00" w:rsidP="00061F00">
            <w:pPr>
              <w:contextualSpacing/>
              <w:rPr>
                <w:b/>
              </w:rPr>
            </w:pPr>
            <w:r w:rsidRPr="006F5BA2">
              <w:rPr>
                <w:b/>
              </w:rPr>
              <w:t>Contracts:</w:t>
            </w:r>
          </w:p>
          <w:p w14:paraId="3B4CD119" w14:textId="77777777" w:rsidR="00061F00" w:rsidRPr="006F5BA2" w:rsidRDefault="00061F00" w:rsidP="00061F00">
            <w:pPr>
              <w:contextualSpacing/>
            </w:pPr>
            <w:r w:rsidRPr="006F5BA2">
              <w:t>8. Read data from sensors</w:t>
            </w:r>
          </w:p>
          <w:p w14:paraId="0CFE6E2C" w14:textId="56F66C80" w:rsidR="00061F00" w:rsidRPr="006F5BA2" w:rsidRDefault="00061F00" w:rsidP="002B03CF">
            <w:pPr>
              <w:numPr>
                <w:ilvl w:val="0"/>
                <w:numId w:val="16"/>
              </w:numPr>
            </w:pPr>
            <w:r w:rsidRPr="006F5BA2">
              <w:t>Get sensor data</w:t>
            </w:r>
          </w:p>
          <w:p w14:paraId="17D54968" w14:textId="37C4479F" w:rsidR="00061F00" w:rsidRPr="006F5BA2" w:rsidRDefault="00061F00" w:rsidP="002B03CF">
            <w:pPr>
              <w:numPr>
                <w:ilvl w:val="0"/>
                <w:numId w:val="16"/>
              </w:numPr>
            </w:pPr>
            <w:r w:rsidRPr="006F5BA2">
              <w:t>Record sensor data</w:t>
            </w:r>
          </w:p>
          <w:p w14:paraId="6C6DCFD4" w14:textId="7FFC81BD" w:rsidR="00061F00" w:rsidRPr="006F5BA2" w:rsidRDefault="00061F00" w:rsidP="002B03CF">
            <w:pPr>
              <w:numPr>
                <w:ilvl w:val="0"/>
                <w:numId w:val="16"/>
              </w:numPr>
            </w:pPr>
            <w:r w:rsidRPr="006F5BA2">
              <w:t>Calculate consumption for sensor</w:t>
            </w:r>
          </w:p>
          <w:p w14:paraId="4BCAE8EF" w14:textId="77777777" w:rsidR="00061F00" w:rsidRPr="006F5BA2" w:rsidRDefault="00061F00" w:rsidP="00061F00">
            <w:pPr>
              <w:contextualSpacing/>
              <w:rPr>
                <w:b/>
              </w:rPr>
            </w:pPr>
            <w:r w:rsidRPr="006F5BA2">
              <w:rPr>
                <w:b/>
              </w:rPr>
              <w:t>Responsibilities:</w:t>
            </w:r>
          </w:p>
          <w:p w14:paraId="4256E879" w14:textId="77777777" w:rsidR="00061F00" w:rsidRPr="006F5BA2" w:rsidRDefault="00061F00" w:rsidP="00061F00">
            <w:pPr>
              <w:contextualSpacing/>
            </w:pPr>
            <w:r w:rsidRPr="006F5BA2">
              <w:t>- Calculate Consumption</w:t>
            </w:r>
          </w:p>
          <w:p w14:paraId="1B214705" w14:textId="6256B189" w:rsidR="006F5BA2" w:rsidRPr="006F5BA2" w:rsidRDefault="00061F00" w:rsidP="00061F00">
            <w:pPr>
              <w:contextualSpacing/>
            </w:pPr>
            <w:r w:rsidRPr="006F5BA2">
              <w:t>- Store Reading</w:t>
            </w:r>
          </w:p>
        </w:tc>
        <w:tc>
          <w:tcPr>
            <w:tcW w:w="4680" w:type="dxa"/>
          </w:tcPr>
          <w:p w14:paraId="66AE5538" w14:textId="77777777" w:rsidR="00061F00" w:rsidRPr="006F5BA2" w:rsidRDefault="00061F00" w:rsidP="00061F00">
            <w:pPr>
              <w:contextualSpacing/>
              <w:rPr>
                <w:b/>
              </w:rPr>
            </w:pPr>
            <w:r w:rsidRPr="006F5BA2">
              <w:rPr>
                <w:b/>
              </w:rPr>
              <w:t>Collaborations:</w:t>
            </w:r>
          </w:p>
          <w:p w14:paraId="49082D58" w14:textId="77777777" w:rsidR="00061F00" w:rsidRPr="006F5BA2" w:rsidRDefault="00061F00" w:rsidP="00061F00">
            <w:pPr>
              <w:contextualSpacing/>
            </w:pPr>
            <w:r w:rsidRPr="006F5BA2">
              <w:t>Sensor (9)</w:t>
            </w:r>
          </w:p>
        </w:tc>
      </w:tr>
      <w:tr w:rsidR="00061F00" w:rsidRPr="006F5BA2" w14:paraId="4EA0ADCF" w14:textId="77777777" w:rsidTr="00061F00">
        <w:trPr>
          <w:trHeight w:val="296"/>
        </w:trPr>
        <w:tc>
          <w:tcPr>
            <w:tcW w:w="9198" w:type="dxa"/>
            <w:gridSpan w:val="2"/>
            <w:tcBorders>
              <w:bottom w:val="single" w:sz="4" w:space="0" w:color="000000"/>
            </w:tcBorders>
          </w:tcPr>
          <w:p w14:paraId="4547E91D" w14:textId="77777777" w:rsidR="00061F00" w:rsidRPr="006F5BA2" w:rsidRDefault="00061F00" w:rsidP="00061F00">
            <w:pPr>
              <w:contextualSpacing/>
              <w:rPr>
                <w:b/>
              </w:rPr>
            </w:pPr>
            <w:r w:rsidRPr="006F5BA2">
              <w:rPr>
                <w:b/>
              </w:rPr>
              <w:t>Comments:</w:t>
            </w:r>
          </w:p>
          <w:p w14:paraId="72C6C5D7" w14:textId="77777777" w:rsidR="00061F00" w:rsidRPr="006F5BA2" w:rsidRDefault="00061F00" w:rsidP="00061F00">
            <w:pPr>
              <w:contextualSpacing/>
            </w:pPr>
            <w:r w:rsidRPr="006F5BA2">
              <w:t xml:space="preserve">Known attributes: Data, and Timestamp </w:t>
            </w:r>
          </w:p>
        </w:tc>
      </w:tr>
    </w:tbl>
    <w:p w14:paraId="6CB12107" w14:textId="354F723D" w:rsidR="002B03CF" w:rsidRDefault="002B03CF" w:rsidP="00061F00"/>
    <w:p w14:paraId="081E10DD" w14:textId="46AA5546" w:rsidR="002B03CF" w:rsidRPr="006F5BA2" w:rsidRDefault="002B03CF"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78E463BA" w14:textId="77777777" w:rsidTr="006F5BA2">
        <w:tc>
          <w:tcPr>
            <w:tcW w:w="9198" w:type="dxa"/>
            <w:gridSpan w:val="2"/>
          </w:tcPr>
          <w:p w14:paraId="3564D8F8" w14:textId="77777777" w:rsidR="006F5BA2" w:rsidRPr="006F5BA2" w:rsidRDefault="006F5BA2" w:rsidP="006F5BA2">
            <w:r w:rsidRPr="006F5BA2">
              <w:rPr>
                <w:b/>
              </w:rPr>
              <w:lastRenderedPageBreak/>
              <w:t xml:space="preserve">Class Name: </w:t>
            </w:r>
            <w:r w:rsidRPr="006F5BA2">
              <w:t>Sensor</w:t>
            </w:r>
          </w:p>
        </w:tc>
      </w:tr>
      <w:tr w:rsidR="006F5BA2" w:rsidRPr="006F5BA2" w14:paraId="7032B3EA" w14:textId="77777777" w:rsidTr="006F5BA2">
        <w:tc>
          <w:tcPr>
            <w:tcW w:w="9198" w:type="dxa"/>
            <w:gridSpan w:val="2"/>
          </w:tcPr>
          <w:p w14:paraId="6CD2DB44" w14:textId="77777777" w:rsidR="006F5BA2" w:rsidRPr="006F5BA2" w:rsidRDefault="006F5BA2" w:rsidP="006F5BA2">
            <w:r w:rsidRPr="006F5BA2">
              <w:rPr>
                <w:b/>
              </w:rPr>
              <w:t xml:space="preserve">Description: </w:t>
            </w:r>
            <w:r w:rsidRPr="006F5BA2">
              <w:t>Retrieves specific sensor’s history or metadata</w:t>
            </w:r>
          </w:p>
        </w:tc>
      </w:tr>
      <w:tr w:rsidR="006F5BA2" w:rsidRPr="006F5BA2" w14:paraId="79CD1935" w14:textId="77777777" w:rsidTr="006F5BA2">
        <w:trPr>
          <w:trHeight w:val="920"/>
        </w:trPr>
        <w:tc>
          <w:tcPr>
            <w:tcW w:w="4518" w:type="dxa"/>
          </w:tcPr>
          <w:p w14:paraId="642D0DB8" w14:textId="77777777" w:rsidR="006F5BA2" w:rsidRPr="006F5BA2" w:rsidRDefault="006F5BA2" w:rsidP="006F5BA2">
            <w:pPr>
              <w:rPr>
                <w:b/>
              </w:rPr>
            </w:pPr>
            <w:r w:rsidRPr="006F5BA2">
              <w:rPr>
                <w:b/>
              </w:rPr>
              <w:t>Contracts:</w:t>
            </w:r>
          </w:p>
          <w:p w14:paraId="2F743379" w14:textId="77777777" w:rsidR="006F5BA2" w:rsidRPr="006F5BA2" w:rsidRDefault="006F5BA2" w:rsidP="006F5BA2">
            <w:r w:rsidRPr="006F5BA2">
              <w:t>6. Provide reading data</w:t>
            </w:r>
          </w:p>
          <w:p w14:paraId="23057229" w14:textId="34CE1EDC" w:rsidR="006F5BA2" w:rsidRPr="006F5BA2" w:rsidRDefault="002B03CF" w:rsidP="002B03CF">
            <w:pPr>
              <w:numPr>
                <w:ilvl w:val="0"/>
                <w:numId w:val="16"/>
              </w:numPr>
            </w:pPr>
            <w:r>
              <w:t>A</w:t>
            </w:r>
            <w:r w:rsidR="006F5BA2" w:rsidRPr="006F5BA2">
              <w:t>ssist relative buildings in calculating total consumption values</w:t>
            </w:r>
          </w:p>
          <w:p w14:paraId="22F95554" w14:textId="77777777" w:rsidR="006F5BA2" w:rsidRPr="006F5BA2" w:rsidRDefault="006F5BA2" w:rsidP="006F5BA2">
            <w:r w:rsidRPr="006F5BA2">
              <w:t>9. Store reading to sensor object</w:t>
            </w:r>
          </w:p>
          <w:p w14:paraId="524B4777" w14:textId="249D3382" w:rsidR="006F5BA2" w:rsidRPr="006F5BA2" w:rsidRDefault="002B03CF" w:rsidP="002B03CF">
            <w:pPr>
              <w:numPr>
                <w:ilvl w:val="0"/>
                <w:numId w:val="16"/>
              </w:numPr>
            </w:pPr>
            <w:r>
              <w:t>P</w:t>
            </w:r>
            <w:r w:rsidR="006F5BA2" w:rsidRPr="006F5BA2">
              <w:t>eriodically update database about new values</w:t>
            </w:r>
          </w:p>
          <w:p w14:paraId="2D0172CE" w14:textId="77777777" w:rsidR="006F5BA2" w:rsidRPr="006F5BA2" w:rsidRDefault="006F5BA2" w:rsidP="006F5BA2">
            <w:pPr>
              <w:rPr>
                <w:b/>
              </w:rPr>
            </w:pPr>
            <w:r w:rsidRPr="006F5BA2">
              <w:rPr>
                <w:b/>
              </w:rPr>
              <w:t>Private Responsibilities:</w:t>
            </w:r>
          </w:p>
          <w:p w14:paraId="137E4A49" w14:textId="6FC992D4" w:rsidR="006F5BA2" w:rsidRPr="006F5BA2" w:rsidRDefault="006F5BA2" w:rsidP="006F5BA2">
            <w:r w:rsidRPr="006F5BA2">
              <w:t>- Retrieve Sensor Data</w:t>
            </w:r>
          </w:p>
        </w:tc>
        <w:tc>
          <w:tcPr>
            <w:tcW w:w="4680" w:type="dxa"/>
          </w:tcPr>
          <w:p w14:paraId="6EF49A99" w14:textId="77777777" w:rsidR="006F5BA2" w:rsidRPr="006F5BA2" w:rsidRDefault="006F5BA2" w:rsidP="006F5BA2">
            <w:pPr>
              <w:rPr>
                <w:b/>
              </w:rPr>
            </w:pPr>
            <w:r w:rsidRPr="006F5BA2">
              <w:rPr>
                <w:b/>
              </w:rPr>
              <w:t>Collaborations:</w:t>
            </w:r>
          </w:p>
          <w:p w14:paraId="38DBD5BF" w14:textId="77777777" w:rsidR="006F5BA2" w:rsidRPr="006F5BA2" w:rsidRDefault="006F5BA2" w:rsidP="006F5BA2">
            <w:r w:rsidRPr="006F5BA2">
              <w:t>Building</w:t>
            </w:r>
          </w:p>
          <w:p w14:paraId="64A3C518" w14:textId="77777777" w:rsidR="006F5BA2" w:rsidRPr="006F5BA2" w:rsidRDefault="006F5BA2" w:rsidP="006F5BA2">
            <w:r w:rsidRPr="006F5BA2">
              <w:t>Reading</w:t>
            </w:r>
          </w:p>
        </w:tc>
      </w:tr>
      <w:tr w:rsidR="006F5BA2" w:rsidRPr="006F5BA2" w14:paraId="3DFC6FDD" w14:textId="77777777" w:rsidTr="006F5BA2">
        <w:trPr>
          <w:trHeight w:val="296"/>
        </w:trPr>
        <w:tc>
          <w:tcPr>
            <w:tcW w:w="9198" w:type="dxa"/>
            <w:gridSpan w:val="2"/>
            <w:tcBorders>
              <w:bottom w:val="single" w:sz="4" w:space="0" w:color="000000"/>
            </w:tcBorders>
          </w:tcPr>
          <w:p w14:paraId="4C4D113F" w14:textId="77777777" w:rsidR="006F5BA2" w:rsidRPr="006F5BA2" w:rsidRDefault="006F5BA2" w:rsidP="006F5BA2">
            <w:pPr>
              <w:rPr>
                <w:b/>
              </w:rPr>
            </w:pPr>
            <w:r w:rsidRPr="006F5BA2">
              <w:rPr>
                <w:b/>
              </w:rPr>
              <w:t>Comments:</w:t>
            </w:r>
          </w:p>
          <w:p w14:paraId="439B75A1" w14:textId="77777777" w:rsidR="006F5BA2" w:rsidRPr="006F5BA2" w:rsidRDefault="006F5BA2" w:rsidP="006F5BA2">
            <w:r w:rsidRPr="006F5BA2">
              <w:t>Known attributes: Time, Expected Value, Sensor Data Type, Current data being read</w:t>
            </w:r>
          </w:p>
        </w:tc>
      </w:tr>
    </w:tbl>
    <w:p w14:paraId="3B62B0D9" w14:textId="77777777" w:rsidR="00EF0811" w:rsidRDefault="00EF0811" w:rsidP="00EF0811"/>
    <w:p w14:paraId="0F964529" w14:textId="77777777" w:rsidR="002B03CF" w:rsidRPr="006F5BA2" w:rsidRDefault="002B03CF" w:rsidP="00EF081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430CBF13" w14:textId="77777777" w:rsidTr="006F5BA2">
        <w:tc>
          <w:tcPr>
            <w:tcW w:w="9198" w:type="dxa"/>
            <w:gridSpan w:val="2"/>
          </w:tcPr>
          <w:p w14:paraId="69036A2A" w14:textId="77777777" w:rsidR="006F5BA2" w:rsidRPr="006F5BA2" w:rsidRDefault="006F5BA2" w:rsidP="006F5BA2">
            <w:r w:rsidRPr="006F5BA2">
              <w:rPr>
                <w:b/>
              </w:rPr>
              <w:t xml:space="preserve">Class Name: </w:t>
            </w:r>
            <w:r w:rsidRPr="006F5BA2">
              <w:t>Task</w:t>
            </w:r>
          </w:p>
        </w:tc>
      </w:tr>
      <w:tr w:rsidR="006F5BA2" w:rsidRPr="006F5BA2" w14:paraId="52CC9184" w14:textId="77777777" w:rsidTr="006F5BA2">
        <w:tc>
          <w:tcPr>
            <w:tcW w:w="9198" w:type="dxa"/>
            <w:gridSpan w:val="2"/>
          </w:tcPr>
          <w:p w14:paraId="5B0B125E" w14:textId="77777777" w:rsidR="006F5BA2" w:rsidRPr="006F5BA2" w:rsidRDefault="006F5BA2" w:rsidP="006F5BA2">
            <w:r w:rsidRPr="006F5BA2">
              <w:rPr>
                <w:b/>
              </w:rPr>
              <w:t xml:space="preserve">Description: </w:t>
            </w:r>
            <w:r w:rsidRPr="006F5BA2">
              <w:t>Handles extra data about a malfunction</w:t>
            </w:r>
          </w:p>
        </w:tc>
      </w:tr>
      <w:tr w:rsidR="006F5BA2" w:rsidRPr="006F5BA2" w14:paraId="6424A98A" w14:textId="77777777" w:rsidTr="006F5BA2">
        <w:trPr>
          <w:trHeight w:val="920"/>
        </w:trPr>
        <w:tc>
          <w:tcPr>
            <w:tcW w:w="4518" w:type="dxa"/>
          </w:tcPr>
          <w:p w14:paraId="0CF747FA" w14:textId="77777777" w:rsidR="006F5BA2" w:rsidRPr="006F5BA2" w:rsidRDefault="006F5BA2" w:rsidP="006F5BA2">
            <w:pPr>
              <w:rPr>
                <w:b/>
              </w:rPr>
            </w:pPr>
            <w:r w:rsidRPr="006F5BA2">
              <w:rPr>
                <w:b/>
              </w:rPr>
              <w:t>Contracts:</w:t>
            </w:r>
          </w:p>
          <w:p w14:paraId="0590FF31" w14:textId="77777777" w:rsidR="006F5BA2" w:rsidRPr="006F5BA2" w:rsidRDefault="006F5BA2" w:rsidP="006F5BA2">
            <w:r w:rsidRPr="006F5BA2">
              <w:t>14. Manage task data</w:t>
            </w:r>
          </w:p>
          <w:p w14:paraId="269AA536" w14:textId="22DB91D0" w:rsidR="006F5BA2" w:rsidRPr="006F5BA2" w:rsidRDefault="006F5BA2" w:rsidP="002B03CF">
            <w:pPr>
              <w:numPr>
                <w:ilvl w:val="0"/>
                <w:numId w:val="16"/>
              </w:numPr>
            </w:pPr>
            <w:r w:rsidRPr="006F5BA2">
              <w:t>Tech users modify/update data as needed</w:t>
            </w:r>
          </w:p>
          <w:p w14:paraId="15C0DB1E" w14:textId="77777777" w:rsidR="006F5BA2" w:rsidRPr="006F5BA2" w:rsidRDefault="006F5BA2" w:rsidP="006F5BA2">
            <w:pPr>
              <w:rPr>
                <w:b/>
              </w:rPr>
            </w:pPr>
            <w:r w:rsidRPr="006F5BA2">
              <w:rPr>
                <w:b/>
              </w:rPr>
              <w:t>Private Responsibilities:</w:t>
            </w:r>
          </w:p>
          <w:p w14:paraId="53155C03" w14:textId="740E2388" w:rsidR="006F5BA2" w:rsidRPr="006F5BA2" w:rsidRDefault="006F5BA2" w:rsidP="006F5BA2">
            <w:r w:rsidRPr="006F5BA2">
              <w:t>- Manage Tasks</w:t>
            </w:r>
          </w:p>
        </w:tc>
        <w:tc>
          <w:tcPr>
            <w:tcW w:w="4680" w:type="dxa"/>
          </w:tcPr>
          <w:p w14:paraId="7577D10E" w14:textId="77777777" w:rsidR="006F5BA2" w:rsidRPr="006F5BA2" w:rsidRDefault="006F5BA2" w:rsidP="006F5BA2">
            <w:pPr>
              <w:rPr>
                <w:b/>
              </w:rPr>
            </w:pPr>
            <w:r w:rsidRPr="006F5BA2">
              <w:rPr>
                <w:b/>
              </w:rPr>
              <w:t>Collaborations:</w:t>
            </w:r>
          </w:p>
          <w:p w14:paraId="109BEA7E" w14:textId="77777777" w:rsidR="006F5BA2" w:rsidRPr="006F5BA2" w:rsidRDefault="006F5BA2" w:rsidP="006F5BA2">
            <w:r w:rsidRPr="006F5BA2">
              <w:t>Malfunction (15)</w:t>
            </w:r>
          </w:p>
          <w:p w14:paraId="487FA689" w14:textId="77777777" w:rsidR="006F5BA2" w:rsidRPr="006F5BA2" w:rsidRDefault="006F5BA2" w:rsidP="006F5BA2">
            <w:r w:rsidRPr="006F5BA2">
              <w:t>Tech Interface</w:t>
            </w:r>
          </w:p>
        </w:tc>
      </w:tr>
      <w:tr w:rsidR="006F5BA2" w:rsidRPr="006F5BA2" w14:paraId="76852938" w14:textId="77777777" w:rsidTr="006F5BA2">
        <w:trPr>
          <w:trHeight w:val="296"/>
        </w:trPr>
        <w:tc>
          <w:tcPr>
            <w:tcW w:w="9198" w:type="dxa"/>
            <w:gridSpan w:val="2"/>
            <w:tcBorders>
              <w:bottom w:val="single" w:sz="4" w:space="0" w:color="000000"/>
            </w:tcBorders>
          </w:tcPr>
          <w:p w14:paraId="6D88EFD1" w14:textId="77777777" w:rsidR="006F5BA2" w:rsidRPr="006F5BA2" w:rsidRDefault="006F5BA2" w:rsidP="006F5BA2">
            <w:pPr>
              <w:rPr>
                <w:b/>
              </w:rPr>
            </w:pPr>
            <w:r w:rsidRPr="006F5BA2">
              <w:rPr>
                <w:b/>
              </w:rPr>
              <w:t>Comments:</w:t>
            </w:r>
          </w:p>
          <w:p w14:paraId="39651937" w14:textId="77777777" w:rsidR="006F5BA2" w:rsidRPr="006F5BA2" w:rsidRDefault="006F5BA2" w:rsidP="006F5BA2">
            <w:r w:rsidRPr="006F5BA2">
              <w:t>Known routines: Add, Edit, and Delete</w:t>
            </w:r>
          </w:p>
        </w:tc>
      </w:tr>
    </w:tbl>
    <w:p w14:paraId="6888EA78" w14:textId="77777777" w:rsidR="006F5BA2" w:rsidRDefault="006F5BA2" w:rsidP="00EF0811"/>
    <w:p w14:paraId="12E7EA7F" w14:textId="77777777" w:rsidR="002B03CF" w:rsidRPr="006F5BA2" w:rsidRDefault="002B03CF" w:rsidP="00EF081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301CDC9F" w14:textId="77777777" w:rsidTr="006F5BA2">
        <w:tc>
          <w:tcPr>
            <w:tcW w:w="9198" w:type="dxa"/>
            <w:gridSpan w:val="2"/>
          </w:tcPr>
          <w:p w14:paraId="4BA5BBA7" w14:textId="77777777" w:rsidR="006F5BA2" w:rsidRPr="006F5BA2" w:rsidRDefault="006F5BA2" w:rsidP="006F5BA2">
            <w:r w:rsidRPr="006F5BA2">
              <w:rPr>
                <w:b/>
              </w:rPr>
              <w:t>Class Name: Tech Interface</w:t>
            </w:r>
          </w:p>
        </w:tc>
      </w:tr>
      <w:tr w:rsidR="006F5BA2" w:rsidRPr="006F5BA2" w14:paraId="1FC6D6D0" w14:textId="77777777" w:rsidTr="006F5BA2">
        <w:tc>
          <w:tcPr>
            <w:tcW w:w="9198" w:type="dxa"/>
            <w:gridSpan w:val="2"/>
          </w:tcPr>
          <w:p w14:paraId="5E488944" w14:textId="77777777" w:rsidR="006F5BA2" w:rsidRPr="006F5BA2" w:rsidRDefault="006F5BA2" w:rsidP="006F5BA2">
            <w:r w:rsidRPr="006F5BA2">
              <w:rPr>
                <w:b/>
              </w:rPr>
              <w:t xml:space="preserve">Description: </w:t>
            </w:r>
            <w:r w:rsidRPr="006F5BA2">
              <w:t>Handles the dynamic data requests between Techs and the system</w:t>
            </w:r>
          </w:p>
        </w:tc>
      </w:tr>
      <w:tr w:rsidR="006F5BA2" w:rsidRPr="006F5BA2" w14:paraId="3B99B5CA" w14:textId="77777777" w:rsidTr="006F5BA2">
        <w:trPr>
          <w:trHeight w:val="920"/>
        </w:trPr>
        <w:tc>
          <w:tcPr>
            <w:tcW w:w="4518" w:type="dxa"/>
          </w:tcPr>
          <w:p w14:paraId="2A2BACA0" w14:textId="77777777" w:rsidR="006F5BA2" w:rsidRPr="006F5BA2" w:rsidRDefault="006F5BA2" w:rsidP="006F5BA2">
            <w:pPr>
              <w:rPr>
                <w:b/>
              </w:rPr>
            </w:pPr>
            <w:r w:rsidRPr="006F5BA2">
              <w:rPr>
                <w:b/>
              </w:rPr>
              <w:t>Contracts:</w:t>
            </w:r>
          </w:p>
          <w:p w14:paraId="688A3F67" w14:textId="77777777" w:rsidR="006F5BA2" w:rsidRPr="006F5BA2" w:rsidRDefault="006F5BA2" w:rsidP="006F5BA2"/>
          <w:p w14:paraId="1AAF44FC" w14:textId="77777777" w:rsidR="006F5BA2" w:rsidRPr="006F5BA2" w:rsidRDefault="006F5BA2" w:rsidP="006F5BA2">
            <w:pPr>
              <w:rPr>
                <w:b/>
              </w:rPr>
            </w:pPr>
            <w:r w:rsidRPr="006F5BA2">
              <w:rPr>
                <w:b/>
              </w:rPr>
              <w:t>Private Responsibilities:</w:t>
            </w:r>
          </w:p>
          <w:p w14:paraId="50F646F8" w14:textId="77777777" w:rsidR="006F5BA2" w:rsidRPr="006F5BA2" w:rsidRDefault="006F5BA2" w:rsidP="006F5BA2">
            <w:r w:rsidRPr="006F5BA2">
              <w:t xml:space="preserve">- Display Tech Interface </w:t>
            </w:r>
          </w:p>
          <w:p w14:paraId="48BB9E59" w14:textId="661BD13E" w:rsidR="006F5BA2" w:rsidRPr="006F5BA2" w:rsidRDefault="006F5BA2" w:rsidP="006F5BA2">
            <w:r w:rsidRPr="006F5BA2">
              <w:t>- Update Tech Availability</w:t>
            </w:r>
          </w:p>
        </w:tc>
        <w:tc>
          <w:tcPr>
            <w:tcW w:w="4680" w:type="dxa"/>
          </w:tcPr>
          <w:p w14:paraId="60B6A53B" w14:textId="77777777" w:rsidR="006F5BA2" w:rsidRPr="006F5BA2" w:rsidRDefault="006F5BA2" w:rsidP="006F5BA2">
            <w:pPr>
              <w:rPr>
                <w:b/>
              </w:rPr>
            </w:pPr>
            <w:r w:rsidRPr="006F5BA2">
              <w:rPr>
                <w:b/>
              </w:rPr>
              <w:t>Collaborations:</w:t>
            </w:r>
          </w:p>
          <w:p w14:paraId="59EDADA9" w14:textId="77777777" w:rsidR="006F5BA2" w:rsidRPr="006F5BA2" w:rsidRDefault="006F5BA2" w:rsidP="006F5BA2">
            <w:r w:rsidRPr="006F5BA2">
              <w:t>Interface</w:t>
            </w:r>
          </w:p>
          <w:p w14:paraId="0E2C1573" w14:textId="77777777" w:rsidR="006F5BA2" w:rsidRPr="006F5BA2" w:rsidRDefault="006F5BA2" w:rsidP="006F5BA2">
            <w:r w:rsidRPr="006F5BA2">
              <w:t>Mobile Interface</w:t>
            </w:r>
          </w:p>
          <w:p w14:paraId="4C3F8337" w14:textId="77777777" w:rsidR="006F5BA2" w:rsidRPr="006F5BA2" w:rsidRDefault="006F5BA2" w:rsidP="006F5BA2">
            <w:r w:rsidRPr="006F5BA2">
              <w:t>Task (14)</w:t>
            </w:r>
          </w:p>
        </w:tc>
      </w:tr>
      <w:tr w:rsidR="006F5BA2" w:rsidRPr="006F5BA2" w14:paraId="3290D88F" w14:textId="77777777" w:rsidTr="006F5BA2">
        <w:trPr>
          <w:trHeight w:val="296"/>
        </w:trPr>
        <w:tc>
          <w:tcPr>
            <w:tcW w:w="9198" w:type="dxa"/>
            <w:gridSpan w:val="2"/>
            <w:tcBorders>
              <w:bottom w:val="single" w:sz="4" w:space="0" w:color="000000"/>
            </w:tcBorders>
          </w:tcPr>
          <w:p w14:paraId="12DFD3F0" w14:textId="77777777" w:rsidR="006F5BA2" w:rsidRPr="006F5BA2" w:rsidRDefault="006F5BA2" w:rsidP="006F5BA2">
            <w:pPr>
              <w:rPr>
                <w:b/>
              </w:rPr>
            </w:pPr>
            <w:r w:rsidRPr="006F5BA2">
              <w:rPr>
                <w:b/>
              </w:rPr>
              <w:t>Comments:</w:t>
            </w:r>
          </w:p>
          <w:p w14:paraId="2FD25197" w14:textId="77777777" w:rsidR="006F5BA2" w:rsidRPr="006F5BA2" w:rsidRDefault="006F5BA2" w:rsidP="006F5BA2">
            <w:r w:rsidRPr="006F5BA2">
              <w:t>Requires successful login by user with technician credentials</w:t>
            </w:r>
          </w:p>
        </w:tc>
      </w:tr>
    </w:tbl>
    <w:p w14:paraId="6797F52D" w14:textId="469F2F70" w:rsidR="00C60912" w:rsidRDefault="00C60912" w:rsidP="00EF0811"/>
    <w:p w14:paraId="15211925" w14:textId="66157CE7" w:rsidR="006F5BA2" w:rsidRPr="006F5BA2" w:rsidRDefault="00C60912" w:rsidP="002B03CF">
      <w:pPr>
        <w:overflowPunct/>
        <w:autoSpaceDE/>
        <w:autoSpaceDN/>
        <w:adjustRightInd/>
        <w:textAlignment w:val="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6F5BA2" w:rsidRPr="006F5BA2" w14:paraId="57FC16DE" w14:textId="77777777" w:rsidTr="006F5BA2">
        <w:tc>
          <w:tcPr>
            <w:tcW w:w="9198" w:type="dxa"/>
            <w:gridSpan w:val="2"/>
          </w:tcPr>
          <w:p w14:paraId="573644D9" w14:textId="77777777" w:rsidR="006F5BA2" w:rsidRPr="006F5BA2" w:rsidRDefault="006F5BA2" w:rsidP="006F5BA2">
            <w:r w:rsidRPr="006F5BA2">
              <w:rPr>
                <w:b/>
              </w:rPr>
              <w:lastRenderedPageBreak/>
              <w:t>Class Name: User</w:t>
            </w:r>
          </w:p>
        </w:tc>
      </w:tr>
      <w:tr w:rsidR="006F5BA2" w:rsidRPr="006F5BA2" w14:paraId="6E435BCC" w14:textId="77777777" w:rsidTr="006F5BA2">
        <w:tc>
          <w:tcPr>
            <w:tcW w:w="9198" w:type="dxa"/>
            <w:gridSpan w:val="2"/>
          </w:tcPr>
          <w:p w14:paraId="7D061AE9" w14:textId="77777777" w:rsidR="006F5BA2" w:rsidRPr="006F5BA2" w:rsidRDefault="006F5BA2" w:rsidP="006F5BA2">
            <w:r w:rsidRPr="006F5BA2">
              <w:rPr>
                <w:b/>
              </w:rPr>
              <w:t xml:space="preserve">Description: </w:t>
            </w:r>
            <w:r w:rsidRPr="006F5BA2">
              <w:t>Helps validate users and set up contents of interface</w:t>
            </w:r>
          </w:p>
        </w:tc>
      </w:tr>
      <w:tr w:rsidR="006F5BA2" w:rsidRPr="006F5BA2" w14:paraId="0D8D5075" w14:textId="77777777" w:rsidTr="006F5BA2">
        <w:trPr>
          <w:trHeight w:val="920"/>
        </w:trPr>
        <w:tc>
          <w:tcPr>
            <w:tcW w:w="4518" w:type="dxa"/>
          </w:tcPr>
          <w:p w14:paraId="29258464" w14:textId="77777777" w:rsidR="006F5BA2" w:rsidRPr="006F5BA2" w:rsidRDefault="006F5BA2" w:rsidP="006F5BA2">
            <w:pPr>
              <w:rPr>
                <w:b/>
              </w:rPr>
            </w:pPr>
            <w:r w:rsidRPr="006F5BA2">
              <w:rPr>
                <w:b/>
              </w:rPr>
              <w:t>Contracts:</w:t>
            </w:r>
          </w:p>
          <w:p w14:paraId="1F54BDBB" w14:textId="77777777" w:rsidR="006F5BA2" w:rsidRPr="006F5BA2" w:rsidRDefault="006F5BA2" w:rsidP="006F5BA2">
            <w:r w:rsidRPr="006F5BA2">
              <w:t>1. Validate user credentials</w:t>
            </w:r>
          </w:p>
          <w:p w14:paraId="10FF7AC4" w14:textId="055BACCC" w:rsidR="006F5BA2" w:rsidRPr="006F5BA2" w:rsidRDefault="006F5BA2" w:rsidP="002B03CF">
            <w:pPr>
              <w:numPr>
                <w:ilvl w:val="0"/>
                <w:numId w:val="16"/>
              </w:numPr>
            </w:pPr>
            <w:r w:rsidRPr="006F5BA2">
              <w:t>Accept credentials as parameters</w:t>
            </w:r>
          </w:p>
          <w:p w14:paraId="564C583E" w14:textId="247D4007" w:rsidR="006F5BA2" w:rsidRPr="006F5BA2" w:rsidRDefault="006F5BA2" w:rsidP="006F5BA2">
            <w:pPr>
              <w:numPr>
                <w:ilvl w:val="0"/>
                <w:numId w:val="16"/>
              </w:numPr>
            </w:pPr>
            <w:r w:rsidRPr="006F5BA2">
              <w:t>Return de</w:t>
            </w:r>
            <w:r>
              <w:t xml:space="preserve">nial of access or redirect/load </w:t>
            </w:r>
            <w:r w:rsidRPr="006F5BA2">
              <w:t>into personal workflow</w:t>
            </w:r>
          </w:p>
          <w:p w14:paraId="6879018C" w14:textId="77777777" w:rsidR="006F5BA2" w:rsidRPr="006F5BA2" w:rsidRDefault="006F5BA2" w:rsidP="006F5BA2">
            <w:pPr>
              <w:rPr>
                <w:b/>
              </w:rPr>
            </w:pPr>
            <w:r w:rsidRPr="006F5BA2">
              <w:rPr>
                <w:b/>
              </w:rPr>
              <w:t>Private Responsibilities:</w:t>
            </w:r>
          </w:p>
          <w:p w14:paraId="053D5059" w14:textId="77777777" w:rsidR="006F5BA2" w:rsidRPr="006F5BA2" w:rsidRDefault="006F5BA2" w:rsidP="006F5BA2">
            <w:r w:rsidRPr="006F5BA2">
              <w:t>- Validate user credentials</w:t>
            </w:r>
          </w:p>
          <w:p w14:paraId="629DE6B2" w14:textId="4F49C868" w:rsidR="006F5BA2" w:rsidRPr="006F5BA2" w:rsidRDefault="006F5BA2" w:rsidP="006F5BA2">
            <w:r w:rsidRPr="006F5BA2">
              <w:t xml:space="preserve">- Generate personal workspace and connect to user interface </w:t>
            </w:r>
          </w:p>
        </w:tc>
        <w:tc>
          <w:tcPr>
            <w:tcW w:w="4680" w:type="dxa"/>
          </w:tcPr>
          <w:p w14:paraId="5EA82F07" w14:textId="77777777" w:rsidR="006F5BA2" w:rsidRPr="006F5BA2" w:rsidRDefault="006F5BA2" w:rsidP="006F5BA2">
            <w:pPr>
              <w:rPr>
                <w:b/>
              </w:rPr>
            </w:pPr>
            <w:r w:rsidRPr="006F5BA2">
              <w:rPr>
                <w:b/>
              </w:rPr>
              <w:t>Collaborations:</w:t>
            </w:r>
          </w:p>
          <w:p w14:paraId="7520FCC0" w14:textId="77777777" w:rsidR="006F5BA2" w:rsidRPr="006F5BA2" w:rsidRDefault="006F5BA2" w:rsidP="006F5BA2">
            <w:r w:rsidRPr="006F5BA2">
              <w:t>Interface</w:t>
            </w:r>
          </w:p>
        </w:tc>
      </w:tr>
      <w:tr w:rsidR="006F5BA2" w:rsidRPr="006F5BA2" w14:paraId="2A629B34" w14:textId="77777777" w:rsidTr="006F5BA2">
        <w:trPr>
          <w:trHeight w:val="296"/>
        </w:trPr>
        <w:tc>
          <w:tcPr>
            <w:tcW w:w="9198" w:type="dxa"/>
            <w:gridSpan w:val="2"/>
            <w:tcBorders>
              <w:bottom w:val="single" w:sz="4" w:space="0" w:color="000000"/>
            </w:tcBorders>
          </w:tcPr>
          <w:p w14:paraId="015451FA" w14:textId="77777777" w:rsidR="006F5BA2" w:rsidRPr="006F5BA2" w:rsidRDefault="006F5BA2" w:rsidP="006F5BA2">
            <w:pPr>
              <w:rPr>
                <w:b/>
              </w:rPr>
            </w:pPr>
            <w:r w:rsidRPr="006F5BA2">
              <w:rPr>
                <w:b/>
              </w:rPr>
              <w:t>Comments:</w:t>
            </w:r>
          </w:p>
          <w:p w14:paraId="1AD9A383" w14:textId="77777777" w:rsidR="006F5BA2" w:rsidRPr="006F5BA2" w:rsidRDefault="006F5BA2" w:rsidP="006F5BA2">
            <w:r w:rsidRPr="006F5BA2">
              <w:t>None at this time</w:t>
            </w:r>
          </w:p>
        </w:tc>
      </w:tr>
    </w:tbl>
    <w:p w14:paraId="31CE6CF2" w14:textId="03DA30E3" w:rsidR="00C60912" w:rsidRDefault="00C60912" w:rsidP="00EF0811"/>
    <w:p w14:paraId="0E9EF99A" w14:textId="55020682" w:rsidR="006F5BA2" w:rsidRDefault="00C60912" w:rsidP="00C60912">
      <w:pPr>
        <w:overflowPunct/>
        <w:autoSpaceDE/>
        <w:autoSpaceDN/>
        <w:adjustRightInd/>
        <w:textAlignment w:val="auto"/>
      </w:pPr>
      <w:r>
        <w:br w:type="page"/>
      </w:r>
    </w:p>
    <w:p w14:paraId="54274C59" w14:textId="77777777" w:rsidR="00EF0811" w:rsidRDefault="00EF0811" w:rsidP="00EF0811">
      <w:pPr>
        <w:pStyle w:val="Heading1"/>
      </w:pPr>
      <w:bookmarkStart w:id="29" w:name="_Toc351060889"/>
      <w:r>
        <w:lastRenderedPageBreak/>
        <w:t>Subsystem Cards</w:t>
      </w:r>
      <w:bookmarkEnd w:id="29"/>
    </w:p>
    <w:p w14:paraId="02A8D22B" w14:textId="77777777" w:rsidR="00EF0811" w:rsidRDefault="00061F00" w:rsidP="00C30AD0">
      <w:pPr>
        <w:ind w:firstLine="720"/>
      </w:pPr>
      <w:r>
        <w:t>Below is a list of “index” cards, which define the subsystems in the C-EOMS and their contracts.</w:t>
      </w:r>
    </w:p>
    <w:p w14:paraId="21937B50" w14:textId="77777777" w:rsidR="007E13C0" w:rsidRDefault="007E13C0"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2318BFB0" w14:textId="77777777" w:rsidTr="007E13C0">
        <w:tc>
          <w:tcPr>
            <w:tcW w:w="9198" w:type="dxa"/>
          </w:tcPr>
          <w:p w14:paraId="31EE6EAD" w14:textId="77777777" w:rsidR="007E13C0" w:rsidRPr="008C07C1" w:rsidRDefault="007E13C0" w:rsidP="007E13C0">
            <w:pPr>
              <w:rPr>
                <w:b/>
              </w:rPr>
            </w:pPr>
            <w:r>
              <w:rPr>
                <w:b/>
              </w:rPr>
              <w:t>Subsystem</w:t>
            </w:r>
            <w:r w:rsidRPr="00101304">
              <w:rPr>
                <w:b/>
              </w:rPr>
              <w:t xml:space="preserve"> Name:</w:t>
            </w:r>
            <w:r w:rsidRPr="00101304">
              <w:t xml:space="preserve"> </w:t>
            </w:r>
            <w:r w:rsidRPr="00C60912">
              <w:t>Graphics Subsystem</w:t>
            </w:r>
          </w:p>
        </w:tc>
      </w:tr>
      <w:tr w:rsidR="007E13C0" w:rsidRPr="00101304" w14:paraId="19DF2EB1" w14:textId="77777777" w:rsidTr="007E13C0">
        <w:tc>
          <w:tcPr>
            <w:tcW w:w="9198" w:type="dxa"/>
          </w:tcPr>
          <w:p w14:paraId="077E7871" w14:textId="77777777" w:rsidR="007E13C0" w:rsidRPr="0061489C" w:rsidRDefault="007E13C0" w:rsidP="007E13C0">
            <w:r>
              <w:rPr>
                <w:b/>
              </w:rPr>
              <w:t xml:space="preserve">Classes: </w:t>
            </w:r>
            <w:r>
              <w:t>Graphic, Graph Graphic, Map Graphic, Graph, Map</w:t>
            </w:r>
          </w:p>
        </w:tc>
      </w:tr>
      <w:tr w:rsidR="007E13C0" w:rsidRPr="00101304" w14:paraId="3292D125" w14:textId="77777777" w:rsidTr="007E13C0">
        <w:tc>
          <w:tcPr>
            <w:tcW w:w="9198" w:type="dxa"/>
          </w:tcPr>
          <w:p w14:paraId="220EF327" w14:textId="77777777" w:rsidR="007E13C0" w:rsidRPr="0061489C" w:rsidRDefault="007E13C0" w:rsidP="007E13C0">
            <w:r>
              <w:rPr>
                <w:b/>
              </w:rPr>
              <w:t xml:space="preserve">Collaboration Graph: </w:t>
            </w:r>
            <w:r>
              <w:t>See figure 4.2</w:t>
            </w:r>
          </w:p>
        </w:tc>
      </w:tr>
      <w:tr w:rsidR="007E13C0" w:rsidRPr="00101304" w14:paraId="1FA4FCC5" w14:textId="77777777" w:rsidTr="007E13C0">
        <w:tc>
          <w:tcPr>
            <w:tcW w:w="9198" w:type="dxa"/>
          </w:tcPr>
          <w:p w14:paraId="353A7B9D" w14:textId="13F5ED28" w:rsidR="007E13C0" w:rsidRDefault="007E13C0" w:rsidP="007E13C0">
            <w:pPr>
              <w:rPr>
                <w:b/>
              </w:rPr>
            </w:pPr>
            <w:r>
              <w:rPr>
                <w:b/>
              </w:rPr>
              <w:t xml:space="preserve">Description: </w:t>
            </w:r>
            <w:r w:rsidRPr="001D65BE">
              <w:t>Responsible</w:t>
            </w:r>
            <w:r>
              <w:t xml:space="preserve"> for retrieving data, packaging data, and drawing maps and graphs to user interface.</w:t>
            </w:r>
          </w:p>
        </w:tc>
      </w:tr>
      <w:tr w:rsidR="007E13C0" w:rsidRPr="00101304" w14:paraId="0DD548B6" w14:textId="77777777" w:rsidTr="007E13C0">
        <w:trPr>
          <w:trHeight w:val="920"/>
        </w:trPr>
        <w:tc>
          <w:tcPr>
            <w:tcW w:w="9198" w:type="dxa"/>
          </w:tcPr>
          <w:p w14:paraId="1781D707" w14:textId="77777777" w:rsidR="007E13C0" w:rsidRPr="007407F0" w:rsidRDefault="007E13C0" w:rsidP="007E13C0">
            <w:r>
              <w:rPr>
                <w:b/>
              </w:rPr>
              <w:t>Contracts:</w:t>
            </w:r>
          </w:p>
          <w:p w14:paraId="6B22E9A1" w14:textId="77777777" w:rsidR="007E13C0" w:rsidRDefault="007E13C0" w:rsidP="007E13C0">
            <w:r>
              <w:t>2.   Draw graph</w:t>
            </w:r>
          </w:p>
          <w:p w14:paraId="3569A745" w14:textId="77777777" w:rsidR="007E13C0" w:rsidRDefault="007E13C0" w:rsidP="007E13C0">
            <w:r>
              <w:t xml:space="preserve">      - Server: Graph</w:t>
            </w:r>
          </w:p>
          <w:p w14:paraId="3142DD8E" w14:textId="77777777" w:rsidR="007E13C0" w:rsidRDefault="007E13C0" w:rsidP="007E13C0">
            <w:r>
              <w:t>3</w:t>
            </w:r>
            <w:r w:rsidRPr="007407F0">
              <w:t>.</w:t>
            </w:r>
            <w:r>
              <w:rPr>
                <w:b/>
              </w:rPr>
              <w:t xml:space="preserve">   </w:t>
            </w:r>
            <w:r>
              <w:t>Retrieve and package graph data</w:t>
            </w:r>
          </w:p>
          <w:p w14:paraId="6D3A621B" w14:textId="77777777" w:rsidR="007E13C0" w:rsidRDefault="007E13C0" w:rsidP="007E13C0">
            <w:r>
              <w:t xml:space="preserve">      - Server: Graph Graphic</w:t>
            </w:r>
          </w:p>
          <w:p w14:paraId="73D2979F" w14:textId="77777777" w:rsidR="007E13C0" w:rsidRDefault="007E13C0" w:rsidP="007E13C0">
            <w:r>
              <w:t>12. Draw map</w:t>
            </w:r>
          </w:p>
          <w:p w14:paraId="710FABAA" w14:textId="77777777" w:rsidR="007E13C0" w:rsidRDefault="007E13C0" w:rsidP="007E13C0">
            <w:r>
              <w:t xml:space="preserve">      - Server: Map</w:t>
            </w:r>
          </w:p>
          <w:p w14:paraId="0139912C" w14:textId="77777777" w:rsidR="007E13C0" w:rsidRDefault="007E13C0" w:rsidP="007E13C0">
            <w:r>
              <w:t>13. Retrieve and package map data</w:t>
            </w:r>
          </w:p>
          <w:p w14:paraId="72ED1F43" w14:textId="6D8B4C2B" w:rsidR="007E13C0" w:rsidRPr="007407F0" w:rsidRDefault="007E13C0" w:rsidP="007E13C0">
            <w:r>
              <w:t xml:space="preserve">      - Server: Map Graphic</w:t>
            </w:r>
          </w:p>
        </w:tc>
      </w:tr>
    </w:tbl>
    <w:p w14:paraId="4A53379F" w14:textId="77777777" w:rsidR="007E13C0" w:rsidRDefault="007E13C0" w:rsidP="007E13C0"/>
    <w:p w14:paraId="5E3D1CDD" w14:textId="77777777" w:rsidR="00CD294C" w:rsidRDefault="00CD294C"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1C711A26" w14:textId="77777777" w:rsidTr="007E13C0">
        <w:tc>
          <w:tcPr>
            <w:tcW w:w="9198" w:type="dxa"/>
          </w:tcPr>
          <w:p w14:paraId="55F7BF42" w14:textId="77777777" w:rsidR="007E13C0" w:rsidRPr="00101304" w:rsidRDefault="007E13C0" w:rsidP="007E13C0">
            <w:r>
              <w:rPr>
                <w:b/>
              </w:rPr>
              <w:t>Subsystem</w:t>
            </w:r>
            <w:r w:rsidRPr="00101304">
              <w:rPr>
                <w:b/>
              </w:rPr>
              <w:t xml:space="preserve"> Name:</w:t>
            </w:r>
            <w:r w:rsidRPr="00C60912">
              <w:t xml:space="preserve"> User Interface Subsystem</w:t>
            </w:r>
          </w:p>
        </w:tc>
      </w:tr>
      <w:tr w:rsidR="007E13C0" w:rsidRPr="00101304" w14:paraId="6A55CDB3" w14:textId="77777777" w:rsidTr="007E13C0">
        <w:tc>
          <w:tcPr>
            <w:tcW w:w="9198" w:type="dxa"/>
          </w:tcPr>
          <w:p w14:paraId="3A04EF1C" w14:textId="77777777" w:rsidR="007E13C0" w:rsidRPr="0061489C" w:rsidRDefault="007E13C0" w:rsidP="007E13C0">
            <w:r>
              <w:rPr>
                <w:b/>
              </w:rPr>
              <w:t xml:space="preserve">Classes: </w:t>
            </w:r>
            <w:r>
              <w:t>Interface, Public Interface, FD Interface, Tech Interface, Mobile Interface, User</w:t>
            </w:r>
          </w:p>
        </w:tc>
      </w:tr>
      <w:tr w:rsidR="007E13C0" w:rsidRPr="00101304" w14:paraId="2999507D" w14:textId="77777777" w:rsidTr="007E13C0">
        <w:tc>
          <w:tcPr>
            <w:tcW w:w="9198" w:type="dxa"/>
          </w:tcPr>
          <w:p w14:paraId="78C145A2" w14:textId="77777777" w:rsidR="007E13C0" w:rsidRPr="001E7466" w:rsidRDefault="007E13C0" w:rsidP="007E13C0">
            <w:r>
              <w:rPr>
                <w:b/>
              </w:rPr>
              <w:t xml:space="preserve">Collaboration Graph: </w:t>
            </w:r>
            <w:r>
              <w:t>See figure 4.2</w:t>
            </w:r>
          </w:p>
        </w:tc>
      </w:tr>
      <w:tr w:rsidR="007E13C0" w:rsidRPr="00101304" w14:paraId="3DF21353" w14:textId="77777777" w:rsidTr="007E13C0">
        <w:tc>
          <w:tcPr>
            <w:tcW w:w="9198" w:type="dxa"/>
          </w:tcPr>
          <w:p w14:paraId="2BECFEA7" w14:textId="5C97E1C9" w:rsidR="007E13C0" w:rsidRDefault="007E13C0" w:rsidP="007E13C0">
            <w:pPr>
              <w:rPr>
                <w:b/>
              </w:rPr>
            </w:pPr>
            <w:r>
              <w:rPr>
                <w:b/>
              </w:rPr>
              <w:t xml:space="preserve">Description: </w:t>
            </w:r>
            <w:r w:rsidRPr="007407F0">
              <w:t>Responsible for</w:t>
            </w:r>
            <w:r>
              <w:t xml:space="preserve"> </w:t>
            </w:r>
            <w:r w:rsidRPr="007407F0">
              <w:t xml:space="preserve">validating </w:t>
            </w:r>
            <w:r>
              <w:t>a user’s credentials and displaying alerts to the facility director user interface.</w:t>
            </w:r>
          </w:p>
        </w:tc>
      </w:tr>
      <w:tr w:rsidR="007E13C0" w:rsidRPr="00101304" w14:paraId="2C0287C2" w14:textId="77777777" w:rsidTr="007E13C0">
        <w:trPr>
          <w:trHeight w:val="920"/>
        </w:trPr>
        <w:tc>
          <w:tcPr>
            <w:tcW w:w="9198" w:type="dxa"/>
          </w:tcPr>
          <w:p w14:paraId="0ADC3C02" w14:textId="77777777" w:rsidR="007E13C0" w:rsidRDefault="007E13C0" w:rsidP="007E13C0">
            <w:pPr>
              <w:rPr>
                <w:b/>
              </w:rPr>
            </w:pPr>
            <w:r>
              <w:rPr>
                <w:b/>
              </w:rPr>
              <w:t>Contracts:</w:t>
            </w:r>
          </w:p>
          <w:p w14:paraId="3DF6DEEF" w14:textId="77777777" w:rsidR="007E13C0" w:rsidRDefault="007E13C0" w:rsidP="007E13C0">
            <w:r>
              <w:t>1.   Validate user credentials</w:t>
            </w:r>
          </w:p>
          <w:p w14:paraId="42D3583B" w14:textId="77777777" w:rsidR="007E13C0" w:rsidRDefault="007E13C0" w:rsidP="007E13C0">
            <w:r>
              <w:t xml:space="preserve">      - Server: User</w:t>
            </w:r>
            <w:r w:rsidRPr="007407F0">
              <w:t xml:space="preserve"> </w:t>
            </w:r>
          </w:p>
          <w:p w14:paraId="40ECAE5E" w14:textId="77777777" w:rsidR="007E13C0" w:rsidRDefault="007E13C0" w:rsidP="007E13C0">
            <w:r>
              <w:t>11. Display alerts</w:t>
            </w:r>
          </w:p>
          <w:p w14:paraId="7C8C4366" w14:textId="49BDB615" w:rsidR="007E13C0" w:rsidRPr="007407F0" w:rsidRDefault="007E13C0" w:rsidP="007E13C0">
            <w:r>
              <w:t xml:space="preserve">      - Server: FD Interface</w:t>
            </w:r>
          </w:p>
        </w:tc>
      </w:tr>
    </w:tbl>
    <w:p w14:paraId="37597ABC" w14:textId="749F2F92" w:rsidR="00C60912" w:rsidRDefault="00C60912" w:rsidP="007E13C0"/>
    <w:p w14:paraId="19F0EDA6" w14:textId="77777777" w:rsidR="00C60912" w:rsidRDefault="00C60912">
      <w:pPr>
        <w:overflowPunct/>
        <w:autoSpaceDE/>
        <w:autoSpaceDN/>
        <w:adjustRightInd/>
        <w:textAlignment w:val="auto"/>
      </w:pPr>
      <w:r>
        <w:br w:type="page"/>
      </w:r>
    </w:p>
    <w:p w14:paraId="77683AA8" w14:textId="77777777" w:rsidR="007E13C0" w:rsidRDefault="007E13C0" w:rsidP="007E13C0"/>
    <w:p w14:paraId="7EC658A8" w14:textId="77777777" w:rsidR="007E13C0" w:rsidRDefault="007E13C0"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43AB7CAA" w14:textId="77777777" w:rsidTr="007E13C0">
        <w:tc>
          <w:tcPr>
            <w:tcW w:w="9198" w:type="dxa"/>
          </w:tcPr>
          <w:p w14:paraId="1A44277C" w14:textId="77777777" w:rsidR="007E13C0" w:rsidRPr="00101304" w:rsidRDefault="007E13C0" w:rsidP="007E13C0">
            <w:r>
              <w:br w:type="page"/>
            </w:r>
            <w:r>
              <w:rPr>
                <w:b/>
              </w:rPr>
              <w:t>Subsystem</w:t>
            </w:r>
            <w:r w:rsidRPr="00101304">
              <w:rPr>
                <w:b/>
              </w:rPr>
              <w:t xml:space="preserve"> Name:</w:t>
            </w:r>
            <w:r w:rsidRPr="00101304">
              <w:t xml:space="preserve"> </w:t>
            </w:r>
            <w:r w:rsidRPr="00C60912">
              <w:t>Math Subsystem</w:t>
            </w:r>
          </w:p>
        </w:tc>
      </w:tr>
      <w:tr w:rsidR="007E13C0" w:rsidRPr="00101304" w14:paraId="6844A5BE" w14:textId="77777777" w:rsidTr="007E13C0">
        <w:tc>
          <w:tcPr>
            <w:tcW w:w="9198" w:type="dxa"/>
          </w:tcPr>
          <w:p w14:paraId="24DA5D93" w14:textId="77777777" w:rsidR="007E13C0" w:rsidRPr="0061489C" w:rsidRDefault="007E13C0" w:rsidP="007E13C0">
            <w:r>
              <w:rPr>
                <w:b/>
              </w:rPr>
              <w:t xml:space="preserve">Classes: </w:t>
            </w:r>
            <w:r>
              <w:t>Building, Consumption, Sensor</w:t>
            </w:r>
          </w:p>
        </w:tc>
      </w:tr>
      <w:tr w:rsidR="007E13C0" w:rsidRPr="00101304" w14:paraId="472F2C1D" w14:textId="77777777" w:rsidTr="007E13C0">
        <w:tc>
          <w:tcPr>
            <w:tcW w:w="9198" w:type="dxa"/>
          </w:tcPr>
          <w:p w14:paraId="2C9765F5" w14:textId="77777777" w:rsidR="007E13C0" w:rsidRPr="001E7466" w:rsidRDefault="007E13C0" w:rsidP="007E13C0">
            <w:r>
              <w:rPr>
                <w:b/>
              </w:rPr>
              <w:t xml:space="preserve">Collaboration Graph: </w:t>
            </w:r>
            <w:r>
              <w:t>See figure 4.2</w:t>
            </w:r>
          </w:p>
        </w:tc>
      </w:tr>
      <w:tr w:rsidR="007E13C0" w:rsidRPr="00101304" w14:paraId="4E1F6A17" w14:textId="77777777" w:rsidTr="007E13C0">
        <w:tc>
          <w:tcPr>
            <w:tcW w:w="9198" w:type="dxa"/>
          </w:tcPr>
          <w:p w14:paraId="09EFC32E" w14:textId="0DFF2A36" w:rsidR="007E13C0" w:rsidRPr="006F5BA2" w:rsidRDefault="007E13C0" w:rsidP="006F5BA2">
            <w:pPr>
              <w:tabs>
                <w:tab w:val="left" w:pos="1545"/>
              </w:tabs>
            </w:pPr>
            <w:r>
              <w:rPr>
                <w:b/>
              </w:rPr>
              <w:t xml:space="preserve">Description: </w:t>
            </w:r>
            <w:r w:rsidRPr="008C07C1">
              <w:t xml:space="preserve">Responsible for </w:t>
            </w:r>
            <w:r>
              <w:t>storing readings data, providing readings data, calculating consumption data, and generating graph data.</w:t>
            </w:r>
          </w:p>
        </w:tc>
      </w:tr>
      <w:tr w:rsidR="007E13C0" w:rsidRPr="00101304" w14:paraId="67ED9BDE" w14:textId="77777777" w:rsidTr="00C60912">
        <w:trPr>
          <w:trHeight w:val="260"/>
        </w:trPr>
        <w:tc>
          <w:tcPr>
            <w:tcW w:w="9198" w:type="dxa"/>
          </w:tcPr>
          <w:p w14:paraId="2635DEE8" w14:textId="77777777" w:rsidR="007E13C0" w:rsidRPr="007407F0" w:rsidRDefault="007E13C0" w:rsidP="007E13C0">
            <w:r>
              <w:rPr>
                <w:b/>
              </w:rPr>
              <w:t>Contracts:</w:t>
            </w:r>
          </w:p>
          <w:p w14:paraId="7BB528FE" w14:textId="77777777" w:rsidR="007E13C0" w:rsidRDefault="007E13C0" w:rsidP="007E13C0">
            <w:r>
              <w:t>4</w:t>
            </w:r>
            <w:r w:rsidRPr="007407F0">
              <w:t xml:space="preserve">.  </w:t>
            </w:r>
            <w:r>
              <w:t>Generate graph data</w:t>
            </w:r>
          </w:p>
          <w:p w14:paraId="6FF299BF" w14:textId="77777777" w:rsidR="007E13C0" w:rsidRDefault="007E13C0" w:rsidP="007E13C0">
            <w:r>
              <w:t xml:space="preserve">     - </w:t>
            </w:r>
            <w:r w:rsidRPr="007407F0">
              <w:t>Server: Consumption</w:t>
            </w:r>
          </w:p>
          <w:p w14:paraId="49012FCB" w14:textId="77777777" w:rsidR="007E13C0" w:rsidRDefault="007E13C0" w:rsidP="007E13C0">
            <w:r>
              <w:t>5.  Calculate consumption</w:t>
            </w:r>
          </w:p>
          <w:p w14:paraId="4D935EE1" w14:textId="77777777" w:rsidR="007E13C0" w:rsidRDefault="007E13C0" w:rsidP="007E13C0">
            <w:r>
              <w:t xml:space="preserve">     - </w:t>
            </w:r>
            <w:r w:rsidRPr="007407F0">
              <w:t>Server: Building</w:t>
            </w:r>
          </w:p>
          <w:p w14:paraId="29ABB94D" w14:textId="77777777" w:rsidR="007E13C0" w:rsidRDefault="007E13C0" w:rsidP="007E13C0">
            <w:r>
              <w:t>6</w:t>
            </w:r>
            <w:r w:rsidRPr="007407F0">
              <w:t xml:space="preserve">.  </w:t>
            </w:r>
            <w:r>
              <w:t>Provide reading data</w:t>
            </w:r>
          </w:p>
          <w:p w14:paraId="3BF09777" w14:textId="77777777" w:rsidR="007E13C0" w:rsidRPr="007407F0" w:rsidRDefault="007E13C0" w:rsidP="007E13C0">
            <w:r>
              <w:t xml:space="preserve">     - Server: Sensor</w:t>
            </w:r>
          </w:p>
          <w:p w14:paraId="17EF7791" w14:textId="77777777" w:rsidR="007E13C0" w:rsidRDefault="007E13C0" w:rsidP="007E13C0">
            <w:r>
              <w:t>9</w:t>
            </w:r>
            <w:r w:rsidRPr="007407F0">
              <w:t xml:space="preserve">.  </w:t>
            </w:r>
            <w:r>
              <w:t>Store reading to sensor object</w:t>
            </w:r>
          </w:p>
          <w:p w14:paraId="71551403" w14:textId="11030049" w:rsidR="007E13C0" w:rsidRPr="006F5BA2" w:rsidRDefault="007E13C0" w:rsidP="007E13C0">
            <w:r>
              <w:t xml:space="preserve">     - </w:t>
            </w:r>
            <w:r w:rsidRPr="007407F0">
              <w:t>Server: Sensor</w:t>
            </w:r>
          </w:p>
        </w:tc>
      </w:tr>
    </w:tbl>
    <w:p w14:paraId="13BC4B0F" w14:textId="77777777" w:rsidR="00CD294C" w:rsidRDefault="00CD294C" w:rsidP="007E13C0"/>
    <w:p w14:paraId="3E5E8727" w14:textId="77777777" w:rsidR="007E13C0" w:rsidRDefault="007E13C0" w:rsidP="007E13C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E13C0" w:rsidRPr="00101304" w14:paraId="33EFD2D6" w14:textId="77777777" w:rsidTr="007E13C0">
        <w:tc>
          <w:tcPr>
            <w:tcW w:w="9198" w:type="dxa"/>
          </w:tcPr>
          <w:p w14:paraId="4B73C8EC" w14:textId="77777777" w:rsidR="007E13C0" w:rsidRPr="00101304" w:rsidRDefault="007E13C0" w:rsidP="007E13C0">
            <w:r>
              <w:rPr>
                <w:b/>
              </w:rPr>
              <w:t>Subsystem</w:t>
            </w:r>
            <w:r w:rsidRPr="00101304">
              <w:rPr>
                <w:b/>
              </w:rPr>
              <w:t xml:space="preserve"> Name:</w:t>
            </w:r>
            <w:r w:rsidRPr="00101304">
              <w:t xml:space="preserve"> </w:t>
            </w:r>
            <w:r w:rsidRPr="00C60912">
              <w:t>Observation Subsystem</w:t>
            </w:r>
          </w:p>
        </w:tc>
      </w:tr>
      <w:tr w:rsidR="007E13C0" w:rsidRPr="00101304" w14:paraId="28254CE1" w14:textId="77777777" w:rsidTr="007E13C0">
        <w:tc>
          <w:tcPr>
            <w:tcW w:w="9198" w:type="dxa"/>
          </w:tcPr>
          <w:p w14:paraId="12783210" w14:textId="77777777" w:rsidR="007E13C0" w:rsidRPr="0061489C" w:rsidRDefault="007E13C0" w:rsidP="007E13C0">
            <w:r>
              <w:rPr>
                <w:b/>
              </w:rPr>
              <w:t xml:space="preserve">Classes: </w:t>
            </w:r>
            <w:r>
              <w:t>Alert, Task, Malfunction, Reading</w:t>
            </w:r>
          </w:p>
        </w:tc>
      </w:tr>
      <w:tr w:rsidR="007E13C0" w:rsidRPr="00101304" w14:paraId="272EF5FB" w14:textId="77777777" w:rsidTr="007E13C0">
        <w:tc>
          <w:tcPr>
            <w:tcW w:w="9198" w:type="dxa"/>
          </w:tcPr>
          <w:p w14:paraId="3A032F00" w14:textId="77777777" w:rsidR="007E13C0" w:rsidRPr="001E7466" w:rsidRDefault="007E13C0" w:rsidP="007E13C0">
            <w:r>
              <w:rPr>
                <w:b/>
              </w:rPr>
              <w:t xml:space="preserve">Collaboration Graph: </w:t>
            </w:r>
            <w:r>
              <w:t>See figure 4.2</w:t>
            </w:r>
          </w:p>
        </w:tc>
      </w:tr>
      <w:tr w:rsidR="007E13C0" w:rsidRPr="00101304" w14:paraId="1EB30C8A" w14:textId="77777777" w:rsidTr="007E13C0">
        <w:tc>
          <w:tcPr>
            <w:tcW w:w="9198" w:type="dxa"/>
          </w:tcPr>
          <w:p w14:paraId="337EB358" w14:textId="49C08A7C" w:rsidR="007E13C0" w:rsidRPr="00C60912" w:rsidRDefault="007E13C0" w:rsidP="007E13C0">
            <w:r>
              <w:rPr>
                <w:b/>
              </w:rPr>
              <w:t xml:space="preserve">Description: </w:t>
            </w:r>
            <w:r w:rsidRPr="00BB16CF">
              <w:t>Responsible for</w:t>
            </w:r>
            <w:r>
              <w:t xml:space="preserve"> reading data from sensors, generating alerts, listing current malfunctions, providing malfunction status updates,  and managing task information.</w:t>
            </w:r>
          </w:p>
        </w:tc>
      </w:tr>
      <w:tr w:rsidR="007E13C0" w:rsidRPr="00101304" w14:paraId="13196316" w14:textId="77777777" w:rsidTr="007E13C0">
        <w:trPr>
          <w:trHeight w:val="920"/>
        </w:trPr>
        <w:tc>
          <w:tcPr>
            <w:tcW w:w="9198" w:type="dxa"/>
          </w:tcPr>
          <w:p w14:paraId="55F4CE3E" w14:textId="77777777" w:rsidR="007E13C0" w:rsidRDefault="007E13C0" w:rsidP="007E13C0">
            <w:pPr>
              <w:rPr>
                <w:b/>
              </w:rPr>
            </w:pPr>
            <w:r>
              <w:rPr>
                <w:b/>
              </w:rPr>
              <w:t>Contracts:</w:t>
            </w:r>
          </w:p>
          <w:p w14:paraId="2B98FEA3" w14:textId="77777777" w:rsidR="007E13C0" w:rsidRDefault="007E13C0" w:rsidP="007E13C0">
            <w:r>
              <w:t>7</w:t>
            </w:r>
            <w:r w:rsidRPr="00730201">
              <w:t>.</w:t>
            </w:r>
            <w:r>
              <w:t xml:space="preserve">   List current malfunctions based on parameters given</w:t>
            </w:r>
          </w:p>
          <w:p w14:paraId="276D6C16" w14:textId="77777777" w:rsidR="007E13C0" w:rsidRPr="00730201" w:rsidRDefault="007E13C0" w:rsidP="007E13C0">
            <w:r>
              <w:t xml:space="preserve">      - </w:t>
            </w:r>
            <w:r w:rsidRPr="00730201">
              <w:t>Server: Malfunction</w:t>
            </w:r>
          </w:p>
          <w:p w14:paraId="2BD85CAA" w14:textId="77777777" w:rsidR="007E13C0" w:rsidRDefault="007E13C0" w:rsidP="007E13C0">
            <w:r>
              <w:t>8</w:t>
            </w:r>
            <w:r w:rsidRPr="00730201">
              <w:t xml:space="preserve">.  </w:t>
            </w:r>
            <w:r>
              <w:t xml:space="preserve"> Read data from sensors</w:t>
            </w:r>
          </w:p>
          <w:p w14:paraId="2667A2FA" w14:textId="77777777" w:rsidR="007E13C0" w:rsidRPr="00730201" w:rsidRDefault="007E13C0" w:rsidP="007E13C0">
            <w:r>
              <w:t xml:space="preserve">      - </w:t>
            </w:r>
            <w:r w:rsidRPr="00730201">
              <w:t>Server: Reading</w:t>
            </w:r>
          </w:p>
          <w:p w14:paraId="70E413A7" w14:textId="77777777" w:rsidR="007E13C0" w:rsidRDefault="007E13C0" w:rsidP="007E13C0">
            <w:r>
              <w:t>10</w:t>
            </w:r>
            <w:r w:rsidRPr="00730201">
              <w:t xml:space="preserve">. </w:t>
            </w:r>
            <w:r>
              <w:t>Generate alert</w:t>
            </w:r>
          </w:p>
          <w:p w14:paraId="78D2EEC4" w14:textId="77777777" w:rsidR="007E13C0" w:rsidRPr="00730201" w:rsidRDefault="007E13C0" w:rsidP="007E13C0">
            <w:r>
              <w:t xml:space="preserve">      - </w:t>
            </w:r>
            <w:r w:rsidRPr="00730201">
              <w:t>Server: Alert</w:t>
            </w:r>
          </w:p>
          <w:p w14:paraId="4F1ED435" w14:textId="77777777" w:rsidR="007E13C0" w:rsidRDefault="007E13C0" w:rsidP="007E13C0">
            <w:r>
              <w:t>14. Manage task data</w:t>
            </w:r>
          </w:p>
          <w:p w14:paraId="6CBFCA98" w14:textId="77777777" w:rsidR="007E13C0" w:rsidRPr="00730201" w:rsidRDefault="007E13C0" w:rsidP="007E13C0">
            <w:r>
              <w:t xml:space="preserve">      - </w:t>
            </w:r>
            <w:r w:rsidRPr="00730201">
              <w:t>Server: Task</w:t>
            </w:r>
          </w:p>
          <w:p w14:paraId="14CC2527" w14:textId="77777777" w:rsidR="007E13C0" w:rsidRDefault="007E13C0" w:rsidP="007E13C0">
            <w:r>
              <w:t>15</w:t>
            </w:r>
            <w:r w:rsidRPr="00730201">
              <w:t>.</w:t>
            </w:r>
            <w:r>
              <w:t xml:space="preserve"> Provide malfunction status updates</w:t>
            </w:r>
          </w:p>
          <w:p w14:paraId="5AA1FAA5" w14:textId="3B2E9982" w:rsidR="007E13C0" w:rsidRPr="006F5BA2" w:rsidRDefault="007E13C0" w:rsidP="007E13C0">
            <w:r>
              <w:t xml:space="preserve">      - Server</w:t>
            </w:r>
            <w:r w:rsidRPr="00730201">
              <w:t>: Malfunction</w:t>
            </w:r>
          </w:p>
        </w:tc>
      </w:tr>
    </w:tbl>
    <w:p w14:paraId="6B3B3AD7" w14:textId="77777777" w:rsidR="007E13C0" w:rsidRDefault="007E13C0" w:rsidP="007E13C0">
      <w:pPr>
        <w:numPr>
          <w:ilvl w:val="0"/>
          <w:numId w:val="13"/>
        </w:numPr>
        <w:rPr>
          <w:vanish/>
        </w:rPr>
      </w:pPr>
    </w:p>
    <w:p w14:paraId="0992BDA0" w14:textId="5D814A3C" w:rsidR="00EF0811" w:rsidRDefault="00C60912" w:rsidP="00C60912">
      <w:pPr>
        <w:overflowPunct/>
        <w:autoSpaceDE/>
        <w:autoSpaceDN/>
        <w:adjustRightInd/>
        <w:textAlignment w:val="auto"/>
      </w:pPr>
      <w:r>
        <w:br w:type="page"/>
      </w:r>
    </w:p>
    <w:p w14:paraId="140C0E20" w14:textId="1828FC4F" w:rsidR="00EF0811" w:rsidRDefault="00EF0811" w:rsidP="00EF0811">
      <w:pPr>
        <w:pStyle w:val="Heading1"/>
      </w:pPr>
      <w:bookmarkStart w:id="30" w:name="_Toc351060890"/>
      <w:r>
        <w:lastRenderedPageBreak/>
        <w:t>Diagrams</w:t>
      </w:r>
      <w:bookmarkEnd w:id="30"/>
    </w:p>
    <w:p w14:paraId="2D869E18" w14:textId="7F06571D" w:rsidR="00EF0811" w:rsidRDefault="00EF0811" w:rsidP="00EF0811">
      <w:pPr>
        <w:pStyle w:val="Heading2"/>
      </w:pPr>
      <w:bookmarkStart w:id="31" w:name="_Toc351060891"/>
      <w:r>
        <w:t>Class diagram</w:t>
      </w:r>
      <w:bookmarkEnd w:id="31"/>
    </w:p>
    <w:p w14:paraId="0789FD30" w14:textId="59511968" w:rsidR="0077362C" w:rsidRPr="0077362C" w:rsidRDefault="0077362C" w:rsidP="00C30AD0">
      <w:pPr>
        <w:ind w:firstLine="720"/>
      </w:pPr>
      <w:r>
        <w:t>Below is a re</w:t>
      </w:r>
      <w:r w:rsidR="00C41B1D">
        <w:t>presentation of the classes in UML form.</w:t>
      </w:r>
    </w:p>
    <w:p w14:paraId="0072093E" w14:textId="77777777" w:rsidR="0077362C" w:rsidRDefault="0077362C" w:rsidP="0077362C"/>
    <w:p w14:paraId="31D94540" w14:textId="3148F0F7" w:rsidR="0077362C" w:rsidRPr="0077362C" w:rsidRDefault="00507A53" w:rsidP="0077362C">
      <w:r>
        <w:rPr>
          <w:noProof/>
        </w:rPr>
        <w:drawing>
          <wp:anchor distT="0" distB="0" distL="114300" distR="114300" simplePos="0" relativeHeight="251656704" behindDoc="0" locked="0" layoutInCell="1" allowOverlap="1" wp14:anchorId="6E3452D0" wp14:editId="004BAF21">
            <wp:simplePos x="0" y="0"/>
            <wp:positionH relativeFrom="column">
              <wp:posOffset>-571500</wp:posOffset>
            </wp:positionH>
            <wp:positionV relativeFrom="paragraph">
              <wp:posOffset>204470</wp:posOffset>
            </wp:positionV>
            <wp:extent cx="5715000" cy="3971925"/>
            <wp:effectExtent l="0" t="0" r="0" b="9525"/>
            <wp:wrapTight wrapText="bothSides">
              <wp:wrapPolygon edited="0">
                <wp:start x="0" y="0"/>
                <wp:lineTo x="0" y="21548"/>
                <wp:lineTo x="21528" y="21548"/>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971925"/>
                    </a:xfrm>
                    <a:prstGeom prst="rect">
                      <a:avLst/>
                    </a:prstGeom>
                  </pic:spPr>
                </pic:pic>
              </a:graphicData>
            </a:graphic>
            <wp14:sizeRelH relativeFrom="page">
              <wp14:pctWidth>0</wp14:pctWidth>
            </wp14:sizeRelH>
            <wp14:sizeRelV relativeFrom="page">
              <wp14:pctHeight>0</wp14:pctHeight>
            </wp14:sizeRelV>
          </wp:anchor>
        </w:drawing>
      </w:r>
    </w:p>
    <w:p w14:paraId="206BC89A" w14:textId="77777777" w:rsidR="00376798" w:rsidRDefault="00376798" w:rsidP="00376798"/>
    <w:p w14:paraId="7823CF7A" w14:textId="77777777" w:rsidR="00C41B1D" w:rsidRDefault="00C41B1D" w:rsidP="00376798"/>
    <w:p w14:paraId="10DB6100" w14:textId="77777777" w:rsidR="00C41B1D" w:rsidRDefault="00C41B1D" w:rsidP="00376798"/>
    <w:p w14:paraId="4B250335" w14:textId="77777777" w:rsidR="00C41B1D" w:rsidRDefault="00C41B1D" w:rsidP="00376798"/>
    <w:p w14:paraId="65F8E9A9" w14:textId="77777777" w:rsidR="00C41B1D" w:rsidRDefault="00C41B1D" w:rsidP="00376798"/>
    <w:p w14:paraId="1928D755" w14:textId="77777777" w:rsidR="00C41B1D" w:rsidRDefault="00C41B1D" w:rsidP="00376798"/>
    <w:p w14:paraId="4ED990AD" w14:textId="77777777" w:rsidR="00C41B1D" w:rsidRDefault="00C41B1D" w:rsidP="00376798"/>
    <w:p w14:paraId="0B900A8D" w14:textId="77777777" w:rsidR="00C41B1D" w:rsidRDefault="00C41B1D" w:rsidP="00376798"/>
    <w:p w14:paraId="2FF18490" w14:textId="77777777" w:rsidR="00C41B1D" w:rsidRDefault="00C41B1D" w:rsidP="00376798"/>
    <w:p w14:paraId="5F774AC6" w14:textId="77777777" w:rsidR="00C41B1D" w:rsidRDefault="00C41B1D" w:rsidP="00376798"/>
    <w:p w14:paraId="7E7C6C30" w14:textId="77777777" w:rsidR="00C41B1D" w:rsidRDefault="00C41B1D" w:rsidP="00376798"/>
    <w:p w14:paraId="064F5A9D" w14:textId="77777777" w:rsidR="00C41B1D" w:rsidRDefault="00C41B1D" w:rsidP="00376798"/>
    <w:p w14:paraId="2D53DF2D" w14:textId="77777777" w:rsidR="00C41B1D" w:rsidRDefault="00C41B1D" w:rsidP="00376798"/>
    <w:p w14:paraId="05A58649" w14:textId="77777777" w:rsidR="00C41B1D" w:rsidRDefault="00C41B1D" w:rsidP="00376798"/>
    <w:p w14:paraId="3A1D5631" w14:textId="77777777" w:rsidR="00C41B1D" w:rsidRDefault="00C41B1D" w:rsidP="00376798"/>
    <w:p w14:paraId="12806E12" w14:textId="77777777" w:rsidR="00C41B1D" w:rsidRDefault="00C41B1D" w:rsidP="00376798"/>
    <w:p w14:paraId="44125CBA" w14:textId="77777777" w:rsidR="00507A53" w:rsidRDefault="00507A53" w:rsidP="00376798"/>
    <w:p w14:paraId="0F7C22CA" w14:textId="77777777" w:rsidR="00507A53" w:rsidRDefault="00507A53" w:rsidP="00376798"/>
    <w:p w14:paraId="284F6358" w14:textId="77777777" w:rsidR="00507A53" w:rsidRDefault="00507A53" w:rsidP="00376798"/>
    <w:p w14:paraId="08A2F725" w14:textId="77777777" w:rsidR="00507A53" w:rsidRPr="00376798" w:rsidRDefault="00507A53" w:rsidP="00376798"/>
    <w:p w14:paraId="4ED74A1F" w14:textId="77777777" w:rsidR="00507A53" w:rsidRDefault="00507A53" w:rsidP="00507A53"/>
    <w:p w14:paraId="34436F90" w14:textId="77777777" w:rsidR="00507A53" w:rsidRDefault="00507A53" w:rsidP="00507A53"/>
    <w:p w14:paraId="1A1BBB29" w14:textId="77777777" w:rsidR="00507A53" w:rsidRDefault="00507A53" w:rsidP="00507A53"/>
    <w:p w14:paraId="7142A11F" w14:textId="77777777" w:rsidR="00507A53" w:rsidRPr="00507A53" w:rsidRDefault="00507A53" w:rsidP="00507A53"/>
    <w:p w14:paraId="14936765" w14:textId="649B759C" w:rsidR="00D34C4E" w:rsidRDefault="00EF0811" w:rsidP="00D34C4E">
      <w:pPr>
        <w:pStyle w:val="Heading2"/>
      </w:pPr>
      <w:bookmarkStart w:id="32" w:name="_Toc351060892"/>
      <w:r>
        <w:t>Collaboration graph</w:t>
      </w:r>
      <w:r w:rsidR="00C41B1D">
        <w:t>s</w:t>
      </w:r>
      <w:bookmarkEnd w:id="32"/>
    </w:p>
    <w:p w14:paraId="48B63031" w14:textId="591491B8" w:rsidR="00D34C4E" w:rsidRDefault="00D34C4E" w:rsidP="00C30AD0">
      <w:pPr>
        <w:ind w:left="720"/>
      </w:pPr>
      <w:r>
        <w:t xml:space="preserve">Below </w:t>
      </w:r>
      <w:r w:rsidR="00C41B1D">
        <w:t>is a set of collaboration graphs.</w:t>
      </w:r>
      <w:r w:rsidR="008349F6">
        <w:t xml:space="preserve"> The first graph represents the high level collaboration graph for simplicity. The second is the full representation of the collaboration graph.</w:t>
      </w:r>
    </w:p>
    <w:p w14:paraId="640B5AF7" w14:textId="1FB6F691" w:rsidR="00C41B1D" w:rsidRDefault="008349F6" w:rsidP="008349F6">
      <w:pPr>
        <w:pStyle w:val="Heading3"/>
      </w:pPr>
      <w:r>
        <w:t>High Level</w:t>
      </w:r>
    </w:p>
    <w:p w14:paraId="57C64EE2" w14:textId="12212409" w:rsidR="00C41B1D" w:rsidRDefault="008349F6" w:rsidP="00D34C4E">
      <w:pPr>
        <w:ind w:left="720"/>
      </w:pPr>
      <w:r>
        <w:rPr>
          <w:noProof/>
        </w:rPr>
        <w:lastRenderedPageBreak/>
        <w:drawing>
          <wp:anchor distT="0" distB="0" distL="114300" distR="114300" simplePos="0" relativeHeight="251650560" behindDoc="0" locked="0" layoutInCell="1" allowOverlap="1" wp14:anchorId="7499B7F9" wp14:editId="72C8E2F0">
            <wp:simplePos x="0" y="0"/>
            <wp:positionH relativeFrom="column">
              <wp:posOffset>-333375</wp:posOffset>
            </wp:positionH>
            <wp:positionV relativeFrom="paragraph">
              <wp:posOffset>222250</wp:posOffset>
            </wp:positionV>
            <wp:extent cx="5715000" cy="57473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5747385"/>
                    </a:xfrm>
                    <a:prstGeom prst="rect">
                      <a:avLst/>
                    </a:prstGeom>
                  </pic:spPr>
                </pic:pic>
              </a:graphicData>
            </a:graphic>
            <wp14:sizeRelH relativeFrom="page">
              <wp14:pctWidth>0</wp14:pctWidth>
            </wp14:sizeRelH>
            <wp14:sizeRelV relativeFrom="page">
              <wp14:pctHeight>0</wp14:pctHeight>
            </wp14:sizeRelV>
          </wp:anchor>
        </w:drawing>
      </w:r>
    </w:p>
    <w:p w14:paraId="6DCD26BD" w14:textId="5DC23838" w:rsidR="00C41B1D" w:rsidRDefault="00C41B1D" w:rsidP="00D34C4E">
      <w:pPr>
        <w:ind w:left="720"/>
      </w:pPr>
    </w:p>
    <w:p w14:paraId="301D8901" w14:textId="77777777" w:rsidR="00C41B1D" w:rsidRPr="00C41B1D" w:rsidRDefault="00C41B1D" w:rsidP="00C41B1D"/>
    <w:p w14:paraId="29AD275B" w14:textId="77777777" w:rsidR="00C41B1D" w:rsidRPr="00C41B1D" w:rsidRDefault="00C41B1D" w:rsidP="00C41B1D"/>
    <w:p w14:paraId="09037F18" w14:textId="6B9ABF90" w:rsidR="00C41B1D" w:rsidRDefault="00C41B1D" w:rsidP="00C41B1D"/>
    <w:p w14:paraId="1856FF3B" w14:textId="77777777" w:rsidR="00507A53" w:rsidRDefault="00507A53" w:rsidP="00C41B1D"/>
    <w:p w14:paraId="5C8A40CA" w14:textId="77777777" w:rsidR="00507A53" w:rsidRDefault="00507A53" w:rsidP="00C41B1D"/>
    <w:p w14:paraId="3EE474BA" w14:textId="77777777" w:rsidR="00507A53" w:rsidRDefault="00507A53" w:rsidP="00C41B1D"/>
    <w:p w14:paraId="5D5EDA43" w14:textId="77777777" w:rsidR="00507A53" w:rsidRDefault="00507A53" w:rsidP="00C41B1D"/>
    <w:p w14:paraId="1AE81C40" w14:textId="77777777" w:rsidR="00507A53" w:rsidRDefault="00507A53" w:rsidP="00C41B1D"/>
    <w:p w14:paraId="559089E8" w14:textId="77777777" w:rsidR="00507A53" w:rsidRDefault="00507A53" w:rsidP="00C41B1D"/>
    <w:p w14:paraId="25076E23" w14:textId="77777777" w:rsidR="00507A53" w:rsidRDefault="00507A53" w:rsidP="00C41B1D"/>
    <w:p w14:paraId="2918FAED" w14:textId="77777777" w:rsidR="00507A53" w:rsidRDefault="00507A53" w:rsidP="00C41B1D"/>
    <w:p w14:paraId="3E5F1124" w14:textId="3BA88C25" w:rsidR="00507A53" w:rsidRDefault="008349F6" w:rsidP="008349F6">
      <w:pPr>
        <w:pStyle w:val="Heading3"/>
      </w:pPr>
      <w:r>
        <w:rPr>
          <w:noProof/>
        </w:rPr>
        <w:lastRenderedPageBreak/>
        <w:drawing>
          <wp:anchor distT="0" distB="0" distL="114300" distR="114300" simplePos="0" relativeHeight="251665920" behindDoc="0" locked="0" layoutInCell="1" allowOverlap="1" wp14:anchorId="287E18AD" wp14:editId="5E696272">
            <wp:simplePos x="0" y="0"/>
            <wp:positionH relativeFrom="column">
              <wp:posOffset>-561975</wp:posOffset>
            </wp:positionH>
            <wp:positionV relativeFrom="paragraph">
              <wp:posOffset>458470</wp:posOffset>
            </wp:positionV>
            <wp:extent cx="5715000" cy="40138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4013835"/>
                    </a:xfrm>
                    <a:prstGeom prst="rect">
                      <a:avLst/>
                    </a:prstGeom>
                  </pic:spPr>
                </pic:pic>
              </a:graphicData>
            </a:graphic>
            <wp14:sizeRelH relativeFrom="page">
              <wp14:pctWidth>0</wp14:pctWidth>
            </wp14:sizeRelH>
            <wp14:sizeRelV relativeFrom="page">
              <wp14:pctHeight>0</wp14:pctHeight>
            </wp14:sizeRelV>
          </wp:anchor>
        </w:drawing>
      </w:r>
      <w:r>
        <w:t>Full Detail</w:t>
      </w:r>
    </w:p>
    <w:p w14:paraId="60217103" w14:textId="5955624A" w:rsidR="00507A53" w:rsidRDefault="00507A53" w:rsidP="00C41B1D"/>
    <w:p w14:paraId="7DF95F3F" w14:textId="7289CF01" w:rsidR="00507A53" w:rsidRDefault="00507A53" w:rsidP="00C41B1D"/>
    <w:p w14:paraId="62C7E7F3" w14:textId="6090A87E" w:rsidR="00507A53" w:rsidRDefault="00507A53" w:rsidP="00C41B1D"/>
    <w:p w14:paraId="2A1A3D0E" w14:textId="77777777" w:rsidR="00507A53" w:rsidRDefault="00507A53" w:rsidP="00C41B1D"/>
    <w:p w14:paraId="4BA50B84" w14:textId="77777777" w:rsidR="00507A53" w:rsidRDefault="00507A53" w:rsidP="00C41B1D"/>
    <w:p w14:paraId="15B7A118" w14:textId="77777777" w:rsidR="00507A53" w:rsidRDefault="00507A53" w:rsidP="00C41B1D"/>
    <w:p w14:paraId="40ABDCE7" w14:textId="070165AF" w:rsidR="00507A53" w:rsidRDefault="00507A53" w:rsidP="00C41B1D"/>
    <w:p w14:paraId="1C4652D3" w14:textId="77777777" w:rsidR="00507A53" w:rsidRDefault="00507A53" w:rsidP="00C41B1D"/>
    <w:p w14:paraId="50E43860" w14:textId="341FBC79" w:rsidR="00507A53" w:rsidRDefault="00507A53" w:rsidP="00C41B1D"/>
    <w:p w14:paraId="5E539EE7" w14:textId="02830F28" w:rsidR="00507A53" w:rsidRDefault="00507A53" w:rsidP="00C41B1D"/>
    <w:p w14:paraId="4903F090" w14:textId="33249E2F" w:rsidR="00507A53" w:rsidRDefault="00507A53" w:rsidP="00C41B1D"/>
    <w:p w14:paraId="3730ACB0" w14:textId="6A84C3C2" w:rsidR="00507A53" w:rsidRDefault="00507A53" w:rsidP="00C41B1D"/>
    <w:p w14:paraId="615DB6C0" w14:textId="77777777" w:rsidR="00507A53" w:rsidRDefault="00507A53" w:rsidP="00C41B1D"/>
    <w:p w14:paraId="6338C348" w14:textId="77777777" w:rsidR="00507A53" w:rsidRDefault="00507A53" w:rsidP="00C41B1D"/>
    <w:p w14:paraId="13A891B4" w14:textId="77777777" w:rsidR="00507A53" w:rsidRDefault="00507A53" w:rsidP="00C41B1D"/>
    <w:p w14:paraId="44EA531F" w14:textId="77777777" w:rsidR="00507A53" w:rsidRDefault="00507A53" w:rsidP="00C41B1D"/>
    <w:p w14:paraId="6C83B6F5" w14:textId="04A9CB4A" w:rsidR="00507A53" w:rsidRDefault="00507A53" w:rsidP="00C41B1D"/>
    <w:p w14:paraId="140EC806" w14:textId="03B66E4A" w:rsidR="00507A53" w:rsidRDefault="00507A53" w:rsidP="00C41B1D"/>
    <w:p w14:paraId="161C3AC4" w14:textId="2AC93A8E" w:rsidR="00507A53" w:rsidRDefault="00507A53" w:rsidP="00C41B1D"/>
    <w:p w14:paraId="5407279A" w14:textId="503CF11F" w:rsidR="00507A53" w:rsidRDefault="00507A53" w:rsidP="00C41B1D"/>
    <w:p w14:paraId="318713D7" w14:textId="35B67E7D" w:rsidR="00507A53" w:rsidRDefault="00507A53" w:rsidP="00C41B1D"/>
    <w:p w14:paraId="2610F13B" w14:textId="77777777" w:rsidR="00507A53" w:rsidRDefault="00507A53" w:rsidP="00C41B1D"/>
    <w:p w14:paraId="73031AE7" w14:textId="77777777" w:rsidR="00507A53" w:rsidRDefault="00507A53" w:rsidP="00C41B1D"/>
    <w:p w14:paraId="592C1224" w14:textId="77777777" w:rsidR="00507A53" w:rsidRDefault="00507A53" w:rsidP="00C41B1D"/>
    <w:p w14:paraId="0AC0E398" w14:textId="77777777" w:rsidR="00507A53" w:rsidRDefault="00507A53" w:rsidP="00C41B1D"/>
    <w:p w14:paraId="24E80301" w14:textId="75E8FC42" w:rsidR="00507A53" w:rsidRDefault="00507A53" w:rsidP="00C41B1D"/>
    <w:p w14:paraId="73C80D75" w14:textId="77777777" w:rsidR="00507A53" w:rsidRDefault="00507A53" w:rsidP="00C41B1D"/>
    <w:p w14:paraId="5CB94860" w14:textId="5AEEA71D" w:rsidR="00507A53" w:rsidRDefault="00507A53" w:rsidP="00C41B1D"/>
    <w:p w14:paraId="4B1A62EA" w14:textId="77777777" w:rsidR="00507A53" w:rsidRDefault="00507A53" w:rsidP="00C41B1D"/>
    <w:p w14:paraId="4E519541" w14:textId="77777777" w:rsidR="00507A53" w:rsidRDefault="00507A53" w:rsidP="00C41B1D"/>
    <w:p w14:paraId="2AD7CE2F" w14:textId="77777777" w:rsidR="00507A53" w:rsidRDefault="00507A53" w:rsidP="00C41B1D"/>
    <w:p w14:paraId="340DA64F" w14:textId="77777777" w:rsidR="00507A53" w:rsidRDefault="00507A53" w:rsidP="00C41B1D"/>
    <w:p w14:paraId="0AB1F83F" w14:textId="77777777" w:rsidR="00507A53" w:rsidRDefault="00507A53" w:rsidP="00C41B1D"/>
    <w:p w14:paraId="171512F0" w14:textId="4F09FED3" w:rsidR="00C41B1D" w:rsidRPr="00C41B1D" w:rsidRDefault="00C41B1D" w:rsidP="00C41B1D">
      <w:bookmarkStart w:id="33" w:name="_GoBack"/>
      <w:bookmarkEnd w:id="33"/>
    </w:p>
    <w:p w14:paraId="54BF2312" w14:textId="2315015A" w:rsidR="00C41B1D" w:rsidRPr="00C41B1D" w:rsidRDefault="00CD294C" w:rsidP="00C41B1D">
      <w:r>
        <w:t>@ END OF DOCUMENT</w:t>
      </w:r>
    </w:p>
    <w:p w14:paraId="73904B30" w14:textId="486F3CF3" w:rsidR="00C41B1D" w:rsidRDefault="00C41B1D" w:rsidP="00C41B1D"/>
    <w:p w14:paraId="01A1749D" w14:textId="77777777" w:rsidR="00C41B1D" w:rsidRDefault="00C41B1D" w:rsidP="00C41B1D">
      <w:pPr>
        <w:rPr>
          <w:vanish/>
        </w:rPr>
      </w:pPr>
    </w:p>
    <w:sectPr w:rsidR="00C41B1D">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B47B7" w14:textId="77777777" w:rsidR="00A7593E" w:rsidRDefault="00A7593E">
      <w:r>
        <w:separator/>
      </w:r>
    </w:p>
  </w:endnote>
  <w:endnote w:type="continuationSeparator" w:id="0">
    <w:p w14:paraId="7ADB57FA" w14:textId="77777777" w:rsidR="00A7593E" w:rsidRDefault="00A7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gridCol w:w="4428"/>
    </w:tblGrid>
    <w:tr w:rsidR="008349F6" w14:paraId="3DCE004F" w14:textId="77777777">
      <w:tc>
        <w:tcPr>
          <w:tcW w:w="4428" w:type="dxa"/>
        </w:tcPr>
        <w:p w14:paraId="0A6D8D33" w14:textId="656368D2" w:rsidR="008349F6" w:rsidRDefault="008349F6" w:rsidP="001A25AE">
          <w:pPr>
            <w:pStyle w:val="Footer"/>
          </w:pPr>
          <w:r>
            <w:rPr>
              <w:color w:val="000000"/>
            </w:rPr>
            <w:sym w:font="Symbol" w:char="F0D3"/>
          </w:r>
          <w:r>
            <w:rPr>
              <w:color w:val="000000"/>
            </w:rPr>
            <w:t xml:space="preserve"> 2013 </w:t>
          </w:r>
          <w:r>
            <w:t>Team 5</w:t>
          </w:r>
        </w:p>
      </w:tc>
      <w:tc>
        <w:tcPr>
          <w:tcW w:w="4428" w:type="dxa"/>
        </w:tcPr>
        <w:p w14:paraId="27CEA649" w14:textId="7D9DE0B0" w:rsidR="008349F6" w:rsidRDefault="008349F6" w:rsidP="001A25AE">
          <w:pPr>
            <w:pStyle w:val="Footer"/>
            <w:jc w:val="right"/>
          </w:pPr>
          <w:r>
            <w:t>C:\Desktop\Team5SubsystemsReport.doc</w:t>
          </w:r>
        </w:p>
      </w:tc>
    </w:tr>
  </w:tbl>
  <w:p w14:paraId="22EE9C9C" w14:textId="77777777" w:rsidR="008349F6" w:rsidRDefault="008349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8349F6" w14:paraId="7E3B8041" w14:textId="77777777">
      <w:trPr>
        <w:trHeight w:hRule="exact" w:val="552"/>
      </w:trPr>
      <w:tc>
        <w:tcPr>
          <w:tcW w:w="3060" w:type="dxa"/>
        </w:tcPr>
        <w:p w14:paraId="43E39B52" w14:textId="284C36CE" w:rsidR="008349F6" w:rsidRDefault="008349F6">
          <w:pPr>
            <w:pStyle w:val="Footer"/>
            <w:spacing w:before="80"/>
          </w:pPr>
          <w:r>
            <w:t>Subsystems Report</w:t>
          </w:r>
        </w:p>
        <w:p w14:paraId="3116C6E6" w14:textId="51D93F3E" w:rsidR="008349F6" w:rsidRDefault="008349F6">
          <w:pPr>
            <w:pStyle w:val="Footer"/>
            <w:spacing w:before="80"/>
          </w:pPr>
        </w:p>
        <w:p w14:paraId="0EDF34D0" w14:textId="23F9B6FA" w:rsidR="008349F6" w:rsidRPr="00507A53" w:rsidRDefault="008349F6">
          <w:pPr>
            <w:pStyle w:val="Footer"/>
            <w:spacing w:before="80"/>
          </w:pPr>
        </w:p>
        <w:p w14:paraId="4B8537A6" w14:textId="77777777" w:rsidR="008349F6" w:rsidRDefault="008349F6">
          <w:pPr>
            <w:pStyle w:val="Footer"/>
            <w:spacing w:before="80"/>
          </w:pPr>
        </w:p>
        <w:p w14:paraId="50B4BCA3" w14:textId="77777777" w:rsidR="008349F6" w:rsidRDefault="008349F6">
          <w:pPr>
            <w:pStyle w:val="Footer"/>
            <w:spacing w:before="80"/>
          </w:pPr>
        </w:p>
      </w:tc>
      <w:tc>
        <w:tcPr>
          <w:tcW w:w="2880" w:type="dxa"/>
        </w:tcPr>
        <w:p w14:paraId="40B5912E" w14:textId="77777777" w:rsidR="008349F6" w:rsidRDefault="008349F6">
          <w:pPr>
            <w:pStyle w:val="Footer"/>
            <w:spacing w:before="80"/>
            <w:rPr>
              <w:bCs/>
            </w:rPr>
          </w:pPr>
          <w:r>
            <w:t>Team 5</w:t>
          </w:r>
        </w:p>
      </w:tc>
      <w:tc>
        <w:tcPr>
          <w:tcW w:w="1980" w:type="dxa"/>
        </w:tcPr>
        <w:p w14:paraId="108F74FF" w14:textId="77777777" w:rsidR="008349F6" w:rsidRDefault="008349F6">
          <w:pPr>
            <w:pStyle w:val="Footer"/>
            <w:spacing w:before="80"/>
            <w:rPr>
              <w:bCs/>
            </w:rPr>
          </w:pPr>
          <w:r>
            <w:rPr>
              <w:bCs/>
            </w:rPr>
            <w:t>Date</w:t>
          </w:r>
        </w:p>
        <w:p w14:paraId="6A880199" w14:textId="77777777" w:rsidR="008349F6" w:rsidRDefault="008349F6">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3/14/2013</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11:03 PM</w:t>
          </w:r>
          <w:r>
            <w:rPr>
              <w:b w:val="0"/>
              <w:bCs/>
            </w:rPr>
            <w:fldChar w:fldCharType="end"/>
          </w:r>
        </w:p>
      </w:tc>
      <w:tc>
        <w:tcPr>
          <w:tcW w:w="1080" w:type="dxa"/>
        </w:tcPr>
        <w:p w14:paraId="7EB235CD" w14:textId="77777777" w:rsidR="008349F6" w:rsidRDefault="008349F6">
          <w:pPr>
            <w:pStyle w:val="Footer"/>
            <w:spacing w:before="80"/>
            <w:rPr>
              <w:bCs/>
            </w:rPr>
          </w:pPr>
          <w:r>
            <w:rPr>
              <w:bCs/>
            </w:rPr>
            <w:t>Page</w:t>
          </w:r>
        </w:p>
        <w:p w14:paraId="15C6F6E8" w14:textId="77777777" w:rsidR="008349F6" w:rsidRDefault="008349F6">
          <w:pPr>
            <w:pStyle w:val="Footer"/>
            <w:spacing w:before="80"/>
          </w:pPr>
          <w:r>
            <w:rPr>
              <w:b w:val="0"/>
              <w:bCs/>
            </w:rPr>
            <w:fldChar w:fldCharType="begin"/>
          </w:r>
          <w:r>
            <w:rPr>
              <w:b w:val="0"/>
              <w:bCs/>
            </w:rPr>
            <w:instrText xml:space="preserve">page </w:instrText>
          </w:r>
          <w:r>
            <w:rPr>
              <w:b w:val="0"/>
              <w:bCs/>
            </w:rPr>
            <w:fldChar w:fldCharType="separate"/>
          </w:r>
          <w:r w:rsidR="00D3412F">
            <w:rPr>
              <w:b w:val="0"/>
              <w:bCs/>
              <w:noProof/>
            </w:rPr>
            <w:t>14</w:t>
          </w:r>
          <w:r>
            <w:rPr>
              <w:b w:val="0"/>
              <w:bCs/>
            </w:rPr>
            <w:fldChar w:fldCharType="end"/>
          </w:r>
          <w:r>
            <w:t xml:space="preserve"> </w:t>
          </w:r>
        </w:p>
        <w:p w14:paraId="0CFAD875" w14:textId="77777777" w:rsidR="008349F6" w:rsidRDefault="008349F6">
          <w:pPr>
            <w:pStyle w:val="Footer"/>
            <w:spacing w:before="80"/>
          </w:pPr>
        </w:p>
        <w:p w14:paraId="0E4EC07F" w14:textId="77777777" w:rsidR="008349F6" w:rsidRDefault="008349F6">
          <w:pPr>
            <w:pStyle w:val="Footer"/>
            <w:spacing w:before="80"/>
          </w:pPr>
        </w:p>
      </w:tc>
    </w:tr>
  </w:tbl>
  <w:p w14:paraId="4BB43FB0" w14:textId="77777777" w:rsidR="008349F6" w:rsidRDefault="008349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BD641" w14:textId="77777777" w:rsidR="00A7593E" w:rsidRDefault="00A7593E">
      <w:r>
        <w:separator/>
      </w:r>
    </w:p>
  </w:footnote>
  <w:footnote w:type="continuationSeparator" w:id="0">
    <w:p w14:paraId="6297BFDC" w14:textId="77777777" w:rsidR="00A7593E" w:rsidRDefault="00A75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EE471" w14:textId="77777777" w:rsidR="008349F6" w:rsidRDefault="008349F6"/>
  <w:p w14:paraId="3F7E93D3" w14:textId="77777777" w:rsidR="008349F6" w:rsidRDefault="008349F6">
    <w:pPr>
      <w:pBdr>
        <w:top w:val="single" w:sz="6" w:space="1" w:color="auto"/>
      </w:pBdr>
    </w:pPr>
  </w:p>
  <w:p w14:paraId="75F9D825" w14:textId="77777777" w:rsidR="008349F6" w:rsidRDefault="008349F6">
    <w:pPr>
      <w:pStyle w:val="Title"/>
    </w:pPr>
    <w:r>
      <w:t>Software Engineering Team 5</w:t>
    </w:r>
  </w:p>
  <w:p w14:paraId="0CE6031F" w14:textId="77777777" w:rsidR="008349F6" w:rsidRDefault="008349F6">
    <w:pPr>
      <w:pBdr>
        <w:bottom w:val="single" w:sz="6" w:space="1" w:color="auto"/>
      </w:pBdr>
      <w:jc w:val="right"/>
    </w:pPr>
  </w:p>
  <w:p w14:paraId="6F128384" w14:textId="77777777" w:rsidR="008349F6" w:rsidRDefault="008349F6">
    <w:pPr>
      <w:pStyle w:val="Title"/>
    </w:pPr>
  </w:p>
  <w:p w14:paraId="344C5531" w14:textId="77777777" w:rsidR="008349F6" w:rsidRDefault="008349F6">
    <w:pPr>
      <w:pStyle w:val="Title"/>
    </w:pPr>
  </w:p>
  <w:p w14:paraId="6F6D048D" w14:textId="77777777" w:rsidR="008349F6" w:rsidRDefault="008349F6">
    <w:pPr>
      <w:pStyle w:val="Title"/>
    </w:pPr>
  </w:p>
  <w:p w14:paraId="44548790" w14:textId="77777777" w:rsidR="008349F6" w:rsidRDefault="008349F6">
    <w:pPr>
      <w:pStyle w:val="Title"/>
    </w:pPr>
  </w:p>
  <w:p w14:paraId="79E18057" w14:textId="77777777" w:rsidR="008349F6" w:rsidRDefault="008349F6">
    <w:pPr>
      <w:pStyle w:val="Title"/>
    </w:pPr>
  </w:p>
  <w:p w14:paraId="5B05926C" w14:textId="77777777" w:rsidR="008349F6" w:rsidRDefault="008349F6">
    <w:pPr>
      <w:pStyle w:val="Title"/>
    </w:pPr>
  </w:p>
  <w:p w14:paraId="7FCF2D25" w14:textId="77777777" w:rsidR="008349F6" w:rsidRDefault="008349F6">
    <w:pPr>
      <w:pStyle w:val="Title"/>
    </w:pPr>
  </w:p>
  <w:p w14:paraId="4A03E492" w14:textId="77777777" w:rsidR="008349F6" w:rsidRDefault="008349F6">
    <w:pPr>
      <w:pStyle w:val="Title"/>
    </w:pPr>
  </w:p>
  <w:p w14:paraId="12647FE5" w14:textId="77777777" w:rsidR="008349F6" w:rsidRDefault="008349F6">
    <w:pPr>
      <w:pStyle w:val="Title"/>
    </w:pPr>
  </w:p>
  <w:p w14:paraId="348B3947" w14:textId="77777777" w:rsidR="008349F6" w:rsidRDefault="008349F6">
    <w:pPr>
      <w:pStyle w:val="Title"/>
    </w:pPr>
  </w:p>
  <w:p w14:paraId="5C211E66" w14:textId="77777777" w:rsidR="008349F6" w:rsidRDefault="008349F6"/>
  <w:p w14:paraId="7D982570" w14:textId="77777777" w:rsidR="008349F6" w:rsidRDefault="008349F6"/>
  <w:p w14:paraId="50E13997" w14:textId="77777777" w:rsidR="008349F6" w:rsidRDefault="008349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E4026" w14:textId="44114115" w:rsidR="008349F6" w:rsidRDefault="008349F6">
    <w:pPr>
      <w:pStyle w:val="Header"/>
    </w:pPr>
    <w:r>
      <w:t>Subsystems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1A375B3"/>
    <w:multiLevelType w:val="hybridMultilevel"/>
    <w:tmpl w:val="BE96F8E4"/>
    <w:lvl w:ilvl="0" w:tplc="9C2822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A545E"/>
    <w:multiLevelType w:val="hybridMultilevel"/>
    <w:tmpl w:val="711A7D42"/>
    <w:lvl w:ilvl="0" w:tplc="1018BB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6018B"/>
    <w:multiLevelType w:val="hybridMultilevel"/>
    <w:tmpl w:val="9FF4BAF0"/>
    <w:lvl w:ilvl="0" w:tplc="737618D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nsid w:val="50E40DE5"/>
    <w:multiLevelType w:val="hybridMultilevel"/>
    <w:tmpl w:val="64D01656"/>
    <w:lvl w:ilvl="0" w:tplc="38B6F2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8864CD"/>
    <w:multiLevelType w:val="hybridMultilevel"/>
    <w:tmpl w:val="6B66A6B6"/>
    <w:lvl w:ilvl="0" w:tplc="BD4EF3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9"/>
  </w:num>
  <w:num w:numId="13">
    <w:abstractNumId w:val="5"/>
  </w:num>
  <w:num w:numId="14">
    <w:abstractNumId w:val="7"/>
  </w:num>
  <w:num w:numId="15">
    <w:abstractNumId w:val="2"/>
  </w:num>
  <w:num w:numId="16">
    <w:abstractNumId w:val="8"/>
  </w:num>
  <w:num w:numId="17">
    <w:abstractNumId w:val="1"/>
  </w:num>
  <w:num w:numId="1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31E20"/>
    <w:rsid w:val="0005699C"/>
    <w:rsid w:val="00061F00"/>
    <w:rsid w:val="00067BA6"/>
    <w:rsid w:val="00080368"/>
    <w:rsid w:val="0013137E"/>
    <w:rsid w:val="00144D45"/>
    <w:rsid w:val="0015681F"/>
    <w:rsid w:val="001943C1"/>
    <w:rsid w:val="001A25AE"/>
    <w:rsid w:val="00284CA6"/>
    <w:rsid w:val="00284E66"/>
    <w:rsid w:val="00297514"/>
    <w:rsid w:val="002A2627"/>
    <w:rsid w:val="002A5ED1"/>
    <w:rsid w:val="002B03CF"/>
    <w:rsid w:val="002D4B73"/>
    <w:rsid w:val="00331722"/>
    <w:rsid w:val="00376798"/>
    <w:rsid w:val="003804BC"/>
    <w:rsid w:val="00387FB1"/>
    <w:rsid w:val="003D577F"/>
    <w:rsid w:val="003E5481"/>
    <w:rsid w:val="00403C23"/>
    <w:rsid w:val="004733BB"/>
    <w:rsid w:val="004A4872"/>
    <w:rsid w:val="00507A53"/>
    <w:rsid w:val="00584028"/>
    <w:rsid w:val="005F18EB"/>
    <w:rsid w:val="00634505"/>
    <w:rsid w:val="006C2CCA"/>
    <w:rsid w:val="006F5BA2"/>
    <w:rsid w:val="0077362C"/>
    <w:rsid w:val="0077459E"/>
    <w:rsid w:val="007968D1"/>
    <w:rsid w:val="007A41BA"/>
    <w:rsid w:val="007B7325"/>
    <w:rsid w:val="007C28AC"/>
    <w:rsid w:val="007E13C0"/>
    <w:rsid w:val="008153E5"/>
    <w:rsid w:val="008349F6"/>
    <w:rsid w:val="00861E16"/>
    <w:rsid w:val="008A4065"/>
    <w:rsid w:val="008C1568"/>
    <w:rsid w:val="008E027A"/>
    <w:rsid w:val="00912319"/>
    <w:rsid w:val="00950857"/>
    <w:rsid w:val="00971A8E"/>
    <w:rsid w:val="009D114B"/>
    <w:rsid w:val="00A31BC1"/>
    <w:rsid w:val="00A7593E"/>
    <w:rsid w:val="00AD2DB4"/>
    <w:rsid w:val="00B1130F"/>
    <w:rsid w:val="00B170EC"/>
    <w:rsid w:val="00B20347"/>
    <w:rsid w:val="00B2249C"/>
    <w:rsid w:val="00B80D65"/>
    <w:rsid w:val="00B94358"/>
    <w:rsid w:val="00BA5903"/>
    <w:rsid w:val="00BF7BCD"/>
    <w:rsid w:val="00C16E96"/>
    <w:rsid w:val="00C30AD0"/>
    <w:rsid w:val="00C41B1D"/>
    <w:rsid w:val="00C60912"/>
    <w:rsid w:val="00C66184"/>
    <w:rsid w:val="00C727C5"/>
    <w:rsid w:val="00CA434C"/>
    <w:rsid w:val="00CB1F1C"/>
    <w:rsid w:val="00CD294C"/>
    <w:rsid w:val="00CF23A1"/>
    <w:rsid w:val="00D3412F"/>
    <w:rsid w:val="00D34C4E"/>
    <w:rsid w:val="00D74CC9"/>
    <w:rsid w:val="00D87586"/>
    <w:rsid w:val="00DE0452"/>
    <w:rsid w:val="00EA7926"/>
    <w:rsid w:val="00EB79D0"/>
    <w:rsid w:val="00EC672F"/>
    <w:rsid w:val="00ED1549"/>
    <w:rsid w:val="00EF0811"/>
    <w:rsid w:val="00F1353A"/>
    <w:rsid w:val="00F27A0C"/>
    <w:rsid w:val="00F43CBE"/>
    <w:rsid w:val="00F758B7"/>
    <w:rsid w:val="00F84F03"/>
    <w:rsid w:val="00F916AB"/>
    <w:rsid w:val="00F96873"/>
    <w:rsid w:val="00FA1CEE"/>
    <w:rsid w:val="00FC3260"/>
    <w:rsid w:val="00FF3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AEE58D"/>
  <w15:docId w15:val="{3688C1EE-F19F-4F72-BAC0-FBC94E71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CF23A1"/>
    <w:rPr>
      <w:rFonts w:ascii="Tahoma" w:hAnsi="Tahoma" w:cs="Tahoma"/>
      <w:sz w:val="16"/>
      <w:szCs w:val="16"/>
    </w:rPr>
  </w:style>
  <w:style w:type="character" w:customStyle="1" w:styleId="BalloonTextChar">
    <w:name w:val="Balloon Text Char"/>
    <w:basedOn w:val="DefaultParagraphFont"/>
    <w:link w:val="BalloonText"/>
    <w:rsid w:val="00CF23A1"/>
    <w:rPr>
      <w:rFonts w:ascii="Tahoma" w:hAnsi="Tahoma" w:cs="Tahoma"/>
      <w:sz w:val="16"/>
      <w:szCs w:val="16"/>
    </w:rPr>
  </w:style>
  <w:style w:type="paragraph" w:styleId="ListParagraph">
    <w:name w:val="List Paragraph"/>
    <w:basedOn w:val="Normal"/>
    <w:uiPriority w:val="34"/>
    <w:qFormat/>
    <w:rsid w:val="00EF0811"/>
    <w:pPr>
      <w:ind w:left="720"/>
      <w:contextualSpacing/>
    </w:pPr>
  </w:style>
  <w:style w:type="character" w:customStyle="1" w:styleId="Heading2Char">
    <w:name w:val="Heading 2 Char"/>
    <w:basedOn w:val="DefaultParagraphFont"/>
    <w:link w:val="Heading2"/>
    <w:rsid w:val="00584028"/>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SRS</Template>
  <TotalTime>0</TotalTime>
  <Pages>18</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15572</CharactersWithSpaces>
  <SharedDoc>false</SharedDoc>
  <HLinks>
    <vt:vector size="90" baseType="variant">
      <vt:variant>
        <vt:i4>1179709</vt:i4>
      </vt:variant>
      <vt:variant>
        <vt:i4>92</vt:i4>
      </vt:variant>
      <vt:variant>
        <vt:i4>0</vt:i4>
      </vt:variant>
      <vt:variant>
        <vt:i4>5</vt:i4>
      </vt:variant>
      <vt:variant>
        <vt:lpwstr/>
      </vt:variant>
      <vt:variant>
        <vt:lpwstr>_Toc61860436</vt:lpwstr>
      </vt:variant>
      <vt:variant>
        <vt:i4>1114173</vt:i4>
      </vt:variant>
      <vt:variant>
        <vt:i4>86</vt:i4>
      </vt:variant>
      <vt:variant>
        <vt:i4>0</vt:i4>
      </vt:variant>
      <vt:variant>
        <vt:i4>5</vt:i4>
      </vt:variant>
      <vt:variant>
        <vt:lpwstr/>
      </vt:variant>
      <vt:variant>
        <vt:lpwstr>_Toc61860435</vt:lpwstr>
      </vt:variant>
      <vt:variant>
        <vt:i4>1048637</vt:i4>
      </vt:variant>
      <vt:variant>
        <vt:i4>80</vt:i4>
      </vt:variant>
      <vt:variant>
        <vt:i4>0</vt:i4>
      </vt:variant>
      <vt:variant>
        <vt:i4>5</vt:i4>
      </vt:variant>
      <vt:variant>
        <vt:lpwstr/>
      </vt:variant>
      <vt:variant>
        <vt:lpwstr>_Toc61860434</vt:lpwstr>
      </vt:variant>
      <vt:variant>
        <vt:i4>1507389</vt:i4>
      </vt:variant>
      <vt:variant>
        <vt:i4>74</vt:i4>
      </vt:variant>
      <vt:variant>
        <vt:i4>0</vt:i4>
      </vt:variant>
      <vt:variant>
        <vt:i4>5</vt:i4>
      </vt:variant>
      <vt:variant>
        <vt:lpwstr/>
      </vt:variant>
      <vt:variant>
        <vt:lpwstr>_Toc61860433</vt:lpwstr>
      </vt:variant>
      <vt:variant>
        <vt:i4>1441853</vt:i4>
      </vt:variant>
      <vt:variant>
        <vt:i4>68</vt:i4>
      </vt:variant>
      <vt:variant>
        <vt:i4>0</vt:i4>
      </vt:variant>
      <vt:variant>
        <vt:i4>5</vt:i4>
      </vt:variant>
      <vt:variant>
        <vt:lpwstr/>
      </vt:variant>
      <vt:variant>
        <vt:lpwstr>_Toc61860432</vt:lpwstr>
      </vt:variant>
      <vt:variant>
        <vt:i4>1376317</vt:i4>
      </vt:variant>
      <vt:variant>
        <vt:i4>62</vt:i4>
      </vt:variant>
      <vt:variant>
        <vt:i4>0</vt:i4>
      </vt:variant>
      <vt:variant>
        <vt:i4>5</vt:i4>
      </vt:variant>
      <vt:variant>
        <vt:lpwstr/>
      </vt:variant>
      <vt:variant>
        <vt:lpwstr>_Toc61860431</vt:lpwstr>
      </vt:variant>
      <vt:variant>
        <vt:i4>1310781</vt:i4>
      </vt:variant>
      <vt:variant>
        <vt:i4>56</vt:i4>
      </vt:variant>
      <vt:variant>
        <vt:i4>0</vt:i4>
      </vt:variant>
      <vt:variant>
        <vt:i4>5</vt:i4>
      </vt:variant>
      <vt:variant>
        <vt:lpwstr/>
      </vt:variant>
      <vt:variant>
        <vt:lpwstr>_Toc61860430</vt:lpwstr>
      </vt:variant>
      <vt:variant>
        <vt:i4>1900604</vt:i4>
      </vt:variant>
      <vt:variant>
        <vt:i4>50</vt:i4>
      </vt:variant>
      <vt:variant>
        <vt:i4>0</vt:i4>
      </vt:variant>
      <vt:variant>
        <vt:i4>5</vt:i4>
      </vt:variant>
      <vt:variant>
        <vt:lpwstr/>
      </vt:variant>
      <vt:variant>
        <vt:lpwstr>_Toc61860429</vt:lpwstr>
      </vt:variant>
      <vt:variant>
        <vt:i4>1835068</vt:i4>
      </vt:variant>
      <vt:variant>
        <vt:i4>44</vt:i4>
      </vt:variant>
      <vt:variant>
        <vt:i4>0</vt:i4>
      </vt:variant>
      <vt:variant>
        <vt:i4>5</vt:i4>
      </vt:variant>
      <vt:variant>
        <vt:lpwstr/>
      </vt:variant>
      <vt:variant>
        <vt:lpwstr>_Toc61860428</vt:lpwstr>
      </vt:variant>
      <vt:variant>
        <vt:i4>1245244</vt:i4>
      </vt:variant>
      <vt:variant>
        <vt:i4>38</vt:i4>
      </vt:variant>
      <vt:variant>
        <vt:i4>0</vt:i4>
      </vt:variant>
      <vt:variant>
        <vt:i4>5</vt:i4>
      </vt:variant>
      <vt:variant>
        <vt:lpwstr/>
      </vt:variant>
      <vt:variant>
        <vt:lpwstr>_Toc61860427</vt:lpwstr>
      </vt:variant>
      <vt:variant>
        <vt:i4>1179708</vt:i4>
      </vt:variant>
      <vt:variant>
        <vt:i4>32</vt:i4>
      </vt:variant>
      <vt:variant>
        <vt:i4>0</vt:i4>
      </vt:variant>
      <vt:variant>
        <vt:i4>5</vt:i4>
      </vt:variant>
      <vt:variant>
        <vt:lpwstr/>
      </vt:variant>
      <vt:variant>
        <vt:lpwstr>_Toc61860426</vt:lpwstr>
      </vt:variant>
      <vt:variant>
        <vt:i4>1114172</vt:i4>
      </vt:variant>
      <vt:variant>
        <vt:i4>26</vt:i4>
      </vt:variant>
      <vt:variant>
        <vt:i4>0</vt:i4>
      </vt:variant>
      <vt:variant>
        <vt:i4>5</vt:i4>
      </vt:variant>
      <vt:variant>
        <vt:lpwstr/>
      </vt:variant>
      <vt:variant>
        <vt:lpwstr>_Toc61860425</vt:lpwstr>
      </vt:variant>
      <vt:variant>
        <vt:i4>1048636</vt:i4>
      </vt:variant>
      <vt:variant>
        <vt:i4>20</vt:i4>
      </vt:variant>
      <vt:variant>
        <vt:i4>0</vt:i4>
      </vt:variant>
      <vt:variant>
        <vt:i4>5</vt:i4>
      </vt:variant>
      <vt:variant>
        <vt:lpwstr/>
      </vt:variant>
      <vt:variant>
        <vt:lpwstr>_Toc61860424</vt:lpwstr>
      </vt:variant>
      <vt:variant>
        <vt:i4>1507388</vt:i4>
      </vt:variant>
      <vt:variant>
        <vt:i4>14</vt:i4>
      </vt:variant>
      <vt:variant>
        <vt:i4>0</vt:i4>
      </vt:variant>
      <vt:variant>
        <vt:i4>5</vt:i4>
      </vt:variant>
      <vt:variant>
        <vt:lpwstr/>
      </vt:variant>
      <vt:variant>
        <vt:lpwstr>_Toc61860423</vt:lpwstr>
      </vt:variant>
      <vt:variant>
        <vt:i4>1441852</vt:i4>
      </vt:variant>
      <vt:variant>
        <vt:i4>8</vt:i4>
      </vt:variant>
      <vt:variant>
        <vt:i4>0</vt:i4>
      </vt:variant>
      <vt:variant>
        <vt:i4>5</vt:i4>
      </vt:variant>
      <vt:variant>
        <vt:lpwstr/>
      </vt:variant>
      <vt:variant>
        <vt:lpwstr>_Toc61860422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Duran, Christopher</cp:lastModifiedBy>
  <cp:revision>2</cp:revision>
  <cp:lastPrinted>2005-01-16T20:53:00Z</cp:lastPrinted>
  <dcterms:created xsi:type="dcterms:W3CDTF">2013-03-15T05:29:00Z</dcterms:created>
  <dcterms:modified xsi:type="dcterms:W3CDTF">2013-03-15T05:29:00Z</dcterms:modified>
</cp:coreProperties>
</file>